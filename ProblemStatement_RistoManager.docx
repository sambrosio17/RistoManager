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77777777" w:rsidR="00D077E9" w:rsidRDefault="00AB02A7" w:rsidP="00D70D02">
      <w:pPr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7C4D58" w:rsidRDefault="007C4D58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7C4D58" w:rsidRDefault="007C4D58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17"/>
      </w:tblGrid>
      <w:tr w:rsidR="00D077E9" w14:paraId="078BE8A6" w14:textId="77777777" w:rsidTr="00A12278">
        <w:trPr>
          <w:trHeight w:val="1856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758FB38">
                      <wp:extent cx="3528695" cy="194310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943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DD2E34" w14:textId="58386889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 xml:space="preserve">PROBLEM </w:t>
                                  </w:r>
                                </w:p>
                                <w:p w14:paraId="070F3141" w14:textId="4467BA87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STATEMENT</w:t>
                                  </w:r>
                                </w:p>
                                <w:p w14:paraId="5A6BA828" w14:textId="300E3F16" w:rsidR="007C4D58" w:rsidRDefault="007C4D58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  <w:r>
                                    <w:rPr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1457BAC8" w14:textId="77777777" w:rsidR="007C4D58" w:rsidRDefault="007C4D58" w:rsidP="00A12278">
                                  <w:pPr>
                                    <w:rPr>
                                      <w:rStyle w:val="SottotitoloCarattere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rStyle w:val="SottotitoloCarattere"/>
                                      <w:b w:val="0"/>
                                      <w:lang w:bidi="it-IT"/>
                                    </w:rPr>
                                    <w:t>A</w:t>
                                  </w:r>
                                  <w:r>
                                    <w:rPr>
                                      <w:rStyle w:val="SottotitoloCarattere"/>
                                      <w:lang w:bidi="it-IT"/>
                                    </w:rPr>
                                    <w:t>nno accademico 2020/2021</w:t>
                                  </w:r>
                                </w:p>
                                <w:p w14:paraId="2D96FC3F" w14:textId="77777777" w:rsidR="007C4D58" w:rsidRPr="00D86945" w:rsidRDefault="007C4D58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" filled="f" stroked="f" strokeweight=".5pt">
                      <v:textbox>
                        <w:txbxContent>
                          <w:p w14:paraId="7EDD2E34" w14:textId="58386889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 xml:space="preserve">PROBLEM </w:t>
                            </w:r>
                          </w:p>
                          <w:p w14:paraId="070F3141" w14:textId="4467BA87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STATEMENT</w:t>
                            </w:r>
                          </w:p>
                          <w:p w14:paraId="5A6BA828" w14:textId="300E3F16" w:rsidR="007C4D58" w:rsidRDefault="007C4D58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  <w:r>
                              <w:rPr>
                                <w:lang w:bidi="it-IT"/>
                              </w:rPr>
                              <w:t>Versione 1.0</w:t>
                            </w:r>
                          </w:p>
                          <w:p w14:paraId="1457BAC8" w14:textId="77777777" w:rsidR="007C4D58" w:rsidRDefault="007C4D58" w:rsidP="00A12278">
                            <w:pPr>
                              <w:rPr>
                                <w:rStyle w:val="SottotitoloCarattere"/>
                                <w:lang w:bidi="it-IT"/>
                              </w:rPr>
                            </w:pPr>
                            <w:r>
                              <w:rPr>
                                <w:rStyle w:val="SottotitoloCarattere"/>
                                <w:b w:val="0"/>
                                <w:lang w:bidi="it-IT"/>
                              </w:rPr>
                              <w:t>A</w:t>
                            </w:r>
                            <w:r>
                              <w:rPr>
                                <w:rStyle w:val="SottotitoloCarattere"/>
                                <w:lang w:bidi="it-IT"/>
                              </w:rPr>
                              <w:t>nno accademico 2020/2021</w:t>
                            </w:r>
                          </w:p>
                          <w:p w14:paraId="2D96FC3F" w14:textId="77777777" w:rsidR="007C4D58" w:rsidRPr="00D86945" w:rsidRDefault="007C4D58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A12278">
        <w:trPr>
          <w:trHeight w:val="7119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43DCB2D3" w14:textId="77777777" w:rsidTr="00A12278">
        <w:trPr>
          <w:trHeight w:val="2389"/>
        </w:trPr>
        <w:tc>
          <w:tcPr>
            <w:tcW w:w="5617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Content>
              <w:p w14:paraId="555C43C3" w14:textId="30CCA43C" w:rsidR="00D077E9" w:rsidRPr="00A12278" w:rsidRDefault="00A12278" w:rsidP="00AB02A7">
                <w:pPr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4682CD88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Benitozzi simone</w:t>
            </w:r>
          </w:p>
          <w:p w14:paraId="2313BB4A" w14:textId="10571622" w:rsidR="00A12278" w:rsidRDefault="00A12278" w:rsidP="00AB02A7">
            <w:pPr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4C51E60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5C469209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1B0333AE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AD6F7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p w14:paraId="192AF490" w14:textId="4B5132EF" w:rsidR="00D077E9" w:rsidRPr="00A1340B" w:rsidRDefault="00A12278" w:rsidP="00D077E9">
      <w:pPr>
        <w:pStyle w:val="Titolo1"/>
        <w:rPr>
          <w:noProof/>
          <w:sz w:val="48"/>
          <w:szCs w:val="28"/>
          <w:lang w:bidi="it-IT"/>
        </w:rPr>
      </w:pPr>
      <w:r w:rsidRPr="00A1340B">
        <w:rPr>
          <w:noProof/>
          <w:sz w:val="48"/>
          <w:szCs w:val="28"/>
          <w:lang w:bidi="it-IT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A12278" w14:paraId="789BAEE8" w14:textId="77777777" w:rsidTr="00A1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106CB27" w14:textId="59B0DD2C" w:rsidR="00A12278" w:rsidRPr="00A1340B" w:rsidRDefault="00A1340B" w:rsidP="00A1340B">
            <w:pPr>
              <w:pStyle w:val="Titolo1"/>
              <w:tabs>
                <w:tab w:val="center" w:pos="2398"/>
                <w:tab w:val="right" w:pos="4796"/>
              </w:tabs>
              <w:outlineLvl w:val="0"/>
              <w:rPr>
                <w:b/>
                <w:bCs w:val="0"/>
                <w:noProof/>
              </w:rPr>
            </w:pPr>
            <w:r w:rsidRPr="00A1340B">
              <w:rPr>
                <w:b/>
                <w:bCs w:val="0"/>
                <w:noProof/>
              </w:rPr>
              <w:tab/>
            </w:r>
            <w:r w:rsidR="00A12278" w:rsidRPr="00A1340B">
              <w:rPr>
                <w:b/>
                <w:bCs w:val="0"/>
                <w:noProof/>
                <w:sz w:val="40"/>
                <w:szCs w:val="22"/>
              </w:rPr>
              <w:t>NOME</w:t>
            </w:r>
            <w:r w:rsidRPr="00A1340B">
              <w:rPr>
                <w:b/>
                <w:bCs w:val="0"/>
                <w:noProof/>
              </w:rPr>
              <w:tab/>
            </w:r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7CAC49E4" w14:textId="3571D366" w:rsidR="00A12278" w:rsidRPr="00A1340B" w:rsidRDefault="00A12278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MATRICOLA</w:t>
            </w:r>
          </w:p>
        </w:tc>
      </w:tr>
      <w:tr w:rsidR="00A12278" w14:paraId="6E3BCBBF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791E210" w14:textId="68A42805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Salvatore Ambrosio</w:t>
            </w:r>
          </w:p>
        </w:tc>
        <w:tc>
          <w:tcPr>
            <w:tcW w:w="5012" w:type="dxa"/>
          </w:tcPr>
          <w:p w14:paraId="029A22F5" w14:textId="25231C38" w:rsidR="00A12278" w:rsidRPr="00CB26AC" w:rsidRDefault="00CB26AC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</w:p>
        </w:tc>
      </w:tr>
      <w:tr w:rsidR="00A12278" w14:paraId="279605F8" w14:textId="77777777" w:rsidTr="00A1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70447D1" w14:textId="4EB43983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Costante Marco</w:t>
            </w:r>
          </w:p>
        </w:tc>
        <w:tc>
          <w:tcPr>
            <w:tcW w:w="5012" w:type="dxa"/>
          </w:tcPr>
          <w:p w14:paraId="4A43D6D8" w14:textId="318C7665" w:rsidR="00A12278" w:rsidRPr="00CB26AC" w:rsidRDefault="00A1340B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</w:p>
        </w:tc>
      </w:tr>
      <w:tr w:rsidR="00A12278" w14:paraId="2CF33D86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16FCB58" w14:textId="4BD54549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Benitozzi Simone</w:t>
            </w:r>
          </w:p>
        </w:tc>
        <w:tc>
          <w:tcPr>
            <w:tcW w:w="5012" w:type="dxa"/>
          </w:tcPr>
          <w:p w14:paraId="78D8B70C" w14:textId="481C1E48" w:rsidR="00A12278" w:rsidRPr="00CB26AC" w:rsidRDefault="00CB26AC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</w:p>
        </w:tc>
      </w:tr>
      <w:tr w:rsidR="00A12278" w14:paraId="36DA9022" w14:textId="77777777" w:rsidTr="00A134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A8C0264" w14:textId="0490E285" w:rsidR="00A12278" w:rsidRPr="00A1340B" w:rsidRDefault="00A1340B" w:rsidP="00A1340B">
            <w:pPr>
              <w:pStyle w:val="Titolo1"/>
              <w:jc w:val="center"/>
              <w:outlineLvl w:val="0"/>
              <w:rPr>
                <w:noProof/>
              </w:rPr>
            </w:pPr>
            <w:r w:rsidRPr="00A1340B">
              <w:rPr>
                <w:noProof/>
                <w:sz w:val="36"/>
                <w:szCs w:val="20"/>
              </w:rPr>
              <w:t>Nappo Carla</w:t>
            </w:r>
            <w:r w:rsidR="00CB26AC">
              <w:rPr>
                <w:noProof/>
                <w:sz w:val="36"/>
                <w:szCs w:val="20"/>
              </w:rPr>
              <w:t xml:space="preserve"> Alessia</w:t>
            </w:r>
          </w:p>
        </w:tc>
        <w:tc>
          <w:tcPr>
            <w:tcW w:w="5012" w:type="dxa"/>
          </w:tcPr>
          <w:p w14:paraId="38447F75" w14:textId="1CA7E6DE" w:rsidR="00A12278" w:rsidRPr="00CB26AC" w:rsidRDefault="00CB26AC" w:rsidP="00A1340B">
            <w:pPr>
              <w:pStyle w:val="Titolo1"/>
              <w:jc w:val="center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</w:p>
        </w:tc>
      </w:tr>
    </w:tbl>
    <w:p w14:paraId="45E5981F" w14:textId="77777777" w:rsidR="00A1340B" w:rsidRDefault="00A1340B" w:rsidP="00D077E9">
      <w:pPr>
        <w:pStyle w:val="Titolo1"/>
        <w:rPr>
          <w:noProof/>
        </w:rPr>
      </w:pPr>
    </w:p>
    <w:p w14:paraId="051BCE00" w14:textId="4B0625D1" w:rsidR="00A12278" w:rsidRPr="00A1340B" w:rsidRDefault="00A1340B" w:rsidP="00D077E9">
      <w:pPr>
        <w:pStyle w:val="Titolo1"/>
        <w:rPr>
          <w:noProof/>
          <w:sz w:val="48"/>
          <w:szCs w:val="28"/>
        </w:rPr>
      </w:pPr>
      <w:r w:rsidRPr="00A1340B">
        <w:rPr>
          <w:noProof/>
          <w:sz w:val="48"/>
          <w:szCs w:val="28"/>
        </w:rPr>
        <w:t>PARTECIPAZIONI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36"/>
        <w:gridCol w:w="2433"/>
        <w:gridCol w:w="2950"/>
        <w:gridCol w:w="2305"/>
      </w:tblGrid>
      <w:tr w:rsidR="00A1340B" w14:paraId="2284DEC8" w14:textId="77777777" w:rsidTr="00A13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tcBorders>
              <w:bottom w:val="none" w:sz="0" w:space="0" w:color="auto"/>
            </w:tcBorders>
          </w:tcPr>
          <w:p w14:paraId="649BA6C6" w14:textId="564BDAEC" w:rsidR="00A1340B" w:rsidRPr="00A1340B" w:rsidRDefault="00A1340B" w:rsidP="00A1340B">
            <w:pPr>
              <w:pStyle w:val="Titolo1"/>
              <w:jc w:val="center"/>
              <w:outlineLvl w:val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DATA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4259DCC3" w14:textId="7300DE76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VERSIONE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0C76EEB9" w14:textId="0307488C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DESCRIZIONE</w:t>
            </w:r>
          </w:p>
        </w:tc>
        <w:tc>
          <w:tcPr>
            <w:tcW w:w="2506" w:type="dxa"/>
            <w:tcBorders>
              <w:bottom w:val="none" w:sz="0" w:space="0" w:color="auto"/>
            </w:tcBorders>
          </w:tcPr>
          <w:p w14:paraId="49B0E66E" w14:textId="127D40F9" w:rsidR="00A1340B" w:rsidRPr="00A1340B" w:rsidRDefault="00A1340B" w:rsidP="00A1340B">
            <w:pPr>
              <w:pStyle w:val="Titolo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  <w:szCs w:val="22"/>
              </w:rPr>
            </w:pPr>
            <w:r w:rsidRPr="00A1340B">
              <w:rPr>
                <w:b/>
                <w:bCs w:val="0"/>
                <w:noProof/>
                <w:sz w:val="40"/>
                <w:szCs w:val="22"/>
              </w:rPr>
              <w:t>AUTORE</w:t>
            </w:r>
          </w:p>
        </w:tc>
      </w:tr>
      <w:tr w:rsidR="00A1340B" w14:paraId="593FE30F" w14:textId="77777777" w:rsidTr="00A13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14:paraId="5E6369CF" w14:textId="429AF7AB" w:rsidR="00A1340B" w:rsidRPr="00A1340B" w:rsidRDefault="00A1340B" w:rsidP="00A1340B">
            <w:pPr>
              <w:pStyle w:val="Titolo1"/>
              <w:jc w:val="center"/>
              <w:outlineLvl w:val="0"/>
              <w:rPr>
                <w:noProof/>
                <w:sz w:val="36"/>
                <w:szCs w:val="20"/>
              </w:rPr>
            </w:pPr>
            <w:r w:rsidRPr="00A1340B">
              <w:rPr>
                <w:noProof/>
                <w:sz w:val="36"/>
                <w:szCs w:val="20"/>
              </w:rPr>
              <w:t>11/10/2020</w:t>
            </w:r>
          </w:p>
        </w:tc>
        <w:tc>
          <w:tcPr>
            <w:tcW w:w="2506" w:type="dxa"/>
          </w:tcPr>
          <w:p w14:paraId="26DF0B29" w14:textId="1A7FA5C5" w:rsidR="00A1340B" w:rsidRPr="00A1340B" w:rsidRDefault="00A1340B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r w:rsidRPr="00A1340B">
              <w:rPr>
                <w:b w:val="0"/>
                <w:bCs/>
                <w:noProof/>
                <w:sz w:val="40"/>
                <w:szCs w:val="22"/>
              </w:rPr>
              <w:t>1.0</w:t>
            </w:r>
          </w:p>
        </w:tc>
        <w:tc>
          <w:tcPr>
            <w:tcW w:w="2506" w:type="dxa"/>
          </w:tcPr>
          <w:p w14:paraId="55BBD905" w14:textId="4EDE797D" w:rsidR="00A1340B" w:rsidRPr="00A1340B" w:rsidRDefault="00A1340B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r w:rsidRPr="00A1340B">
              <w:rPr>
                <w:b w:val="0"/>
                <w:bCs/>
                <w:noProof/>
                <w:sz w:val="36"/>
                <w:szCs w:val="36"/>
              </w:rPr>
              <w:t>Prima stesura</w:t>
            </w:r>
            <w:r w:rsidR="00693FD7">
              <w:rPr>
                <w:b w:val="0"/>
                <w:bCs/>
                <w:noProof/>
                <w:sz w:val="36"/>
                <w:szCs w:val="36"/>
              </w:rPr>
              <w:t xml:space="preserve"> del template</w:t>
            </w:r>
          </w:p>
        </w:tc>
        <w:tc>
          <w:tcPr>
            <w:tcW w:w="2506" w:type="dxa"/>
          </w:tcPr>
          <w:p w14:paraId="22816657" w14:textId="0C7AD1FB" w:rsidR="00A1340B" w:rsidRPr="00A1340B" w:rsidRDefault="00A1340B" w:rsidP="00A1340B">
            <w:pPr>
              <w:pStyle w:val="Titolo1"/>
              <w:jc w:val="center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20"/>
              </w:rPr>
            </w:pPr>
            <w:r w:rsidRPr="00A1340B">
              <w:rPr>
                <w:b w:val="0"/>
                <w:bCs/>
                <w:noProof/>
                <w:sz w:val="36"/>
                <w:szCs w:val="20"/>
              </w:rPr>
              <w:t>Costante Marco</w:t>
            </w:r>
          </w:p>
        </w:tc>
      </w:tr>
    </w:tbl>
    <w:p w14:paraId="3BC2464A" w14:textId="77777777" w:rsidR="00A1340B" w:rsidRDefault="00A1340B" w:rsidP="00D077E9">
      <w:pPr>
        <w:pStyle w:val="Titolo1"/>
        <w:rPr>
          <w:noProof/>
        </w:rPr>
      </w:pPr>
    </w:p>
    <w:p w14:paraId="659D9363" w14:textId="77777777" w:rsidR="00AB02A7" w:rsidRDefault="00AB02A7" w:rsidP="00DF027C">
      <w:pPr>
        <w:rPr>
          <w:noProof/>
        </w:rPr>
      </w:pPr>
    </w:p>
    <w:p w14:paraId="692C1E5F" w14:textId="7B2FBA8E" w:rsidR="0087605E" w:rsidRDefault="0087605E" w:rsidP="00AB02A7">
      <w:pPr>
        <w:spacing w:after="200"/>
        <w:rPr>
          <w:noProof/>
        </w:rPr>
      </w:pPr>
    </w:p>
    <w:p w14:paraId="7114C854" w14:textId="45562A56" w:rsidR="00A1340B" w:rsidRDefault="00A1340B" w:rsidP="00AB02A7">
      <w:pPr>
        <w:spacing w:after="200"/>
        <w:rPr>
          <w:noProof/>
        </w:rPr>
      </w:pPr>
    </w:p>
    <w:p w14:paraId="15A30DC5" w14:textId="2B5400F4" w:rsidR="00A1340B" w:rsidRDefault="00A1340B" w:rsidP="00AB02A7">
      <w:pPr>
        <w:spacing w:after="200"/>
        <w:rPr>
          <w:noProof/>
        </w:rPr>
      </w:pPr>
    </w:p>
    <w:p w14:paraId="50B567EE" w14:textId="5A6106C0" w:rsidR="00A1340B" w:rsidRDefault="00A1340B" w:rsidP="00AB02A7">
      <w:pPr>
        <w:spacing w:after="200"/>
        <w:rPr>
          <w:noProof/>
        </w:rPr>
      </w:pPr>
    </w:p>
    <w:p w14:paraId="574CE62A" w14:textId="3C26C11C" w:rsidR="00A1340B" w:rsidRDefault="00A1340B" w:rsidP="00AB02A7">
      <w:pPr>
        <w:spacing w:after="200"/>
        <w:rPr>
          <w:noProof/>
        </w:rPr>
      </w:pPr>
    </w:p>
    <w:p w14:paraId="636A4315" w14:textId="77777777" w:rsidR="00CB26AC" w:rsidRDefault="00CB26AC" w:rsidP="00AB02A7">
      <w:pPr>
        <w:spacing w:after="200"/>
        <w:rPr>
          <w:noProof/>
        </w:rPr>
      </w:pPr>
    </w:p>
    <w:p w14:paraId="508E15AB" w14:textId="77F8C2DB" w:rsidR="00CB26AC" w:rsidRDefault="00CB26AC" w:rsidP="00AB02A7">
      <w:pPr>
        <w:spacing w:after="200"/>
        <w:rPr>
          <w:noProof/>
        </w:rPr>
      </w:pPr>
    </w:p>
    <w:p w14:paraId="1D5847B8" w14:textId="77777777" w:rsidR="00CB26AC" w:rsidRDefault="00CB26AC" w:rsidP="00AB02A7">
      <w:pPr>
        <w:spacing w:after="200"/>
        <w:rPr>
          <w:noProof/>
        </w:rPr>
      </w:pPr>
    </w:p>
    <w:p w14:paraId="7C0897C3" w14:textId="08918509" w:rsidR="00F70FE8" w:rsidRPr="00CB26AC" w:rsidRDefault="007C4D58" w:rsidP="00F70FE8">
      <w:pPr>
        <w:spacing w:after="200"/>
        <w:rPr>
          <w:noProof/>
          <w:sz w:val="48"/>
          <w:szCs w:val="40"/>
        </w:rPr>
        <w:sectPr w:rsidR="00F70FE8" w:rsidRPr="00CB26AC" w:rsidSect="00F70FE8">
          <w:headerReference w:type="default" r:id="rId10"/>
          <w:footerReference w:type="default" r:id="rId11"/>
          <w:type w:val="continuous"/>
          <w:pgSz w:w="11906" w:h="16838" w:code="9"/>
          <w:pgMar w:top="720" w:right="936" w:bottom="720" w:left="936" w:header="0" w:footer="289" w:gutter="0"/>
          <w:cols w:space="720"/>
          <w:docGrid w:linePitch="382"/>
        </w:sectPr>
      </w:pPr>
      <w:r w:rsidRPr="00CB26AC">
        <w:rPr>
          <w:noProof/>
          <w:sz w:val="48"/>
          <w:szCs w:val="40"/>
        </w:rPr>
        <w:lastRenderedPageBreak/>
        <w:fldChar w:fldCharType="begin"/>
      </w:r>
      <w:r w:rsidRPr="00CB26AC">
        <w:instrText xml:space="preserve"> XE "4.7 Operazione"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48"/>
          <w:szCs w:val="40"/>
        </w:rPr>
        <w:fldChar w:fldCharType="begin"/>
      </w:r>
      <w:r w:rsidRPr="00CB26AC">
        <w:instrText xml:space="preserve"> XE "4.9 Legali"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48"/>
          <w:szCs w:val="40"/>
        </w:rPr>
        <w:fldChar w:fldCharType="begin"/>
      </w:r>
      <w:r w:rsidRPr="00CB26AC">
        <w:instrText xml:space="preserve"> XE "5. Ambiente di destinazione" </w:instrText>
      </w:r>
      <w:r w:rsidRPr="00CB26AC">
        <w:rPr>
          <w:noProof/>
          <w:sz w:val="48"/>
          <w:szCs w:val="40"/>
        </w:rPr>
        <w:fldChar w:fldCharType="end"/>
      </w:r>
      <w:r w:rsidRPr="00CB26AC">
        <w:rPr>
          <w:noProof/>
          <w:sz w:val="36"/>
          <w:szCs w:val="36"/>
        </w:rPr>
        <w:fldChar w:fldCharType="begin"/>
      </w:r>
      <w:r w:rsidRPr="00CB26AC">
        <w:rPr>
          <w:sz w:val="36"/>
          <w:szCs w:val="36"/>
        </w:rPr>
        <w:instrText xml:space="preserve"> XE "6. Consegne e scadenze" </w:instrText>
      </w:r>
      <w:r w:rsidRPr="00CB26AC">
        <w:rPr>
          <w:noProof/>
          <w:sz w:val="36"/>
          <w:szCs w:val="36"/>
        </w:rPr>
        <w:fldChar w:fldCharType="end"/>
      </w:r>
      <w:r w:rsidR="00F70FE8" w:rsidRPr="00CB26AC">
        <w:rPr>
          <w:noProof/>
          <w:sz w:val="44"/>
          <w:szCs w:val="44"/>
        </w:rPr>
        <w:fldChar w:fldCharType="begin"/>
      </w:r>
      <w:r w:rsidR="00F70FE8" w:rsidRPr="00CB26AC">
        <w:rPr>
          <w:noProof/>
          <w:sz w:val="44"/>
          <w:szCs w:val="44"/>
        </w:rPr>
        <w:instrText xml:space="preserve"> INDEX \e "</w:instrText>
      </w:r>
      <w:r w:rsidR="00F70FE8" w:rsidRPr="00CB26AC">
        <w:rPr>
          <w:noProof/>
          <w:sz w:val="44"/>
          <w:szCs w:val="44"/>
        </w:rPr>
        <w:tab/>
        <w:instrText xml:space="preserve">" \c "1" \z "1040" </w:instrText>
      </w:r>
      <w:r w:rsidR="00F70FE8" w:rsidRPr="00CB26AC">
        <w:rPr>
          <w:noProof/>
          <w:sz w:val="44"/>
          <w:szCs w:val="44"/>
        </w:rPr>
        <w:fldChar w:fldCharType="separate"/>
      </w:r>
      <w:r w:rsidR="00F70FE8" w:rsidRPr="00CB26AC">
        <w:rPr>
          <w:noProof/>
          <w:sz w:val="44"/>
          <w:szCs w:val="44"/>
        </w:rPr>
        <w:t>INDICE</w:t>
      </w:r>
    </w:p>
    <w:p w14:paraId="70B30069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1. Dominio del problema</w:t>
      </w:r>
      <w:r w:rsidRPr="00F70FE8">
        <w:rPr>
          <w:noProof/>
          <w:sz w:val="44"/>
          <w:szCs w:val="44"/>
        </w:rPr>
        <w:tab/>
        <w:t>3</w:t>
      </w:r>
    </w:p>
    <w:p w14:paraId="1E239DA1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2. Scenari</w:t>
      </w:r>
      <w:r w:rsidRPr="00F70FE8">
        <w:rPr>
          <w:noProof/>
          <w:sz w:val="44"/>
          <w:szCs w:val="44"/>
        </w:rPr>
        <w:tab/>
        <w:t>3</w:t>
      </w:r>
    </w:p>
    <w:p w14:paraId="5762E91A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3. Requisiti Funzionali</w:t>
      </w:r>
      <w:r w:rsidRPr="00F70FE8">
        <w:rPr>
          <w:noProof/>
          <w:sz w:val="44"/>
          <w:szCs w:val="44"/>
        </w:rPr>
        <w:tab/>
        <w:t>3</w:t>
      </w:r>
    </w:p>
    <w:p w14:paraId="08956C75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4. Requisiti non funzionali</w:t>
      </w:r>
      <w:r w:rsidRPr="00F70FE8">
        <w:rPr>
          <w:noProof/>
          <w:sz w:val="44"/>
          <w:szCs w:val="44"/>
        </w:rPr>
        <w:tab/>
        <w:t>3</w:t>
      </w:r>
    </w:p>
    <w:p w14:paraId="676E6818" w14:textId="77785DF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4.1 Usabilità</w:t>
      </w:r>
      <w:r w:rsidRPr="00F70FE8">
        <w:rPr>
          <w:noProof/>
          <w:sz w:val="44"/>
          <w:szCs w:val="44"/>
        </w:rPr>
        <w:tab/>
        <w:t>3</w:t>
      </w:r>
    </w:p>
    <w:p w14:paraId="119C4547" w14:textId="5FB9AAD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4.2 Affidabilità</w:t>
      </w:r>
      <w:r w:rsidRPr="00F70FE8">
        <w:rPr>
          <w:noProof/>
          <w:sz w:val="44"/>
          <w:szCs w:val="44"/>
        </w:rPr>
        <w:tab/>
        <w:t>3</w:t>
      </w:r>
    </w:p>
    <w:p w14:paraId="331A5F21" w14:textId="70DBD95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4.3 Performance</w:t>
      </w:r>
      <w:r w:rsidRPr="00F70FE8">
        <w:rPr>
          <w:noProof/>
          <w:sz w:val="44"/>
          <w:szCs w:val="44"/>
        </w:rPr>
        <w:tab/>
        <w:t>3</w:t>
      </w:r>
    </w:p>
    <w:p w14:paraId="15C04085" w14:textId="3D2DB346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4.4 Supportabilità</w:t>
      </w:r>
      <w:r w:rsidRPr="00F70FE8">
        <w:rPr>
          <w:noProof/>
          <w:sz w:val="44"/>
          <w:szCs w:val="44"/>
        </w:rPr>
        <w:tab/>
        <w:t>3</w:t>
      </w:r>
    </w:p>
    <w:p w14:paraId="0B77E564" w14:textId="1D436829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4.5 Implementazione</w:t>
      </w:r>
      <w:r w:rsidRPr="00F70FE8">
        <w:rPr>
          <w:noProof/>
          <w:sz w:val="44"/>
          <w:szCs w:val="44"/>
        </w:rPr>
        <w:tab/>
        <w:t>3</w:t>
      </w:r>
    </w:p>
    <w:p w14:paraId="11A7F437" w14:textId="3DFFBDAB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4.6 Interfaccia</w:t>
      </w:r>
      <w:r w:rsidRPr="00F70FE8">
        <w:rPr>
          <w:noProof/>
          <w:sz w:val="44"/>
          <w:szCs w:val="44"/>
        </w:rPr>
        <w:tab/>
        <w:t>3</w:t>
      </w:r>
    </w:p>
    <w:p w14:paraId="73508F02" w14:textId="171C1B9F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4.7 Operazione</w:t>
      </w:r>
      <w:r w:rsidRPr="00F70FE8">
        <w:rPr>
          <w:noProof/>
          <w:sz w:val="44"/>
          <w:szCs w:val="44"/>
        </w:rPr>
        <w:tab/>
        <w:t>3</w:t>
      </w:r>
    </w:p>
    <w:p w14:paraId="748B464B" w14:textId="2C5C55B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4.8 Packaging</w:t>
      </w:r>
      <w:r w:rsidRPr="00F70FE8">
        <w:rPr>
          <w:noProof/>
          <w:sz w:val="44"/>
          <w:szCs w:val="44"/>
        </w:rPr>
        <w:tab/>
        <w:t>3</w:t>
      </w:r>
    </w:p>
    <w:p w14:paraId="1E14B424" w14:textId="6D5114BC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ab/>
      </w:r>
      <w:r w:rsidRPr="00F70FE8">
        <w:rPr>
          <w:noProof/>
          <w:sz w:val="44"/>
          <w:szCs w:val="44"/>
        </w:rPr>
        <w:t>4.9 Legali</w:t>
      </w:r>
      <w:r w:rsidRPr="00F70FE8">
        <w:rPr>
          <w:noProof/>
          <w:sz w:val="44"/>
          <w:szCs w:val="44"/>
        </w:rPr>
        <w:tab/>
        <w:t>3</w:t>
      </w:r>
    </w:p>
    <w:p w14:paraId="1B4F9D86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noProof/>
          <w:sz w:val="44"/>
          <w:szCs w:val="44"/>
        </w:rPr>
        <w:t>5. Ambiente di destinazione</w:t>
      </w:r>
      <w:r w:rsidRPr="00F70FE8">
        <w:rPr>
          <w:noProof/>
          <w:sz w:val="44"/>
          <w:szCs w:val="44"/>
        </w:rPr>
        <w:tab/>
        <w:t>3</w:t>
      </w:r>
    </w:p>
    <w:p w14:paraId="585AEC5A" w14:textId="77777777" w:rsidR="00F70FE8" w:rsidRPr="00F70FE8" w:rsidRDefault="00F70FE8">
      <w:pPr>
        <w:pStyle w:val="Indice1"/>
        <w:tabs>
          <w:tab w:val="right" w:leader="dot" w:pos="10024"/>
        </w:tabs>
        <w:rPr>
          <w:noProof/>
          <w:sz w:val="44"/>
          <w:szCs w:val="44"/>
        </w:rPr>
      </w:pPr>
      <w:r w:rsidRPr="00F70FE8">
        <w:rPr>
          <w:bCs/>
          <w:noProof/>
          <w:sz w:val="44"/>
          <w:szCs w:val="44"/>
        </w:rPr>
        <w:t>6. Consegne e scadenze</w:t>
      </w:r>
      <w:r w:rsidRPr="00F70FE8">
        <w:rPr>
          <w:noProof/>
          <w:sz w:val="44"/>
          <w:szCs w:val="44"/>
        </w:rPr>
        <w:tab/>
        <w:t>4</w:t>
      </w:r>
    </w:p>
    <w:p w14:paraId="3FC42DD0" w14:textId="641E5DFD" w:rsidR="00F70FE8" w:rsidRPr="00F70FE8" w:rsidRDefault="00F70FE8" w:rsidP="00F70FE8">
      <w:pPr>
        <w:spacing w:after="200"/>
        <w:rPr>
          <w:b w:val="0"/>
          <w:bCs/>
          <w:noProof/>
          <w:sz w:val="44"/>
          <w:szCs w:val="44"/>
        </w:rPr>
        <w:sectPr w:rsidR="00F70FE8" w:rsidRPr="00F70FE8" w:rsidSect="00F70FE8">
          <w:type w:val="continuous"/>
          <w:pgSz w:w="11906" w:h="16838" w:code="9"/>
          <w:pgMar w:top="720" w:right="936" w:bottom="720" w:left="936" w:header="0" w:footer="289" w:gutter="0"/>
          <w:cols w:space="720"/>
          <w:docGrid w:linePitch="382"/>
        </w:sectPr>
      </w:pPr>
    </w:p>
    <w:p w14:paraId="24AAEA45" w14:textId="119943A1" w:rsidR="00A1340B" w:rsidRPr="00F70FE8" w:rsidRDefault="00F70FE8" w:rsidP="00F70FE8">
      <w:pPr>
        <w:spacing w:after="200"/>
        <w:rPr>
          <w:noProof/>
          <w:sz w:val="44"/>
          <w:szCs w:val="44"/>
        </w:rPr>
      </w:pPr>
      <w:r w:rsidRPr="00F70FE8">
        <w:rPr>
          <w:b w:val="0"/>
          <w:bCs/>
          <w:noProof/>
          <w:sz w:val="44"/>
          <w:szCs w:val="44"/>
        </w:rPr>
        <w:fldChar w:fldCharType="end"/>
      </w:r>
    </w:p>
    <w:p w14:paraId="710EF2B4" w14:textId="6581D2E2" w:rsidR="00A1340B" w:rsidRDefault="00A1340B" w:rsidP="00AB02A7">
      <w:pPr>
        <w:spacing w:after="200"/>
        <w:rPr>
          <w:noProof/>
          <w:sz w:val="48"/>
          <w:szCs w:val="40"/>
        </w:rPr>
      </w:pPr>
    </w:p>
    <w:p w14:paraId="40840CBB" w14:textId="24E9399A" w:rsidR="00A1340B" w:rsidRDefault="00A1340B" w:rsidP="00AB02A7">
      <w:pPr>
        <w:spacing w:after="200"/>
        <w:rPr>
          <w:noProof/>
          <w:sz w:val="48"/>
          <w:szCs w:val="40"/>
        </w:rPr>
      </w:pPr>
    </w:p>
    <w:p w14:paraId="2253905B" w14:textId="7AD5AA81" w:rsidR="00A1340B" w:rsidRDefault="00A1340B" w:rsidP="00AB02A7">
      <w:pPr>
        <w:spacing w:after="200"/>
        <w:rPr>
          <w:noProof/>
          <w:sz w:val="48"/>
          <w:szCs w:val="40"/>
        </w:rPr>
      </w:pPr>
    </w:p>
    <w:p w14:paraId="71FB0096" w14:textId="45525FB8" w:rsidR="00A1340B" w:rsidRDefault="00A1340B" w:rsidP="00AB02A7">
      <w:pPr>
        <w:spacing w:after="200"/>
        <w:rPr>
          <w:noProof/>
          <w:sz w:val="48"/>
          <w:szCs w:val="40"/>
        </w:rPr>
      </w:pPr>
    </w:p>
    <w:p w14:paraId="459D9FB7" w14:textId="11B9841C" w:rsidR="00A1340B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8"/>
          <w:szCs w:val="40"/>
        </w:rPr>
        <w:lastRenderedPageBreak/>
        <w:t xml:space="preserve">1. </w:t>
      </w:r>
      <w:r w:rsidR="00A1340B" w:rsidRPr="00CB26AC">
        <w:rPr>
          <w:noProof/>
          <w:sz w:val="44"/>
          <w:szCs w:val="36"/>
        </w:rPr>
        <w:t>DOMINIO DEL PROBLEMA</w:t>
      </w:r>
    </w:p>
    <w:p w14:paraId="150DCE43" w14:textId="249CFF36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2. SCENARI</w:t>
      </w:r>
    </w:p>
    <w:p w14:paraId="35F76E2B" w14:textId="5A4E0A45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3. REQUISITI FUNZIONALI</w:t>
      </w:r>
    </w:p>
    <w:p w14:paraId="7EECEF99" w14:textId="6E8A413F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 REQUISITI NON FUNZIONALI</w:t>
      </w:r>
    </w:p>
    <w:p w14:paraId="48F60938" w14:textId="04F97402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4.1 USABILITÀ</w:t>
      </w:r>
    </w:p>
    <w:p w14:paraId="35E5780E" w14:textId="7CB22086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4.2 AFFIDABILIT</w:t>
      </w:r>
      <w:r>
        <w:rPr>
          <w:noProof/>
          <w:sz w:val="44"/>
          <w:szCs w:val="36"/>
        </w:rPr>
        <w:t>À</w:t>
      </w:r>
    </w:p>
    <w:p w14:paraId="5F371104" w14:textId="25A29491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4.3 PERFORMANCE</w:t>
      </w:r>
    </w:p>
    <w:p w14:paraId="692A390B" w14:textId="5896A84B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4.4 SUPPORTABILIT</w:t>
      </w:r>
      <w:r>
        <w:rPr>
          <w:noProof/>
          <w:sz w:val="44"/>
          <w:szCs w:val="36"/>
        </w:rPr>
        <w:t>À</w:t>
      </w:r>
    </w:p>
    <w:p w14:paraId="28F207F9" w14:textId="5C1542D3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4.5 IMPLEMENTAZIONE</w:t>
      </w:r>
    </w:p>
    <w:p w14:paraId="36B1817A" w14:textId="762C64B1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4.6 INTERFACCIA</w:t>
      </w:r>
    </w:p>
    <w:p w14:paraId="201FBE8F" w14:textId="3DD40F1B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4.7 OPERAZIONE</w:t>
      </w:r>
    </w:p>
    <w:p w14:paraId="0B54634A" w14:textId="45124396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4.8 PACKAGING</w:t>
      </w:r>
    </w:p>
    <w:p w14:paraId="68B7B153" w14:textId="4D5FFF04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4.9 LEGALI</w:t>
      </w:r>
    </w:p>
    <w:p w14:paraId="76C726C6" w14:textId="5531FFD7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5. AMBIENTE DI DESTINAZIONE</w:t>
      </w:r>
    </w:p>
    <w:p w14:paraId="7A30C640" w14:textId="293AD8A3" w:rsidR="00CB26AC" w:rsidRDefault="00CB26AC" w:rsidP="00CB26AC">
      <w:pPr>
        <w:spacing w:after="200"/>
        <w:rPr>
          <w:noProof/>
          <w:sz w:val="44"/>
          <w:szCs w:val="36"/>
        </w:rPr>
      </w:pPr>
      <w:r>
        <w:rPr>
          <w:noProof/>
          <w:sz w:val="44"/>
          <w:szCs w:val="36"/>
        </w:rPr>
        <w:t>6. CONSEGNE E SCADENZE</w:t>
      </w:r>
    </w:p>
    <w:sectPr w:rsidR="00CB26AC" w:rsidSect="00F70FE8"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10342" w14:textId="77777777" w:rsidR="00A54EC9" w:rsidRDefault="00A54EC9">
      <w:r>
        <w:separator/>
      </w:r>
    </w:p>
    <w:p w14:paraId="4896CC33" w14:textId="77777777" w:rsidR="00A54EC9" w:rsidRDefault="00A54EC9"/>
  </w:endnote>
  <w:endnote w:type="continuationSeparator" w:id="0">
    <w:p w14:paraId="02AD608D" w14:textId="77777777" w:rsidR="00A54EC9" w:rsidRDefault="00A54EC9">
      <w:r>
        <w:continuationSeparator/>
      </w:r>
    </w:p>
    <w:p w14:paraId="505DA45D" w14:textId="77777777" w:rsidR="00A54EC9" w:rsidRDefault="00A54E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57DD7EA6" w14:textId="77777777" w:rsidR="007C4D58" w:rsidRDefault="007C4D58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7C4D58" w:rsidRDefault="007C4D58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C336F" w14:textId="77777777" w:rsidR="00A54EC9" w:rsidRDefault="00A54EC9">
      <w:r>
        <w:separator/>
      </w:r>
    </w:p>
    <w:p w14:paraId="169E0D48" w14:textId="77777777" w:rsidR="00A54EC9" w:rsidRDefault="00A54EC9"/>
  </w:footnote>
  <w:footnote w:type="continuationSeparator" w:id="0">
    <w:p w14:paraId="15B2E218" w14:textId="77777777" w:rsidR="00A54EC9" w:rsidRDefault="00A54EC9">
      <w:r>
        <w:continuationSeparator/>
      </w:r>
    </w:p>
    <w:p w14:paraId="0A9866CC" w14:textId="77777777" w:rsidR="00A54EC9" w:rsidRDefault="00A54E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7C4D58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7C4D58" w:rsidRDefault="007C4D58">
          <w:pPr>
            <w:pStyle w:val="Intestazione"/>
            <w:rPr>
              <w:noProof/>
            </w:rPr>
          </w:pPr>
        </w:p>
      </w:tc>
    </w:tr>
  </w:tbl>
  <w:p w14:paraId="2B5BEB23" w14:textId="77777777" w:rsidR="007C4D58" w:rsidRDefault="007C4D58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46B39"/>
    <w:multiLevelType w:val="hybridMultilevel"/>
    <w:tmpl w:val="0EAE8796"/>
    <w:lvl w:ilvl="0" w:tplc="8CC49D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2482E"/>
    <w:rsid w:val="00050324"/>
    <w:rsid w:val="000A0150"/>
    <w:rsid w:val="000E63C9"/>
    <w:rsid w:val="00130E9D"/>
    <w:rsid w:val="00150A6D"/>
    <w:rsid w:val="00185B35"/>
    <w:rsid w:val="001F0D57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61435"/>
    <w:rsid w:val="00572102"/>
    <w:rsid w:val="005F1BB0"/>
    <w:rsid w:val="00656C4D"/>
    <w:rsid w:val="00693FD7"/>
    <w:rsid w:val="006E5716"/>
    <w:rsid w:val="007302B3"/>
    <w:rsid w:val="00730733"/>
    <w:rsid w:val="00730E3A"/>
    <w:rsid w:val="00736AAF"/>
    <w:rsid w:val="00765B2A"/>
    <w:rsid w:val="00783A34"/>
    <w:rsid w:val="007C4D58"/>
    <w:rsid w:val="007C6B52"/>
    <w:rsid w:val="007D16C5"/>
    <w:rsid w:val="007F618B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46061"/>
    <w:rsid w:val="00966B81"/>
    <w:rsid w:val="00994B16"/>
    <w:rsid w:val="009C7720"/>
    <w:rsid w:val="009F73E3"/>
    <w:rsid w:val="00A12278"/>
    <w:rsid w:val="00A1340B"/>
    <w:rsid w:val="00A23AFA"/>
    <w:rsid w:val="00A31B3E"/>
    <w:rsid w:val="00A532F3"/>
    <w:rsid w:val="00A54EC9"/>
    <w:rsid w:val="00A8489E"/>
    <w:rsid w:val="00AB02A7"/>
    <w:rsid w:val="00AC29F3"/>
    <w:rsid w:val="00B231E5"/>
    <w:rsid w:val="00C02B87"/>
    <w:rsid w:val="00C4086D"/>
    <w:rsid w:val="00CA1896"/>
    <w:rsid w:val="00CB26AC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70FE8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B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4C82200572594D698A47B5E530FE5175">
    <w:name w:val="4C82200572594D698A47B5E530FE5175"/>
  </w:style>
  <w:style w:type="paragraph" w:customStyle="1" w:styleId="6931C5530C1E4FE0B8751DD8DED242AA">
    <w:name w:val="6931C5530C1E4FE0B8751DD8DED242AA"/>
  </w:style>
  <w:style w:type="paragraph" w:customStyle="1" w:styleId="EBD2D0EA1F0345109FDDB719C3631F38">
    <w:name w:val="EBD2D0EA1F0345109FDDB719C3631F38"/>
  </w:style>
  <w:style w:type="paragraph" w:customStyle="1" w:styleId="27A84B595E4E49F58A59D4580EA33DE9">
    <w:name w:val="27A84B595E4E49F58A59D4580EA33DE9"/>
  </w:style>
  <w:style w:type="paragraph" w:customStyle="1" w:styleId="062EB9015ACA41319A0457A8C5D7E46B">
    <w:name w:val="062EB9015ACA41319A0457A8C5D7E46B"/>
  </w:style>
  <w:style w:type="paragraph" w:customStyle="1" w:styleId="3A56A858E2C54B6197C2B7660FF5DF78">
    <w:name w:val="3A56A858E2C54B6197C2B7660FF5DF78"/>
  </w:style>
  <w:style w:type="paragraph" w:customStyle="1" w:styleId="DA27CE69B6A0461A87EFDF4F70F5AA3F">
    <w:name w:val="DA27CE69B6A0461A87EFDF4F70F5AA3F"/>
  </w:style>
  <w:style w:type="paragraph" w:customStyle="1" w:styleId="0B78A06CC786422DAE48E6C9FF367011">
    <w:name w:val="0B78A06CC786422DAE48E6C9FF367011"/>
    <w:rsid w:val="00BE68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7E536-9000-407A-BD76-905C3B78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120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marco costante</cp:lastModifiedBy>
  <cp:revision>1</cp:revision>
  <cp:lastPrinted>2006-08-01T17:47:00Z</cp:lastPrinted>
  <dcterms:created xsi:type="dcterms:W3CDTF">2020-10-11T10:08:00Z</dcterms:created>
  <dcterms:modified xsi:type="dcterms:W3CDTF">2020-10-11T12:08:00Z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