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FBC71" w14:textId="77777777" w:rsidR="00D077E9" w:rsidRDefault="00AB02A7" w:rsidP="000B7682">
      <w:pPr>
        <w:jc w:val="both"/>
        <w:rPr>
          <w:noProof/>
        </w:rPr>
      </w:pP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C960172" wp14:editId="373DA45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72399" w14:textId="56CB6E0A" w:rsidR="004A1C50" w:rsidRDefault="004A1C50" w:rsidP="00A122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960172" id="Rettangolo 3" o:spid="_x0000_s1026" alt="rettangolo bianco per il testo sul frontespizio" style="position:absolute;left:0;text-align:left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" fillcolor="white [3212]" stroked="f" strokeweight="2pt">
                <v:textbox>
                  <w:txbxContent>
                    <w:p w14:paraId="6E972399" w14:textId="56CB6E0A" w:rsidR="004A1C50" w:rsidRDefault="004A1C50" w:rsidP="00A12278">
                      <w:pPr>
                        <w:jc w:val="center"/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16C0421B" wp14:editId="68B4C725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magine 1" descr="strada con edifici, mercato e cartelli stradal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62"/>
      </w:tblGrid>
      <w:tr w:rsidR="00D077E9" w14:paraId="078BE8A6" w14:textId="77777777" w:rsidTr="00EB7EEB">
        <w:trPr>
          <w:trHeight w:val="1820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0A0CE04B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A48D644" wp14:editId="186E0541">
                      <wp:extent cx="3528695" cy="1809750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0F3141" w14:textId="35ACEC9C" w:rsidR="004A1C50" w:rsidRPr="003206A4" w:rsidRDefault="004A1C50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Test Case Specification</w:t>
                                  </w:r>
                                </w:p>
                                <w:p w14:paraId="5A6BA828" w14:textId="13137962" w:rsidR="004A1C50" w:rsidRPr="003206A4" w:rsidRDefault="004A1C50" w:rsidP="00D077E9">
                                  <w:pPr>
                                    <w:pStyle w:val="Testofumetto"/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sz w:val="56"/>
                                      <w:szCs w:val="56"/>
                                      <w:lang w:bidi="it-IT"/>
                                    </w:rPr>
                                    <w:t>Versione 1.0</w:t>
                                  </w:r>
                                </w:p>
                                <w:p w14:paraId="25D6D95F" w14:textId="28802EF2" w:rsidR="004A1C50" w:rsidRPr="003206A4" w:rsidRDefault="004A1C50" w:rsidP="003206A4">
                                  <w:pPr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  <w:r w:rsidRPr="003206A4">
                                    <w:rPr>
                                      <w:rStyle w:val="TitoloCarattere"/>
                                      <w:b/>
                                      <w:bCs w:val="0"/>
                                      <w:sz w:val="32"/>
                                      <w:szCs w:val="32"/>
                                      <w:lang w:bidi="it-IT"/>
                                    </w:rPr>
                                    <w:t>ANNO ACCADEMICO 2020/2021</w:t>
                                  </w:r>
                                </w:p>
                                <w:p w14:paraId="6D2464BD" w14:textId="77777777" w:rsidR="004A1C50" w:rsidRPr="003206A4" w:rsidRDefault="004A1C50" w:rsidP="00D077E9">
                                  <w:pPr>
                                    <w:pStyle w:val="Testofumetto"/>
                                    <w:rPr>
                                      <w:sz w:val="32"/>
                                      <w:szCs w:val="32"/>
                                      <w:lang w:bidi="it-IT"/>
                                    </w:rPr>
                                  </w:pPr>
                                </w:p>
                                <w:p w14:paraId="2D96FC3F" w14:textId="77777777" w:rsidR="004A1C50" w:rsidRPr="00D86945" w:rsidRDefault="004A1C50" w:rsidP="00D077E9">
                                  <w:pPr>
                                    <w:pStyle w:val="Testofumetto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A48D64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7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" filled="f" stroked="f" strokeweight=".5pt">
                      <v:textbox>
                        <w:txbxContent>
                          <w:p w14:paraId="070F3141" w14:textId="35ACEC9C" w:rsidR="004A1C50" w:rsidRPr="003206A4" w:rsidRDefault="004A1C50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>
                              <w:rPr>
                                <w:sz w:val="56"/>
                                <w:szCs w:val="56"/>
                                <w:lang w:bidi="it-IT"/>
                              </w:rPr>
                              <w:t>Test Case Specification</w:t>
                            </w:r>
                          </w:p>
                          <w:p w14:paraId="5A6BA828" w14:textId="13137962" w:rsidR="004A1C50" w:rsidRPr="003206A4" w:rsidRDefault="004A1C50" w:rsidP="00D077E9">
                            <w:pPr>
                              <w:pStyle w:val="Testofumetto"/>
                              <w:rPr>
                                <w:sz w:val="56"/>
                                <w:szCs w:val="56"/>
                                <w:lang w:bidi="it-IT"/>
                              </w:rPr>
                            </w:pPr>
                            <w:r w:rsidRPr="003206A4">
                              <w:rPr>
                                <w:sz w:val="56"/>
                                <w:szCs w:val="56"/>
                                <w:lang w:bidi="it-IT"/>
                              </w:rPr>
                              <w:t>Versione 1.0</w:t>
                            </w:r>
                          </w:p>
                          <w:p w14:paraId="25D6D95F" w14:textId="28802EF2" w:rsidR="004A1C50" w:rsidRPr="003206A4" w:rsidRDefault="004A1C50" w:rsidP="003206A4">
                            <w:pPr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</w:pPr>
                            <w:r w:rsidRPr="003206A4">
                              <w:rPr>
                                <w:rStyle w:val="TitoloCarattere"/>
                                <w:b/>
                                <w:bCs w:val="0"/>
                                <w:sz w:val="32"/>
                                <w:szCs w:val="32"/>
                                <w:lang w:bidi="it-IT"/>
                              </w:rPr>
                              <w:t>ANNO ACCADEMICO 2020/2021</w:t>
                            </w:r>
                          </w:p>
                          <w:p w14:paraId="6D2464BD" w14:textId="77777777" w:rsidR="004A1C50" w:rsidRPr="003206A4" w:rsidRDefault="004A1C50" w:rsidP="00D077E9">
                            <w:pPr>
                              <w:pStyle w:val="Testofumetto"/>
                              <w:rPr>
                                <w:sz w:val="32"/>
                                <w:szCs w:val="32"/>
                                <w:lang w:bidi="it-IT"/>
                              </w:rPr>
                            </w:pPr>
                          </w:p>
                          <w:p w14:paraId="2D96FC3F" w14:textId="77777777" w:rsidR="004A1C50" w:rsidRPr="00D86945" w:rsidRDefault="004A1C50" w:rsidP="00D077E9">
                            <w:pPr>
                              <w:pStyle w:val="Testofumetto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B055B4A" w14:textId="77777777" w:rsidR="00D077E9" w:rsidRDefault="00D077E9" w:rsidP="000B7682">
            <w:pPr>
              <w:jc w:val="both"/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5637D40C" wp14:editId="36CEA3AE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D5DACAF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4QdveYBAAAp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59DB83CD" w14:textId="77777777" w:rsidTr="00EB7EEB">
        <w:trPr>
          <w:trHeight w:val="6984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p w14:paraId="1D68D5B7" w14:textId="77777777" w:rsidR="00D077E9" w:rsidRDefault="00D077E9" w:rsidP="000B7682">
            <w:pPr>
              <w:jc w:val="both"/>
              <w:rPr>
                <w:noProof/>
              </w:rPr>
            </w:pPr>
          </w:p>
        </w:tc>
      </w:tr>
      <w:tr w:rsidR="00D077E9" w14:paraId="43DCB2D3" w14:textId="77777777" w:rsidTr="00EB7EEB">
        <w:trPr>
          <w:trHeight w:val="2343"/>
        </w:trPr>
        <w:tc>
          <w:tcPr>
            <w:tcW w:w="566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78BFFA44F6C445FB8917F4B27AE44237"/>
              </w:placeholder>
              <w15:appearance w15:val="hidden"/>
            </w:sdtPr>
            <w:sdtEndPr/>
            <w:sdtContent>
              <w:p w14:paraId="555C43C3" w14:textId="30CCA43C" w:rsidR="00D077E9" w:rsidRPr="00A12278" w:rsidRDefault="00F1312A" w:rsidP="000B7682">
                <w:pPr>
                  <w:jc w:val="both"/>
                  <w:rPr>
                    <w:noProof/>
                    <w:sz w:val="36"/>
                    <w:szCs w:val="28"/>
                  </w:rPr>
                </w:pPr>
                <w:sdt>
                  <w:sdtPr>
                    <w:rPr>
                      <w:noProof/>
                    </w:rPr>
                    <w:id w:val="-1740469667"/>
                    <w:placeholder>
                      <w:docPart w:val="0B78A06CC786422DAE48E6C9FF367011"/>
                    </w:placeholder>
                    <w15:appearance w15:val="hidden"/>
                  </w:sdtPr>
                  <w:sdtEndPr>
                    <w:rPr>
                      <w:sz w:val="36"/>
                      <w:szCs w:val="28"/>
                    </w:rPr>
                  </w:sdtEndPr>
                  <w:sdtContent>
                    <w:r w:rsidR="00A12278" w:rsidRPr="00A12278">
                      <w:rPr>
                        <w:noProof/>
                        <w:sz w:val="36"/>
                        <w:szCs w:val="28"/>
                      </w:rPr>
                      <w:t>RISTOMANAGER</w:t>
                    </w:r>
                  </w:sdtContent>
                </w:sdt>
              </w:p>
            </w:sdtContent>
          </w:sdt>
          <w:p w14:paraId="4FA06615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306A2374" wp14:editId="72DED96D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66A6C51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jKhKucBAAAp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57791017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5A6B21BD" w14:textId="77777777" w:rsidR="00D077E9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  <w:p w14:paraId="4B67360A" w14:textId="1C1B9B6A" w:rsidR="00D077E9" w:rsidRDefault="00A12278" w:rsidP="000B7682">
            <w:pPr>
              <w:jc w:val="both"/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Ambrosio Salvatore</w:t>
            </w:r>
          </w:p>
          <w:p w14:paraId="6A25F5B1" w14:textId="29EEDC46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Costante Marco</w:t>
            </w:r>
          </w:p>
          <w:p w14:paraId="4B853AA7" w14:textId="13EBFFBB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 xml:space="preserve">Benitozzi </w:t>
            </w:r>
            <w:r w:rsidR="003E6361">
              <w:rPr>
                <w:noProof/>
              </w:rPr>
              <w:t>S</w:t>
            </w:r>
            <w:r>
              <w:rPr>
                <w:noProof/>
              </w:rPr>
              <w:t>imone</w:t>
            </w:r>
          </w:p>
          <w:p w14:paraId="2313BB4A" w14:textId="10571622" w:rsidR="00A12278" w:rsidRDefault="00A12278" w:rsidP="000B7682">
            <w:pPr>
              <w:jc w:val="both"/>
              <w:rPr>
                <w:noProof/>
              </w:rPr>
            </w:pPr>
            <w:r>
              <w:rPr>
                <w:noProof/>
              </w:rPr>
              <w:t>Nappo Carla</w:t>
            </w:r>
            <w:r w:rsidR="00CB26AC">
              <w:rPr>
                <w:noProof/>
              </w:rPr>
              <w:t xml:space="preserve"> Alessia</w:t>
            </w:r>
          </w:p>
          <w:p w14:paraId="51910795" w14:textId="77777777" w:rsidR="00D077E9" w:rsidRPr="00D86945" w:rsidRDefault="00D077E9" w:rsidP="000B7682">
            <w:pPr>
              <w:jc w:val="both"/>
              <w:rPr>
                <w:noProof/>
                <w:sz w:val="10"/>
                <w:szCs w:val="10"/>
              </w:rPr>
            </w:pPr>
          </w:p>
        </w:tc>
      </w:tr>
    </w:tbl>
    <w:p w14:paraId="121334A7" w14:textId="77777777" w:rsidR="00C205EA" w:rsidRDefault="00AB02A7" w:rsidP="00C205EA">
      <w:pPr>
        <w:jc w:val="both"/>
        <w:rPr>
          <w:noProof/>
          <w:sz w:val="48"/>
          <w:szCs w:val="40"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A4824F4" wp14:editId="607CFC2C">
            <wp:simplePos x="0" y="0"/>
            <wp:positionH relativeFrom="column">
              <wp:posOffset>4730750</wp:posOffset>
            </wp:positionH>
            <wp:positionV relativeFrom="paragraph">
              <wp:posOffset>7299960</wp:posOffset>
            </wp:positionV>
            <wp:extent cx="1482287" cy="643890"/>
            <wp:effectExtent l="0" t="0" r="0" b="3810"/>
            <wp:wrapNone/>
            <wp:docPr id="12" name="Elemento grafico 201" descr="logo-placeholder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 descr="segnaposto-logo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2287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6991D3A" wp14:editId="5F766A9C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A2F77F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2E1O3uAAAAAPAQAADwAAAGRycy9kb3du&#10;cmV2LnhtbEyPwU7DMBBE70j8g7VI3Fo70JQqxKmiSBw4EihnN9kmEfY6ip028PVsT3Db0TzNzuT7&#10;xVlxxikMnjQkawUCqfHtQJ2Gj/eX1Q5EiIZaYz2hhm8MsC9ub3KTtf5Cb3iuYyc4hEJmNPQxjpmU&#10;oenRmbD2IxJ7Jz85E1lOnWwnc+FwZ+WDUlvpzED8oTcjVj02X/XsNKSEr2msf2x1KMvTbJpD9Rms&#10;1vd3S/kMIuIS/2C41ufqUHCno5+pDcJqWCXJ04ZZdlSqeNaVSdSG9xz52u4eFcgil/93FL8A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2E1O3u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  <w:r w:rsidR="00C205EA" w:rsidRPr="00D7126C">
        <w:rPr>
          <w:noProof/>
          <w:sz w:val="48"/>
          <w:szCs w:val="40"/>
        </w:rPr>
        <w:lastRenderedPageBreak/>
        <w:t>PARTECIPANTI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5012"/>
        <w:gridCol w:w="5012"/>
      </w:tblGrid>
      <w:tr w:rsidR="00C205EA" w14:paraId="116979CA" w14:textId="77777777" w:rsidTr="0096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  <w:tcBorders>
              <w:bottom w:val="none" w:sz="0" w:space="0" w:color="auto"/>
            </w:tcBorders>
          </w:tcPr>
          <w:p w14:paraId="05D7A1AB" w14:textId="77777777" w:rsidR="00C205EA" w:rsidRPr="00A1340B" w:rsidRDefault="00C205EA" w:rsidP="00963885">
            <w:pPr>
              <w:jc w:val="both"/>
              <w:rPr>
                <w:b/>
                <w:bCs w:val="0"/>
                <w:noProof/>
              </w:rPr>
            </w:pPr>
            <w:bookmarkStart w:id="0" w:name="_Toc54880620"/>
            <w:bookmarkStart w:id="1" w:name="_Toc54887820"/>
            <w:bookmarkStart w:id="2" w:name="_Toc54948290"/>
            <w:bookmarkStart w:id="3" w:name="_Toc55393550"/>
            <w:bookmarkStart w:id="4" w:name="_Toc57286101"/>
            <w:r w:rsidRPr="00A1340B">
              <w:rPr>
                <w:b/>
                <w:bCs w:val="0"/>
                <w:noProof/>
                <w:sz w:val="40"/>
              </w:rPr>
              <w:t>NOME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5012" w:type="dxa"/>
            <w:tcBorders>
              <w:bottom w:val="none" w:sz="0" w:space="0" w:color="auto"/>
            </w:tcBorders>
          </w:tcPr>
          <w:p w14:paraId="3C61DD09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</w:rPr>
            </w:pPr>
            <w:bookmarkStart w:id="5" w:name="_Toc54880621"/>
            <w:bookmarkStart w:id="6" w:name="_Toc54887821"/>
            <w:bookmarkStart w:id="7" w:name="_Toc54948291"/>
            <w:bookmarkStart w:id="8" w:name="_Toc55393551"/>
            <w:bookmarkStart w:id="9" w:name="_Toc57286102"/>
            <w:r w:rsidRPr="00A1340B">
              <w:rPr>
                <w:b/>
                <w:bCs w:val="0"/>
                <w:noProof/>
                <w:sz w:val="40"/>
              </w:rPr>
              <w:t>MATRICOLA</w:t>
            </w:r>
            <w:bookmarkEnd w:id="5"/>
            <w:bookmarkEnd w:id="6"/>
            <w:bookmarkEnd w:id="7"/>
            <w:bookmarkEnd w:id="8"/>
            <w:bookmarkEnd w:id="9"/>
          </w:p>
        </w:tc>
      </w:tr>
      <w:tr w:rsidR="00C205EA" w14:paraId="4B08D1DC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1671F3DB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10" w:name="_Toc54880622"/>
            <w:bookmarkStart w:id="11" w:name="_Toc54887822"/>
            <w:bookmarkStart w:id="12" w:name="_Toc54948292"/>
            <w:bookmarkStart w:id="13" w:name="_Toc55393552"/>
            <w:bookmarkStart w:id="14" w:name="_Toc57286103"/>
            <w:r w:rsidRPr="00A1340B">
              <w:rPr>
                <w:noProof/>
                <w:sz w:val="36"/>
                <w:szCs w:val="20"/>
              </w:rPr>
              <w:t>Salvatore Ambrosio</w:t>
            </w:r>
            <w:bookmarkEnd w:id="10"/>
            <w:bookmarkEnd w:id="11"/>
            <w:bookmarkEnd w:id="12"/>
            <w:bookmarkEnd w:id="13"/>
            <w:bookmarkEnd w:id="14"/>
          </w:p>
        </w:tc>
        <w:tc>
          <w:tcPr>
            <w:tcW w:w="5012" w:type="dxa"/>
          </w:tcPr>
          <w:p w14:paraId="2CA4D840" w14:textId="77777777" w:rsidR="00C205EA" w:rsidRPr="00CB26AC" w:rsidRDefault="00C205EA" w:rsidP="009638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15" w:name="_Toc54880623"/>
            <w:bookmarkStart w:id="16" w:name="_Toc54887823"/>
            <w:bookmarkStart w:id="17" w:name="_Toc54948293"/>
            <w:bookmarkStart w:id="18" w:name="_Toc55393553"/>
            <w:bookmarkStart w:id="19" w:name="_Toc57286104"/>
            <w:r w:rsidRPr="00CB26AC">
              <w:rPr>
                <w:b w:val="0"/>
                <w:bCs/>
                <w:noProof/>
                <w:sz w:val="36"/>
                <w:szCs w:val="36"/>
              </w:rPr>
              <w:t>0512106166</w:t>
            </w:r>
            <w:bookmarkEnd w:id="15"/>
            <w:bookmarkEnd w:id="16"/>
            <w:bookmarkEnd w:id="17"/>
            <w:bookmarkEnd w:id="18"/>
            <w:bookmarkEnd w:id="19"/>
          </w:p>
        </w:tc>
      </w:tr>
      <w:tr w:rsidR="00C205EA" w14:paraId="76FFA230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2C67D11F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20" w:name="_Toc54880624"/>
            <w:bookmarkStart w:id="21" w:name="_Toc54887824"/>
            <w:bookmarkStart w:id="22" w:name="_Toc54948294"/>
            <w:bookmarkStart w:id="23" w:name="_Toc55393554"/>
            <w:bookmarkStart w:id="24" w:name="_Toc57286105"/>
            <w:r w:rsidRPr="00A1340B">
              <w:rPr>
                <w:noProof/>
                <w:sz w:val="36"/>
                <w:szCs w:val="20"/>
              </w:rPr>
              <w:t>Costante Marco</w:t>
            </w:r>
            <w:bookmarkEnd w:id="20"/>
            <w:bookmarkEnd w:id="21"/>
            <w:bookmarkEnd w:id="22"/>
            <w:bookmarkEnd w:id="23"/>
            <w:bookmarkEnd w:id="24"/>
          </w:p>
        </w:tc>
        <w:tc>
          <w:tcPr>
            <w:tcW w:w="5012" w:type="dxa"/>
          </w:tcPr>
          <w:p w14:paraId="25CE50D4" w14:textId="77777777" w:rsidR="00C205EA" w:rsidRPr="00CB26AC" w:rsidRDefault="00C205EA" w:rsidP="009638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</w:rPr>
            </w:pPr>
            <w:bookmarkStart w:id="25" w:name="_Toc54880625"/>
            <w:bookmarkStart w:id="26" w:name="_Toc54887825"/>
            <w:bookmarkStart w:id="27" w:name="_Toc54948295"/>
            <w:bookmarkStart w:id="28" w:name="_Toc55393555"/>
            <w:bookmarkStart w:id="29" w:name="_Toc57286106"/>
            <w:r w:rsidRPr="00CB26AC">
              <w:rPr>
                <w:b w:val="0"/>
                <w:bCs/>
                <w:noProof/>
                <w:sz w:val="36"/>
                <w:szCs w:val="20"/>
              </w:rPr>
              <w:t>0512105772</w:t>
            </w:r>
            <w:bookmarkEnd w:id="25"/>
            <w:bookmarkEnd w:id="26"/>
            <w:bookmarkEnd w:id="27"/>
            <w:bookmarkEnd w:id="28"/>
            <w:bookmarkEnd w:id="29"/>
          </w:p>
        </w:tc>
      </w:tr>
      <w:tr w:rsidR="00C205EA" w14:paraId="1EE9AB7C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47FE0F16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30" w:name="_Toc54880626"/>
            <w:bookmarkStart w:id="31" w:name="_Toc54887826"/>
            <w:bookmarkStart w:id="32" w:name="_Toc54948296"/>
            <w:bookmarkStart w:id="33" w:name="_Toc55393556"/>
            <w:bookmarkStart w:id="34" w:name="_Toc57286107"/>
            <w:r w:rsidRPr="00A1340B">
              <w:rPr>
                <w:noProof/>
                <w:sz w:val="36"/>
                <w:szCs w:val="20"/>
              </w:rPr>
              <w:t>Benitozzi Simone</w:t>
            </w:r>
            <w:bookmarkEnd w:id="30"/>
            <w:bookmarkEnd w:id="31"/>
            <w:bookmarkEnd w:id="32"/>
            <w:bookmarkEnd w:id="33"/>
            <w:bookmarkEnd w:id="34"/>
          </w:p>
        </w:tc>
        <w:tc>
          <w:tcPr>
            <w:tcW w:w="5012" w:type="dxa"/>
          </w:tcPr>
          <w:p w14:paraId="78959E5F" w14:textId="77777777" w:rsidR="00C205EA" w:rsidRPr="00CB26AC" w:rsidRDefault="00C205EA" w:rsidP="0096388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35" w:name="_Toc54880627"/>
            <w:bookmarkStart w:id="36" w:name="_Toc54887827"/>
            <w:bookmarkStart w:id="37" w:name="_Toc54948297"/>
            <w:bookmarkStart w:id="38" w:name="_Toc55393557"/>
            <w:bookmarkStart w:id="39" w:name="_Toc57286108"/>
            <w:r w:rsidRPr="00CB26AC">
              <w:rPr>
                <w:b w:val="0"/>
                <w:bCs/>
                <w:noProof/>
                <w:sz w:val="36"/>
                <w:szCs w:val="36"/>
              </w:rPr>
              <w:t>0512105742</w:t>
            </w:r>
            <w:bookmarkEnd w:id="35"/>
            <w:bookmarkEnd w:id="36"/>
            <w:bookmarkEnd w:id="37"/>
            <w:bookmarkEnd w:id="38"/>
            <w:bookmarkEnd w:id="39"/>
          </w:p>
        </w:tc>
      </w:tr>
      <w:tr w:rsidR="00C205EA" w14:paraId="2A9208E6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12" w:type="dxa"/>
          </w:tcPr>
          <w:p w14:paraId="05646906" w14:textId="77777777" w:rsidR="00C205EA" w:rsidRPr="00A1340B" w:rsidRDefault="00C205EA" w:rsidP="00963885">
            <w:pPr>
              <w:jc w:val="both"/>
              <w:rPr>
                <w:noProof/>
              </w:rPr>
            </w:pPr>
            <w:bookmarkStart w:id="40" w:name="_Toc54880628"/>
            <w:bookmarkStart w:id="41" w:name="_Toc54887828"/>
            <w:bookmarkStart w:id="42" w:name="_Toc54948298"/>
            <w:bookmarkStart w:id="43" w:name="_Toc55393558"/>
            <w:bookmarkStart w:id="44" w:name="_Toc57286109"/>
            <w:r w:rsidRPr="00A1340B">
              <w:rPr>
                <w:noProof/>
                <w:sz w:val="36"/>
                <w:szCs w:val="20"/>
              </w:rPr>
              <w:t>Nappo Carla</w:t>
            </w:r>
            <w:r>
              <w:rPr>
                <w:noProof/>
                <w:sz w:val="36"/>
                <w:szCs w:val="20"/>
              </w:rPr>
              <w:t xml:space="preserve"> Alessia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5012" w:type="dxa"/>
          </w:tcPr>
          <w:p w14:paraId="781DCEC3" w14:textId="77777777" w:rsidR="00C205EA" w:rsidRPr="00CB26AC" w:rsidRDefault="00C205EA" w:rsidP="009638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6"/>
                <w:szCs w:val="36"/>
              </w:rPr>
            </w:pPr>
            <w:bookmarkStart w:id="45" w:name="_Toc54880629"/>
            <w:bookmarkStart w:id="46" w:name="_Toc54887829"/>
            <w:bookmarkStart w:id="47" w:name="_Toc54948299"/>
            <w:bookmarkStart w:id="48" w:name="_Toc55393559"/>
            <w:bookmarkStart w:id="49" w:name="_Toc57286110"/>
            <w:r w:rsidRPr="00CB26AC">
              <w:rPr>
                <w:b w:val="0"/>
                <w:bCs/>
                <w:noProof/>
                <w:sz w:val="36"/>
                <w:szCs w:val="36"/>
              </w:rPr>
              <w:t>0512105956</w:t>
            </w:r>
            <w:bookmarkEnd w:id="45"/>
            <w:bookmarkEnd w:id="46"/>
            <w:bookmarkEnd w:id="47"/>
            <w:bookmarkEnd w:id="48"/>
            <w:bookmarkEnd w:id="49"/>
          </w:p>
        </w:tc>
      </w:tr>
    </w:tbl>
    <w:p w14:paraId="04C51E60" w14:textId="10ADD815" w:rsidR="00C205EA" w:rsidRDefault="00C205EA" w:rsidP="000B7682">
      <w:pPr>
        <w:spacing w:after="200"/>
        <w:jc w:val="both"/>
        <w:rPr>
          <w:noProof/>
        </w:rPr>
      </w:pPr>
      <w:r>
        <w:rPr>
          <w:noProof/>
        </w:rPr>
        <w:br w:type="page"/>
      </w:r>
    </w:p>
    <w:p w14:paraId="7847579F" w14:textId="5B08ACA6" w:rsidR="00D077E9" w:rsidRDefault="00C205EA" w:rsidP="00C205EA">
      <w:pPr>
        <w:jc w:val="both"/>
        <w:rPr>
          <w:noProof/>
          <w:sz w:val="48"/>
          <w:szCs w:val="40"/>
        </w:rPr>
      </w:pPr>
      <w:r w:rsidRPr="00C205EA">
        <w:rPr>
          <w:noProof/>
          <w:sz w:val="48"/>
          <w:szCs w:val="40"/>
        </w:rPr>
        <w:lastRenderedPageBreak/>
        <w:t>REVISION HISTORY</w:t>
      </w:r>
    </w:p>
    <w:tbl>
      <w:tblPr>
        <w:tblStyle w:val="Tabellagriglia6acolori-colore5"/>
        <w:tblW w:w="0" w:type="auto"/>
        <w:tblBorders>
          <w:top w:val="single" w:sz="4" w:space="0" w:color="3592CF" w:themeColor="accent2"/>
          <w:left w:val="single" w:sz="4" w:space="0" w:color="3592CF" w:themeColor="accent2"/>
          <w:bottom w:val="single" w:sz="4" w:space="0" w:color="3592CF" w:themeColor="accent2"/>
          <w:right w:val="single" w:sz="4" w:space="0" w:color="3592CF" w:themeColor="accent2"/>
          <w:insideH w:val="single" w:sz="4" w:space="0" w:color="3592CF" w:themeColor="accent2"/>
          <w:insideV w:val="single" w:sz="4" w:space="0" w:color="3592CF" w:themeColor="accent2"/>
        </w:tblBorders>
        <w:tblLook w:val="04A0" w:firstRow="1" w:lastRow="0" w:firstColumn="1" w:lastColumn="0" w:noHBand="0" w:noVBand="1"/>
      </w:tblPr>
      <w:tblGrid>
        <w:gridCol w:w="2305"/>
        <w:gridCol w:w="2441"/>
        <w:gridCol w:w="2950"/>
        <w:gridCol w:w="2328"/>
      </w:tblGrid>
      <w:tr w:rsidR="00C205EA" w14:paraId="404DA756" w14:textId="77777777" w:rsidTr="009638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tcBorders>
              <w:bottom w:val="none" w:sz="0" w:space="0" w:color="auto"/>
            </w:tcBorders>
          </w:tcPr>
          <w:p w14:paraId="56C4D32D" w14:textId="77777777" w:rsidR="00C205EA" w:rsidRPr="00A1340B" w:rsidRDefault="00C205EA" w:rsidP="00963885">
            <w:pPr>
              <w:jc w:val="both"/>
              <w:rPr>
                <w:b/>
                <w:bCs w:val="0"/>
                <w:noProof/>
                <w:sz w:val="40"/>
              </w:rPr>
            </w:pPr>
            <w:bookmarkStart w:id="50" w:name="_Toc54880631"/>
            <w:bookmarkStart w:id="51" w:name="_Toc54887831"/>
            <w:bookmarkStart w:id="52" w:name="_Toc54948301"/>
            <w:bookmarkStart w:id="53" w:name="_Toc55393561"/>
            <w:bookmarkStart w:id="54" w:name="_Toc57286112"/>
            <w:r w:rsidRPr="00A1340B">
              <w:rPr>
                <w:b/>
                <w:bCs w:val="0"/>
                <w:noProof/>
                <w:sz w:val="40"/>
              </w:rPr>
              <w:t>DATA</w:t>
            </w:r>
            <w:bookmarkEnd w:id="50"/>
            <w:bookmarkEnd w:id="51"/>
            <w:bookmarkEnd w:id="52"/>
            <w:bookmarkEnd w:id="53"/>
            <w:bookmarkEnd w:id="54"/>
          </w:p>
        </w:tc>
        <w:tc>
          <w:tcPr>
            <w:tcW w:w="2441" w:type="dxa"/>
            <w:tcBorders>
              <w:bottom w:val="none" w:sz="0" w:space="0" w:color="auto"/>
            </w:tcBorders>
          </w:tcPr>
          <w:p w14:paraId="57E63F1C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55" w:name="_Toc54880632"/>
            <w:bookmarkStart w:id="56" w:name="_Toc54887832"/>
            <w:bookmarkStart w:id="57" w:name="_Toc54948302"/>
            <w:bookmarkStart w:id="58" w:name="_Toc55393562"/>
            <w:bookmarkStart w:id="59" w:name="_Toc57286113"/>
            <w:r w:rsidRPr="00A1340B">
              <w:rPr>
                <w:b/>
                <w:bCs w:val="0"/>
                <w:noProof/>
                <w:sz w:val="40"/>
              </w:rPr>
              <w:t>VERSIONE</w:t>
            </w:r>
            <w:bookmarkEnd w:id="55"/>
            <w:bookmarkEnd w:id="56"/>
            <w:bookmarkEnd w:id="57"/>
            <w:bookmarkEnd w:id="58"/>
            <w:bookmarkEnd w:id="59"/>
          </w:p>
        </w:tc>
        <w:tc>
          <w:tcPr>
            <w:tcW w:w="2950" w:type="dxa"/>
            <w:tcBorders>
              <w:bottom w:val="none" w:sz="0" w:space="0" w:color="auto"/>
            </w:tcBorders>
          </w:tcPr>
          <w:p w14:paraId="3710063D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0" w:name="_Toc54880633"/>
            <w:bookmarkStart w:id="61" w:name="_Toc54887833"/>
            <w:bookmarkStart w:id="62" w:name="_Toc54948303"/>
            <w:bookmarkStart w:id="63" w:name="_Toc55393563"/>
            <w:bookmarkStart w:id="64" w:name="_Toc57286114"/>
            <w:r w:rsidRPr="00A1340B">
              <w:rPr>
                <w:b/>
                <w:bCs w:val="0"/>
                <w:noProof/>
                <w:sz w:val="40"/>
              </w:rPr>
              <w:t>DESCRIZIONE</w:t>
            </w:r>
            <w:bookmarkEnd w:id="60"/>
            <w:bookmarkEnd w:id="61"/>
            <w:bookmarkEnd w:id="62"/>
            <w:bookmarkEnd w:id="63"/>
            <w:bookmarkEnd w:id="64"/>
          </w:p>
        </w:tc>
        <w:tc>
          <w:tcPr>
            <w:tcW w:w="2328" w:type="dxa"/>
            <w:tcBorders>
              <w:bottom w:val="none" w:sz="0" w:space="0" w:color="auto"/>
            </w:tcBorders>
          </w:tcPr>
          <w:p w14:paraId="7CCC2FAB" w14:textId="77777777" w:rsidR="00C205EA" w:rsidRPr="00A1340B" w:rsidRDefault="00C205EA" w:rsidP="0096388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 w:val="0"/>
                <w:noProof/>
                <w:sz w:val="40"/>
              </w:rPr>
            </w:pPr>
            <w:bookmarkStart w:id="65" w:name="_Toc54880634"/>
            <w:bookmarkStart w:id="66" w:name="_Toc54887834"/>
            <w:bookmarkStart w:id="67" w:name="_Toc54948304"/>
            <w:bookmarkStart w:id="68" w:name="_Toc55393564"/>
            <w:bookmarkStart w:id="69" w:name="_Toc57286115"/>
            <w:r w:rsidRPr="00A1340B">
              <w:rPr>
                <w:b/>
                <w:bCs w:val="0"/>
                <w:noProof/>
                <w:sz w:val="40"/>
              </w:rPr>
              <w:t>AUTORE</w:t>
            </w:r>
            <w:bookmarkEnd w:id="65"/>
            <w:bookmarkEnd w:id="66"/>
            <w:bookmarkEnd w:id="67"/>
            <w:bookmarkEnd w:id="68"/>
            <w:bookmarkEnd w:id="69"/>
          </w:p>
        </w:tc>
      </w:tr>
      <w:tr w:rsidR="00C205EA" w14:paraId="0DA9C6F8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7E195D96" w14:textId="1D22679E" w:rsidR="00C205EA" w:rsidRPr="006B0288" w:rsidRDefault="00C205EA" w:rsidP="005F698C">
            <w:pPr>
              <w:jc w:val="center"/>
              <w:rPr>
                <w:noProof/>
                <w:sz w:val="32"/>
              </w:rPr>
            </w:pPr>
            <w:bookmarkStart w:id="70" w:name="_Toc54880635"/>
            <w:bookmarkStart w:id="71" w:name="_Toc54887835"/>
            <w:bookmarkStart w:id="72" w:name="_Toc54948305"/>
            <w:bookmarkStart w:id="73" w:name="_Toc55393565"/>
            <w:bookmarkStart w:id="74" w:name="_Toc57286116"/>
            <w:r>
              <w:rPr>
                <w:noProof/>
                <w:sz w:val="32"/>
              </w:rPr>
              <w:t>12</w:t>
            </w:r>
            <w:r w:rsidRPr="006B0288">
              <w:rPr>
                <w:noProof/>
                <w:sz w:val="32"/>
              </w:rPr>
              <w:t>/</w:t>
            </w:r>
            <w:r>
              <w:rPr>
                <w:noProof/>
                <w:sz w:val="32"/>
              </w:rPr>
              <w:t>01</w:t>
            </w:r>
            <w:r w:rsidRPr="006B0288">
              <w:rPr>
                <w:noProof/>
                <w:sz w:val="32"/>
              </w:rPr>
              <w:t>/202</w:t>
            </w:r>
            <w:bookmarkEnd w:id="70"/>
            <w:bookmarkEnd w:id="71"/>
            <w:bookmarkEnd w:id="72"/>
            <w:bookmarkEnd w:id="73"/>
            <w:bookmarkEnd w:id="74"/>
            <w:r>
              <w:rPr>
                <w:noProof/>
                <w:sz w:val="32"/>
              </w:rPr>
              <w:t>1</w:t>
            </w:r>
          </w:p>
        </w:tc>
        <w:tc>
          <w:tcPr>
            <w:tcW w:w="2441" w:type="dxa"/>
            <w:vAlign w:val="center"/>
          </w:tcPr>
          <w:p w14:paraId="2E285168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75" w:name="_Toc54880636"/>
            <w:bookmarkStart w:id="76" w:name="_Toc54887836"/>
            <w:bookmarkStart w:id="77" w:name="_Toc54948306"/>
            <w:bookmarkStart w:id="78" w:name="_Toc55393566"/>
            <w:bookmarkStart w:id="79" w:name="_Toc57286117"/>
            <w:r>
              <w:rPr>
                <w:b w:val="0"/>
                <w:bCs/>
                <w:noProof/>
                <w:sz w:val="32"/>
              </w:rPr>
              <w:t>1</w:t>
            </w:r>
            <w:r w:rsidRPr="006B0288">
              <w:rPr>
                <w:b w:val="0"/>
                <w:bCs/>
                <w:noProof/>
                <w:sz w:val="32"/>
              </w:rPr>
              <w:t>.0</w:t>
            </w:r>
            <w:bookmarkEnd w:id="75"/>
            <w:bookmarkEnd w:id="76"/>
            <w:bookmarkEnd w:id="77"/>
            <w:bookmarkEnd w:id="78"/>
            <w:bookmarkEnd w:id="79"/>
          </w:p>
        </w:tc>
        <w:tc>
          <w:tcPr>
            <w:tcW w:w="2950" w:type="dxa"/>
            <w:vAlign w:val="center"/>
          </w:tcPr>
          <w:p w14:paraId="5BC7DDD1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0" w:name="_Toc54880637"/>
            <w:bookmarkStart w:id="81" w:name="_Toc54887837"/>
            <w:bookmarkStart w:id="82" w:name="_Toc54948307"/>
            <w:bookmarkStart w:id="83" w:name="_Toc55393567"/>
            <w:bookmarkStart w:id="84" w:name="_Toc57286118"/>
            <w:r w:rsidRPr="006B0288">
              <w:rPr>
                <w:b w:val="0"/>
                <w:bCs/>
                <w:noProof/>
                <w:sz w:val="32"/>
              </w:rPr>
              <w:t>Prima stesura del template</w:t>
            </w:r>
            <w:bookmarkEnd w:id="80"/>
            <w:bookmarkEnd w:id="81"/>
            <w:bookmarkEnd w:id="82"/>
            <w:bookmarkEnd w:id="83"/>
            <w:bookmarkEnd w:id="84"/>
          </w:p>
        </w:tc>
        <w:tc>
          <w:tcPr>
            <w:tcW w:w="2328" w:type="dxa"/>
            <w:vAlign w:val="center"/>
          </w:tcPr>
          <w:p w14:paraId="1D958F5E" w14:textId="77777777" w:rsidR="00C205EA" w:rsidRPr="006B0288" w:rsidRDefault="00C205EA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bookmarkStart w:id="85" w:name="_Toc54880638"/>
            <w:bookmarkStart w:id="86" w:name="_Toc54887838"/>
            <w:bookmarkStart w:id="87" w:name="_Toc54948308"/>
            <w:bookmarkStart w:id="88" w:name="_Toc55393568"/>
            <w:bookmarkStart w:id="89" w:name="_Toc57286119"/>
            <w:r w:rsidRPr="006B0288">
              <w:rPr>
                <w:b w:val="0"/>
                <w:bCs/>
                <w:noProof/>
                <w:sz w:val="32"/>
              </w:rPr>
              <w:t>Costante Marco</w:t>
            </w:r>
            <w:bookmarkEnd w:id="85"/>
            <w:bookmarkEnd w:id="86"/>
            <w:bookmarkEnd w:id="87"/>
            <w:bookmarkEnd w:id="88"/>
            <w:bookmarkEnd w:id="89"/>
          </w:p>
        </w:tc>
      </w:tr>
      <w:tr w:rsidR="005F698C" w14:paraId="28F36B38" w14:textId="77777777" w:rsidTr="009638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23983A8F" w14:textId="416C4C5A" w:rsidR="005F698C" w:rsidRDefault="005F698C" w:rsidP="005F698C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17/01/2021</w:t>
            </w:r>
          </w:p>
        </w:tc>
        <w:tc>
          <w:tcPr>
            <w:tcW w:w="2441" w:type="dxa"/>
            <w:vAlign w:val="center"/>
          </w:tcPr>
          <w:p w14:paraId="220B35D3" w14:textId="1020AC51" w:rsidR="005F698C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1.1</w:t>
            </w:r>
          </w:p>
        </w:tc>
        <w:tc>
          <w:tcPr>
            <w:tcW w:w="2950" w:type="dxa"/>
            <w:vAlign w:val="center"/>
          </w:tcPr>
          <w:p w14:paraId="231CAA22" w14:textId="76FD3A08" w:rsidR="005F698C" w:rsidRPr="006B0288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specifiche di test</w:t>
            </w:r>
          </w:p>
        </w:tc>
        <w:tc>
          <w:tcPr>
            <w:tcW w:w="2328" w:type="dxa"/>
            <w:vAlign w:val="center"/>
          </w:tcPr>
          <w:p w14:paraId="1DB7A2F6" w14:textId="0042C0FD" w:rsidR="005F698C" w:rsidRPr="006B0288" w:rsidRDefault="005F698C" w:rsidP="005F69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Costante Marco</w:t>
            </w:r>
          </w:p>
        </w:tc>
      </w:tr>
      <w:tr w:rsidR="00AB5EB9" w14:paraId="70EF1B26" w14:textId="77777777" w:rsidTr="009638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5" w:type="dxa"/>
            <w:vAlign w:val="center"/>
          </w:tcPr>
          <w:p w14:paraId="66DB6B79" w14:textId="6CA34B97" w:rsidR="00AB5EB9" w:rsidRDefault="00AB5EB9" w:rsidP="005F698C">
            <w:pPr>
              <w:jc w:val="center"/>
              <w:rPr>
                <w:noProof/>
                <w:sz w:val="32"/>
              </w:rPr>
            </w:pPr>
            <w:r>
              <w:rPr>
                <w:noProof/>
                <w:sz w:val="32"/>
              </w:rPr>
              <w:t>18/01/2021</w:t>
            </w:r>
          </w:p>
        </w:tc>
        <w:tc>
          <w:tcPr>
            <w:tcW w:w="2441" w:type="dxa"/>
            <w:vAlign w:val="center"/>
          </w:tcPr>
          <w:p w14:paraId="0AB6EA29" w14:textId="2DECF8CF" w:rsidR="00AB5EB9" w:rsidRDefault="00AB5EB9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1.2</w:t>
            </w:r>
          </w:p>
        </w:tc>
        <w:tc>
          <w:tcPr>
            <w:tcW w:w="2950" w:type="dxa"/>
            <w:vAlign w:val="center"/>
          </w:tcPr>
          <w:p w14:paraId="2641DB45" w14:textId="79DDC9BE" w:rsidR="00AB5EB9" w:rsidRDefault="00AB5EB9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Aggiunta specifiche di test</w:t>
            </w:r>
          </w:p>
        </w:tc>
        <w:tc>
          <w:tcPr>
            <w:tcW w:w="2328" w:type="dxa"/>
            <w:vAlign w:val="center"/>
          </w:tcPr>
          <w:p w14:paraId="4785BEA2" w14:textId="6C92FD7F" w:rsidR="00AB5EB9" w:rsidRDefault="00AB5EB9" w:rsidP="005F69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  <w:bCs/>
                <w:noProof/>
                <w:sz w:val="32"/>
              </w:rPr>
            </w:pPr>
            <w:r>
              <w:rPr>
                <w:b w:val="0"/>
                <w:bCs/>
                <w:noProof/>
                <w:sz w:val="32"/>
              </w:rPr>
              <w:t>Benitozzi Simone</w:t>
            </w:r>
          </w:p>
        </w:tc>
      </w:tr>
    </w:tbl>
    <w:p w14:paraId="46FEEEFD" w14:textId="4681063B" w:rsidR="005B5DBC" w:rsidRDefault="005B5DBC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  <w:r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83226280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99744F5" w14:textId="2E73DDFF" w:rsidR="0027447F" w:rsidRPr="0027447F" w:rsidRDefault="0027447F">
          <w:pPr>
            <w:pStyle w:val="Titolosommario"/>
            <w:rPr>
              <w:rFonts w:asciiTheme="minorHAnsi" w:hAnsiTheme="minorHAnsi" w:cstheme="minorHAnsi"/>
              <w:b/>
              <w:bCs/>
            </w:rPr>
          </w:pPr>
          <w:r w:rsidRPr="0027447F">
            <w:rPr>
              <w:rFonts w:asciiTheme="minorHAnsi" w:hAnsiTheme="minorHAnsi" w:cstheme="minorHAnsi"/>
              <w:b/>
              <w:bCs/>
            </w:rPr>
            <w:t>INDICE</w:t>
          </w:r>
        </w:p>
        <w:p w14:paraId="0F890BC5" w14:textId="3D300D7D" w:rsidR="0027447F" w:rsidRDefault="002744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798790" w:history="1">
            <w:r w:rsidRPr="00E6615C">
              <w:rPr>
                <w:rStyle w:val="Collegamentoipertestuale"/>
                <w:rFonts w:cstheme="minorHAnsi"/>
                <w:bCs/>
                <w:noProof/>
                <w:lang w:eastAsia="it-IT"/>
              </w:rPr>
              <w:t>1.LOG-IN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_Toc61798790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52E4E" w14:textId="5BBBED89" w:rsidR="0027447F" w:rsidRDefault="00F1312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1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2.INSERIMENTO PRODOTTO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_Toc61798791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8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511E207B" w14:textId="02EE3BD0" w:rsidR="0027447F" w:rsidRDefault="00F1312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2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3.MODIFICA PRODOTTO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_Toc61798792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16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0BD0E6BA" w14:textId="301E2E09" w:rsidR="0027447F" w:rsidRDefault="00F1312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3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4.REGISTRAZIONE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_Toc61798793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23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68303174" w14:textId="67B36392" w:rsidR="0027447F" w:rsidRDefault="00F1312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4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5.PRENOTAZIONE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_Toc61798794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23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1BE61EB6" w14:textId="5CE266A0" w:rsidR="0027447F" w:rsidRDefault="00F1312A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61798795" w:history="1">
            <w:r w:rsidR="0027447F" w:rsidRPr="00E6615C">
              <w:rPr>
                <w:rStyle w:val="Collegamentoipertestuale"/>
                <w:rFonts w:cstheme="minorHAnsi"/>
                <w:noProof/>
              </w:rPr>
              <w:t>6.GENERAZIONE CODICE</w:t>
            </w:r>
            <w:r w:rsidR="0027447F">
              <w:rPr>
                <w:noProof/>
                <w:webHidden/>
              </w:rPr>
              <w:tab/>
            </w:r>
            <w:r w:rsidR="0027447F">
              <w:rPr>
                <w:noProof/>
                <w:webHidden/>
              </w:rPr>
              <w:fldChar w:fldCharType="begin"/>
            </w:r>
            <w:r w:rsidR="0027447F">
              <w:rPr>
                <w:noProof/>
                <w:webHidden/>
              </w:rPr>
              <w:instrText xml:space="preserve"> PAGEREF _Toc61798795 \h </w:instrText>
            </w:r>
            <w:r w:rsidR="0027447F">
              <w:rPr>
                <w:noProof/>
                <w:webHidden/>
              </w:rPr>
            </w:r>
            <w:r w:rsidR="0027447F">
              <w:rPr>
                <w:noProof/>
                <w:webHidden/>
              </w:rPr>
              <w:fldChar w:fldCharType="separate"/>
            </w:r>
            <w:r w:rsidR="00595017">
              <w:rPr>
                <w:noProof/>
                <w:webHidden/>
              </w:rPr>
              <w:t>23</w:t>
            </w:r>
            <w:r w:rsidR="0027447F">
              <w:rPr>
                <w:noProof/>
                <w:webHidden/>
              </w:rPr>
              <w:fldChar w:fldCharType="end"/>
            </w:r>
          </w:hyperlink>
        </w:p>
        <w:p w14:paraId="7B3D3CF9" w14:textId="61529656" w:rsidR="0027447F" w:rsidRDefault="0027447F">
          <w:r>
            <w:rPr>
              <w:bCs/>
            </w:rPr>
            <w:fldChar w:fldCharType="end"/>
          </w:r>
        </w:p>
      </w:sdtContent>
    </w:sdt>
    <w:p w14:paraId="5ED8D5FB" w14:textId="3F95E223" w:rsidR="0027447F" w:rsidRDefault="0027447F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</w:p>
    <w:p w14:paraId="74113E64" w14:textId="370F6F17" w:rsidR="0027447F" w:rsidRDefault="0027447F" w:rsidP="00C205EA">
      <w:pPr>
        <w:jc w:val="both"/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</w:pPr>
      <w:r>
        <w:rPr>
          <w:rFonts w:asciiTheme="majorHAnsi" w:eastAsiaTheme="majorEastAsia" w:hAnsiTheme="majorHAnsi" w:cstheme="majorBidi"/>
          <w:b w:val="0"/>
          <w:color w:val="013A57" w:themeColor="accent1" w:themeShade="BF"/>
          <w:sz w:val="32"/>
          <w:szCs w:val="32"/>
          <w:lang w:eastAsia="it-IT"/>
        </w:rPr>
        <w:br w:type="page"/>
      </w:r>
    </w:p>
    <w:p w14:paraId="7066A0F0" w14:textId="2704366F" w:rsidR="00A24134" w:rsidRPr="0027447F" w:rsidRDefault="0027447F" w:rsidP="0027447F">
      <w:pPr>
        <w:pStyle w:val="Titolo1"/>
        <w:rPr>
          <w:rFonts w:asciiTheme="minorHAnsi" w:hAnsiTheme="minorHAnsi" w:cstheme="minorHAnsi"/>
          <w:bCs/>
          <w:color w:val="013A57" w:themeColor="accent1" w:themeShade="BF"/>
          <w:sz w:val="40"/>
          <w:szCs w:val="40"/>
          <w:lang w:eastAsia="it-IT"/>
        </w:rPr>
      </w:pPr>
      <w:bookmarkStart w:id="90" w:name="_Toc61798790"/>
      <w:r w:rsidRPr="0027447F">
        <w:rPr>
          <w:rFonts w:asciiTheme="minorHAnsi" w:hAnsiTheme="minorHAnsi" w:cstheme="minorHAnsi"/>
          <w:bCs/>
          <w:color w:val="013A57" w:themeColor="accent1" w:themeShade="BF"/>
          <w:sz w:val="40"/>
          <w:szCs w:val="40"/>
          <w:lang w:eastAsia="it-IT"/>
        </w:rPr>
        <w:lastRenderedPageBreak/>
        <w:t>1.LOG-IN</w:t>
      </w:r>
      <w:bookmarkEnd w:id="90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B5DBC" w14:paraId="25E74DCB" w14:textId="77777777" w:rsidTr="005B5DBC">
        <w:tc>
          <w:tcPr>
            <w:tcW w:w="3114" w:type="dxa"/>
            <w:shd w:val="clear" w:color="auto" w:fill="E0EFF4" w:themeFill="accent4" w:themeFillTint="33"/>
            <w:vAlign w:val="center"/>
          </w:tcPr>
          <w:p w14:paraId="2B5AA991" w14:textId="09B40954" w:rsidR="0027447F" w:rsidRDefault="0027447F" w:rsidP="0027447F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1.0</w:t>
            </w:r>
          </w:p>
        </w:tc>
        <w:tc>
          <w:tcPr>
            <w:tcW w:w="6910" w:type="dxa"/>
          </w:tcPr>
          <w:p w14:paraId="5027E775" w14:textId="180976B8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5B5DBC" w14:paraId="610DE7C1" w14:textId="77777777" w:rsidTr="005B5DBC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B705F89" w14:textId="63551BB3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B5DBC" w14:paraId="0B8CEB81" w14:textId="77777777" w:rsidTr="005B5DBC">
        <w:tc>
          <w:tcPr>
            <w:tcW w:w="10024" w:type="dxa"/>
            <w:gridSpan w:val="2"/>
            <w:vAlign w:val="center"/>
          </w:tcPr>
          <w:p w14:paraId="5D25BB3D" w14:textId="31B7BDE3" w:rsidR="005B5DBC" w:rsidRPr="005B5DBC" w:rsidRDefault="005B5DBC" w:rsidP="005B5DBC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5B5DBC" w14:paraId="5D2BF851" w14:textId="77777777" w:rsidTr="005B5DBC">
        <w:tc>
          <w:tcPr>
            <w:tcW w:w="10024" w:type="dxa"/>
            <w:gridSpan w:val="2"/>
            <w:shd w:val="clear" w:color="auto" w:fill="E0EFF4" w:themeFill="accent4" w:themeFillTint="33"/>
          </w:tcPr>
          <w:p w14:paraId="3E1F988C" w14:textId="471B3522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B5DBC" w14:paraId="1764BD57" w14:textId="77777777" w:rsidTr="00963885">
        <w:tc>
          <w:tcPr>
            <w:tcW w:w="10024" w:type="dxa"/>
            <w:gridSpan w:val="2"/>
          </w:tcPr>
          <w:p w14:paraId="27D8D21A" w14:textId="58F59F2E" w:rsidR="005B5DBC" w:rsidRPr="005B5DBC" w:rsidRDefault="005B5DBC" w:rsidP="005B5DBC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</w:t>
            </w:r>
            <w:r w:rsidR="009E4FD2">
              <w:rPr>
                <w:b w:val="0"/>
                <w:bCs/>
                <w:noProof/>
                <w:sz w:val="32"/>
                <w:szCs w:val="24"/>
              </w:rPr>
              <w:t xml:space="preserve">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485"/>
            </w:tblGrid>
            <w:tr w:rsidR="005B5DBC" w14:paraId="1A70E8B9" w14:textId="77777777" w:rsidTr="005B5DBC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864ABDC" w14:textId="3B2DBF56" w:rsidR="005B5DBC" w:rsidRPr="00E36A2A" w:rsidRDefault="005B5DBC" w:rsidP="005B5DBC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29220D9C" w14:textId="77777777" w:rsidR="005B5DBC" w:rsidRPr="00E36A2A" w:rsidRDefault="005B5DBC" w:rsidP="005B5DBC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5B5DBC" w14:paraId="16AC380A" w14:textId="77777777" w:rsidTr="005B5DBC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789CCCE2" w14:textId="7E7898AE" w:rsidR="005B5DBC" w:rsidRPr="00E36A2A" w:rsidRDefault="005B5DBC" w:rsidP="005B5DBC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326CE57A" w14:textId="77777777" w:rsidR="005B5DBC" w:rsidRPr="00E36A2A" w:rsidRDefault="005B5DBC" w:rsidP="005B5DBC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C691C04" w14:textId="6C92ECB4" w:rsidR="005B5DBC" w:rsidRPr="005B5DBC" w:rsidRDefault="005B5DBC" w:rsidP="005B5DBC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B5DBC" w14:paraId="2E62E2E6" w14:textId="77777777" w:rsidTr="005B5DBC">
        <w:tc>
          <w:tcPr>
            <w:tcW w:w="3114" w:type="dxa"/>
            <w:shd w:val="clear" w:color="auto" w:fill="E0EFF4" w:themeFill="accent4" w:themeFillTint="33"/>
            <w:vAlign w:val="center"/>
          </w:tcPr>
          <w:p w14:paraId="0EC07E10" w14:textId="78594F29" w:rsidR="005B5DBC" w:rsidRDefault="005B5DBC" w:rsidP="005B5DBC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0F1915F" w14:textId="7574D9F7" w:rsidR="005B5DBC" w:rsidRPr="005B5DBC" w:rsidRDefault="005B5DBC" w:rsidP="009E4FD2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‘e-mail’ è vuoto</w:t>
            </w:r>
          </w:p>
        </w:tc>
      </w:tr>
    </w:tbl>
    <w:p w14:paraId="3CBE717F" w14:textId="67A9063B" w:rsidR="00A24134" w:rsidRDefault="00A24134" w:rsidP="00C205EA">
      <w:pPr>
        <w:jc w:val="both"/>
        <w:rPr>
          <w:noProof/>
          <w:sz w:val="48"/>
          <w:szCs w:val="40"/>
        </w:rPr>
      </w:pPr>
    </w:p>
    <w:p w14:paraId="5A60F154" w14:textId="77777777" w:rsidR="005F698C" w:rsidRDefault="005F698C" w:rsidP="00C205EA">
      <w:pPr>
        <w:jc w:val="both"/>
        <w:rPr>
          <w:noProof/>
          <w:sz w:val="48"/>
          <w:szCs w:val="40"/>
        </w:rPr>
      </w:pPr>
    </w:p>
    <w:p w14:paraId="262EDE79" w14:textId="77777777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0DCACEC8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40D326A" w14:textId="41B4EB12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2953C57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1043BA5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86B87C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F52D579" w14:textId="77777777" w:rsidTr="00963885">
        <w:tc>
          <w:tcPr>
            <w:tcW w:w="10024" w:type="dxa"/>
            <w:gridSpan w:val="2"/>
            <w:vAlign w:val="center"/>
          </w:tcPr>
          <w:p w14:paraId="114FD95F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57860077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7D4532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331324B8" w14:textId="77777777" w:rsidTr="00963885">
        <w:tc>
          <w:tcPr>
            <w:tcW w:w="10024" w:type="dxa"/>
            <w:gridSpan w:val="2"/>
          </w:tcPr>
          <w:p w14:paraId="4ACCA926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485"/>
            </w:tblGrid>
            <w:tr w:rsidR="00A24134" w14:paraId="543BF6EF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2882016E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1E7D9EA6" w14:textId="54AAEFDF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A24134" w14:paraId="190174CE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1B7D043F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26189B10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7EABAF5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73417EE3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07466E9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C9CB7BD" w14:textId="5B1E08E0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‘e-mail’ </w:t>
            </w:r>
            <w:r>
              <w:rPr>
                <w:b w:val="0"/>
                <w:bCs/>
                <w:noProof/>
                <w:sz w:val="32"/>
                <w:szCs w:val="24"/>
              </w:rPr>
              <w:t>non raggiunge la lunghezza minima</w:t>
            </w:r>
          </w:p>
        </w:tc>
      </w:tr>
    </w:tbl>
    <w:p w14:paraId="17EE17A1" w14:textId="32ADBCC5" w:rsidR="00A24134" w:rsidRDefault="00A24134" w:rsidP="00C205EA">
      <w:pPr>
        <w:jc w:val="both"/>
        <w:rPr>
          <w:noProof/>
          <w:sz w:val="48"/>
          <w:szCs w:val="40"/>
        </w:rPr>
      </w:pPr>
    </w:p>
    <w:p w14:paraId="4E2F9BD2" w14:textId="13BBAA76" w:rsidR="00A24134" w:rsidRDefault="00A24134" w:rsidP="00C205EA">
      <w:pPr>
        <w:jc w:val="both"/>
        <w:rPr>
          <w:noProof/>
          <w:sz w:val="48"/>
          <w:szCs w:val="40"/>
        </w:rPr>
      </w:pPr>
    </w:p>
    <w:p w14:paraId="36529AE2" w14:textId="05AABF65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6661D3D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1FA534B0" w14:textId="6F933C2D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1FE319CF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1518ADBE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207ECEA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7392D031" w14:textId="77777777" w:rsidTr="00963885">
        <w:tc>
          <w:tcPr>
            <w:tcW w:w="10024" w:type="dxa"/>
            <w:gridSpan w:val="2"/>
            <w:vAlign w:val="center"/>
          </w:tcPr>
          <w:p w14:paraId="6ECE189A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46061AC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249D89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5F66337B" w14:textId="77777777" w:rsidTr="00963885">
        <w:tc>
          <w:tcPr>
            <w:tcW w:w="10024" w:type="dxa"/>
            <w:gridSpan w:val="2"/>
          </w:tcPr>
          <w:p w14:paraId="733D1D0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485"/>
            </w:tblGrid>
            <w:tr w:rsidR="00A24134" w14:paraId="58305A7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0A906BBE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618220C7" w14:textId="0A75FC97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abc1d</w:t>
                  </w:r>
                </w:p>
              </w:tc>
            </w:tr>
            <w:tr w:rsidR="00A24134" w14:paraId="188F1EFF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520A8D52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79DC6EAF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5A4D402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6E69A08F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ED1DEF5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4633EB7" w14:textId="32AD9BD3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‘e-mail’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27D3413" w14:textId="654182FC" w:rsidR="00A24134" w:rsidRDefault="00A24134" w:rsidP="00C205EA">
      <w:pPr>
        <w:jc w:val="both"/>
        <w:rPr>
          <w:noProof/>
          <w:sz w:val="48"/>
          <w:szCs w:val="40"/>
        </w:rPr>
      </w:pPr>
    </w:p>
    <w:p w14:paraId="1D4AF343" w14:textId="566653F6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78D2ACE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EB548DB" w14:textId="75326E62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7BB8BA5E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5D7268F1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540AE7A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0E5B193" w14:textId="77777777" w:rsidTr="00963885">
        <w:tc>
          <w:tcPr>
            <w:tcW w:w="10024" w:type="dxa"/>
            <w:gridSpan w:val="2"/>
            <w:vAlign w:val="center"/>
          </w:tcPr>
          <w:p w14:paraId="0930D19A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2A8339D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76DA29D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0C5F5E93" w14:textId="77777777" w:rsidTr="00963885">
        <w:tc>
          <w:tcPr>
            <w:tcW w:w="10024" w:type="dxa"/>
            <w:gridSpan w:val="2"/>
          </w:tcPr>
          <w:p w14:paraId="074E3A15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534"/>
            </w:tblGrid>
            <w:tr w:rsidR="00A24134" w14:paraId="1F2D312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F16F6B8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0F03C870" w14:textId="1EBE2AEE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377FF380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23C27A8F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76E482EF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2AD45E6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45F4153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41BBF4F6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2B146C0" w14:textId="1D424E34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password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2EAFF0CA" w14:textId="3FDF5E56" w:rsidR="00A24134" w:rsidRDefault="00A24134" w:rsidP="00C205EA">
      <w:pPr>
        <w:jc w:val="both"/>
        <w:rPr>
          <w:noProof/>
          <w:sz w:val="48"/>
          <w:szCs w:val="40"/>
        </w:rPr>
      </w:pPr>
    </w:p>
    <w:p w14:paraId="7732E447" w14:textId="766C6C3B" w:rsidR="00A24134" w:rsidRDefault="00A24134" w:rsidP="00C205EA">
      <w:pPr>
        <w:jc w:val="both"/>
        <w:rPr>
          <w:noProof/>
          <w:sz w:val="48"/>
          <w:szCs w:val="40"/>
        </w:rPr>
      </w:pPr>
    </w:p>
    <w:p w14:paraId="3880F7C3" w14:textId="46ADD612" w:rsidR="00A24134" w:rsidRDefault="00A24134" w:rsidP="00C205EA">
      <w:pPr>
        <w:jc w:val="both"/>
        <w:rPr>
          <w:noProof/>
          <w:sz w:val="48"/>
          <w:szCs w:val="40"/>
        </w:rPr>
      </w:pPr>
    </w:p>
    <w:p w14:paraId="15FA4F67" w14:textId="3EC4D43F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4306783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6638F8A" w14:textId="42DA7FE9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5486661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7BEFC1E3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A3E87E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46F5BEA1" w14:textId="77777777" w:rsidTr="00963885">
        <w:tc>
          <w:tcPr>
            <w:tcW w:w="10024" w:type="dxa"/>
            <w:gridSpan w:val="2"/>
            <w:vAlign w:val="center"/>
          </w:tcPr>
          <w:p w14:paraId="37EE2B09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5855A54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5C9EEF78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1789C648" w14:textId="77777777" w:rsidTr="00963885">
        <w:tc>
          <w:tcPr>
            <w:tcW w:w="10024" w:type="dxa"/>
            <w:gridSpan w:val="2"/>
          </w:tcPr>
          <w:p w14:paraId="68B2C16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534"/>
            </w:tblGrid>
            <w:tr w:rsidR="00A24134" w14:paraId="4C0424D2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2CB35F9F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78681540" w14:textId="7CE48775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24254AA2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56056DC5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29510478" w14:textId="1AC3EC5D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pass</w:t>
                  </w:r>
                </w:p>
              </w:tc>
            </w:tr>
          </w:tbl>
          <w:p w14:paraId="45ACF6E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54A4A345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1B88660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ABE6139" w14:textId="4051485F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non viene trovata corrispondenza dei dati inseriti nel DB</w:t>
            </w:r>
          </w:p>
        </w:tc>
      </w:tr>
    </w:tbl>
    <w:p w14:paraId="200F46B6" w14:textId="4B18668E" w:rsidR="00A24134" w:rsidRDefault="00A24134" w:rsidP="00C205EA">
      <w:pPr>
        <w:jc w:val="both"/>
        <w:rPr>
          <w:noProof/>
          <w:sz w:val="48"/>
          <w:szCs w:val="40"/>
        </w:rPr>
      </w:pPr>
    </w:p>
    <w:p w14:paraId="02234349" w14:textId="1DD8F800" w:rsidR="00A24134" w:rsidRDefault="00A24134" w:rsidP="00C205EA">
      <w:pPr>
        <w:jc w:val="both"/>
        <w:rPr>
          <w:noProof/>
          <w:sz w:val="48"/>
          <w:szCs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482527A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AC06D76" w14:textId="3D9C60AF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>TEST CASE 1.</w:t>
            </w:r>
            <w:r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43344AC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LOG-IN</w:t>
            </w:r>
          </w:p>
        </w:tc>
      </w:tr>
      <w:tr w:rsidR="00A24134" w14:paraId="2258652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46E30F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CEE25AC" w14:textId="77777777" w:rsidTr="00963885">
        <w:tc>
          <w:tcPr>
            <w:tcW w:w="10024" w:type="dxa"/>
            <w:gridSpan w:val="2"/>
            <w:vAlign w:val="center"/>
          </w:tcPr>
          <w:p w14:paraId="342CFCE1" w14:textId="77777777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si trova nella sezione per effettuare il log-in</w:t>
            </w:r>
          </w:p>
        </w:tc>
      </w:tr>
      <w:tr w:rsidR="00A24134" w14:paraId="73C0B64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1727FA79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3CE58DE6" w14:textId="77777777" w:rsidTr="00963885">
        <w:tc>
          <w:tcPr>
            <w:tcW w:w="10024" w:type="dxa"/>
            <w:gridSpan w:val="2"/>
          </w:tcPr>
          <w:p w14:paraId="431D4564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563"/>
              <w:gridCol w:w="2841"/>
            </w:tblGrid>
            <w:tr w:rsidR="00A24134" w14:paraId="51C13C61" w14:textId="77777777" w:rsidTr="00963885">
              <w:trPr>
                <w:trHeight w:val="190"/>
                <w:jc w:val="center"/>
              </w:trPr>
              <w:tc>
                <w:tcPr>
                  <w:tcW w:w="2563" w:type="dxa"/>
                  <w:vAlign w:val="center"/>
                </w:tcPr>
                <w:p w14:paraId="54FBDC60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485" w:type="dxa"/>
                </w:tcPr>
                <w:p w14:paraId="5D4240EA" w14:textId="2B3B58C0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marco@unisa.it</w:t>
                  </w:r>
                </w:p>
              </w:tc>
            </w:tr>
            <w:tr w:rsidR="00A24134" w14:paraId="5908E95C" w14:textId="77777777" w:rsidTr="00963885">
              <w:trPr>
                <w:trHeight w:val="185"/>
                <w:jc w:val="center"/>
              </w:trPr>
              <w:tc>
                <w:tcPr>
                  <w:tcW w:w="2563" w:type="dxa"/>
                  <w:vAlign w:val="center"/>
                </w:tcPr>
                <w:p w14:paraId="7D363A3D" w14:textId="777777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 w:rsidRPr="00E36A2A">
                    <w:rPr>
                      <w:noProof/>
                      <w:sz w:val="32"/>
                      <w:szCs w:val="24"/>
                    </w:rPr>
                    <w:t>PASSWORD</w:t>
                  </w:r>
                </w:p>
              </w:tc>
              <w:tc>
                <w:tcPr>
                  <w:tcW w:w="2485" w:type="dxa"/>
                </w:tcPr>
                <w:p w14:paraId="246530AC" w14:textId="2017760A" w:rsidR="00A24134" w:rsidRPr="00A24134" w:rsidRDefault="00A24134" w:rsidP="00A241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Password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Staff</w:t>
                  </w:r>
                  <w:r w:rsidRPr="00A24134">
                    <w:rPr>
                      <w:b w:val="0"/>
                      <w:bCs/>
                      <w:noProof/>
                      <w:sz w:val="36"/>
                      <w:szCs w:val="28"/>
                    </w:rPr>
                    <w:t>_99</w:t>
                  </w:r>
                </w:p>
              </w:tc>
            </w:tr>
          </w:tbl>
          <w:p w14:paraId="45ED5513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0E6F1E80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4D817BC8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B768F94" w14:textId="3FD88704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accesso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27AEDF7C" w14:textId="77777777" w:rsidR="00A24134" w:rsidRDefault="00A24134" w:rsidP="00C205EA">
      <w:pPr>
        <w:jc w:val="both"/>
        <w:rPr>
          <w:noProof/>
          <w:sz w:val="48"/>
          <w:szCs w:val="40"/>
        </w:rPr>
      </w:pPr>
    </w:p>
    <w:p w14:paraId="16506C9D" w14:textId="77777777" w:rsidR="00A24134" w:rsidRDefault="00A24134" w:rsidP="00C205EA">
      <w:pPr>
        <w:jc w:val="both"/>
        <w:rPr>
          <w:noProof/>
          <w:sz w:val="48"/>
          <w:szCs w:val="40"/>
        </w:rPr>
      </w:pPr>
    </w:p>
    <w:p w14:paraId="0E298B16" w14:textId="77777777" w:rsidR="00A24134" w:rsidRDefault="00A24134" w:rsidP="00C205EA">
      <w:pPr>
        <w:jc w:val="both"/>
        <w:rPr>
          <w:noProof/>
          <w:sz w:val="48"/>
          <w:szCs w:val="40"/>
        </w:rPr>
      </w:pPr>
    </w:p>
    <w:p w14:paraId="659FB853" w14:textId="77777777" w:rsidR="00C205EA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1" w:name="_Toc61798791"/>
      <w:r w:rsidRPr="0027447F">
        <w:rPr>
          <w:rFonts w:asciiTheme="minorHAnsi" w:hAnsiTheme="minorHAnsi" w:cstheme="minorHAnsi"/>
          <w:noProof/>
          <w:sz w:val="40"/>
        </w:rPr>
        <w:lastRenderedPageBreak/>
        <w:t>2.INSERIMENTO PRODOTTO</w:t>
      </w:r>
      <w:bookmarkEnd w:id="91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24134" w14:paraId="2E1D69E8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41259E8" w14:textId="3F8AD810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4F0FD9A5" w14:textId="78E36B89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A24134" w14:paraId="4C9FAE4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974B064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24134" w14:paraId="3BEBF084" w14:textId="77777777" w:rsidTr="00963885">
        <w:tc>
          <w:tcPr>
            <w:tcW w:w="10024" w:type="dxa"/>
            <w:gridSpan w:val="2"/>
            <w:vAlign w:val="center"/>
          </w:tcPr>
          <w:p w14:paraId="24ED3A8D" w14:textId="4FFF233F" w:rsidR="00A24134" w:rsidRPr="005B5DBC" w:rsidRDefault="00A24134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A24134" w14:paraId="17F4061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576C1C1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24134" w14:paraId="08AB8012" w14:textId="77777777" w:rsidTr="00963885">
        <w:tc>
          <w:tcPr>
            <w:tcW w:w="10024" w:type="dxa"/>
            <w:gridSpan w:val="2"/>
          </w:tcPr>
          <w:p w14:paraId="079A9FAA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A24134" w14:paraId="2BEB53F6" w14:textId="77777777" w:rsidTr="00A241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1EBE12C" w14:textId="66413077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12A3976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25B2E482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00D403" w14:textId="5A0F904A" w:rsidR="00A24134" w:rsidRPr="00E36A2A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0D27A85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17ED54AA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A77A2C6" w14:textId="7133B535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AAC8815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6B86CF9E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AFC804" w14:textId="303C753B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89948B3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71A14E0B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6295AA" w14:textId="05810A86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141480E3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A24134" w14:paraId="29365B22" w14:textId="77777777" w:rsidTr="00A241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137091" w14:textId="08796022" w:rsidR="00A24134" w:rsidRDefault="00A24134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2D24F3C" w14:textId="77777777" w:rsidR="00A24134" w:rsidRPr="00E36A2A" w:rsidRDefault="00A24134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5AF51ECD" w14:textId="77777777" w:rsidR="00A24134" w:rsidRPr="005B5DBC" w:rsidRDefault="00A24134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24134" w14:paraId="2DF2B71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65CE963" w14:textId="77777777" w:rsidR="00A24134" w:rsidRDefault="00A24134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572534F" w14:textId="2727554E" w:rsidR="00A24134" w:rsidRPr="005B5DBC" w:rsidRDefault="00A24134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 prodotto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70813068" w14:textId="77777777" w:rsidR="006A43CD" w:rsidRDefault="006A43CD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4F54A63A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71AD8F3" w14:textId="198EFB4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5C01E25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48913CA6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D79E69E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0A9FB522" w14:textId="77777777" w:rsidTr="00963885">
        <w:tc>
          <w:tcPr>
            <w:tcW w:w="10024" w:type="dxa"/>
            <w:gridSpan w:val="2"/>
            <w:vAlign w:val="center"/>
          </w:tcPr>
          <w:p w14:paraId="06D092E3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5E3904C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BF48257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2874026E" w14:textId="77777777" w:rsidTr="00963885">
        <w:tc>
          <w:tcPr>
            <w:tcW w:w="10024" w:type="dxa"/>
            <w:gridSpan w:val="2"/>
          </w:tcPr>
          <w:p w14:paraId="4C79BAA2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1A596E7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4F9BF5A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C2ECC1E" w14:textId="6871A62A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6A43CD" w14:paraId="3BDCDA5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EED331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C28FF74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501741EE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B0DCE0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61649B9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637E08F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7492DE4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D7242EB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22F63DA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2AAC2A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11BCF8E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3FE3084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BA7D296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50469C32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3C144AB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51EA4B9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58DF32E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31B6EE8C" w14:textId="70B1B18A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prezzo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00A5E3A5" w14:textId="46DF673C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038850CD" w14:textId="6128A623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6F7A789C" w14:textId="4871E81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4E19817" w14:textId="6D948D1C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76F65471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3F938113" w14:textId="70C06CC2" w:rsidR="006A43CD" w:rsidRDefault="006A43CD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5498FDB1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F1323CC" w14:textId="50A49470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7C51438A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7408EA6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C49532F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075DC48D" w14:textId="77777777" w:rsidTr="00963885">
        <w:tc>
          <w:tcPr>
            <w:tcW w:w="10024" w:type="dxa"/>
            <w:gridSpan w:val="2"/>
            <w:vAlign w:val="center"/>
          </w:tcPr>
          <w:p w14:paraId="1515FB7E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3D308AB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334A1C68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39BB7788" w14:textId="77777777" w:rsidTr="00963885">
        <w:tc>
          <w:tcPr>
            <w:tcW w:w="10024" w:type="dxa"/>
            <w:gridSpan w:val="2"/>
          </w:tcPr>
          <w:p w14:paraId="0A4551AA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7502331C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05AA46D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062AFE1" w14:textId="3B4AFC36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prezzo</w:t>
                  </w:r>
                </w:p>
              </w:tc>
            </w:tr>
            <w:tr w:rsidR="006A43CD" w14:paraId="619C59E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6FBA58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94CC7DF" w14:textId="5F7A0DF9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0.0001</w:t>
                  </w:r>
                </w:p>
              </w:tc>
            </w:tr>
            <w:tr w:rsidR="006A43CD" w14:paraId="10AAC8DF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31CCFB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F919FC2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32E3C554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2E8BC00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35810D30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4D19E84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15FEA8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1D75663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4E32A1B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F01313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618BDB6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771F472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2828F8D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7E56622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68C1C5D" w14:textId="1A570DDB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la dimensione del 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campo ‘</w:t>
            </w:r>
            <w:r>
              <w:rPr>
                <w:b w:val="0"/>
                <w:bCs/>
                <w:noProof/>
                <w:sz w:val="32"/>
                <w:szCs w:val="24"/>
              </w:rPr>
              <w:t>prezzo’ non è adatta</w:t>
            </w:r>
          </w:p>
        </w:tc>
      </w:tr>
    </w:tbl>
    <w:p w14:paraId="3052444E" w14:textId="2119332F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5ECD4A58" w14:textId="04A9FB9F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04521E0B" w14:textId="5E1B8776" w:rsidR="005F698C" w:rsidRDefault="005F698C" w:rsidP="00A24134">
      <w:pPr>
        <w:rPr>
          <w:rFonts w:cstheme="minorHAnsi"/>
          <w:noProof/>
          <w:sz w:val="40"/>
          <w:szCs w:val="32"/>
        </w:rPr>
      </w:pPr>
      <w:r>
        <w:rPr>
          <w:rFonts w:cstheme="minorHAnsi"/>
          <w:noProof/>
          <w:sz w:val="40"/>
          <w:szCs w:val="32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5AA5943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410C4CD" w14:textId="1B1517AE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325AA62B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69EF342C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D33DE98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6C0A2E34" w14:textId="77777777" w:rsidTr="00963885">
        <w:tc>
          <w:tcPr>
            <w:tcW w:w="10024" w:type="dxa"/>
            <w:gridSpan w:val="2"/>
            <w:vAlign w:val="center"/>
          </w:tcPr>
          <w:p w14:paraId="18B17CB7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2D5059F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5D9B63CB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35F09F3A" w14:textId="77777777" w:rsidTr="00963885">
        <w:tc>
          <w:tcPr>
            <w:tcW w:w="10024" w:type="dxa"/>
            <w:gridSpan w:val="2"/>
          </w:tcPr>
          <w:p w14:paraId="7E97E577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7B42C7AC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44B01CA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C906A16" w14:textId="30A46B21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6A43CD" w14:paraId="1BDBF0CF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F31116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6E35FB8" w14:textId="211D2EC0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6.A</w:t>
                  </w:r>
                </w:p>
              </w:tc>
            </w:tr>
            <w:tr w:rsidR="006A43CD" w14:paraId="276F5510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FB1FC4E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4A2924A3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472DE2B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1F041A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1ED499D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02C4907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5FD97A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66270A57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260D0BA3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E6C513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35234B50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5D84424E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7ED711D3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B193555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11FDFBC" w14:textId="58714266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il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formato del 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campo ‘</w:t>
            </w:r>
            <w:r>
              <w:rPr>
                <w:b w:val="0"/>
                <w:bCs/>
                <w:noProof/>
                <w:sz w:val="32"/>
                <w:szCs w:val="24"/>
              </w:rPr>
              <w:t>prezzo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è corretto</w:t>
            </w:r>
          </w:p>
        </w:tc>
      </w:tr>
    </w:tbl>
    <w:p w14:paraId="6D479BED" w14:textId="63127B32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570D08A7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0234EE32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8E26F7D" w14:textId="39841F1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51DC0EE9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4F7C6D7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3A296B5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31924C47" w14:textId="77777777" w:rsidTr="00963885">
        <w:tc>
          <w:tcPr>
            <w:tcW w:w="10024" w:type="dxa"/>
            <w:gridSpan w:val="2"/>
            <w:vAlign w:val="center"/>
          </w:tcPr>
          <w:p w14:paraId="7380DC5A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0DC5951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548502B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6C3E818A" w14:textId="77777777" w:rsidTr="00963885">
        <w:tc>
          <w:tcPr>
            <w:tcW w:w="10024" w:type="dxa"/>
            <w:gridSpan w:val="2"/>
          </w:tcPr>
          <w:p w14:paraId="6FF5B486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3329"/>
            </w:tblGrid>
            <w:tr w:rsidR="006A43CD" w14:paraId="5F4D6E5A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01B6DB8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74CFB31" w14:textId="7268318D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6A43CD" w14:paraId="357667B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8F4DBC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CA5F35F" w14:textId="73E547EE" w:rsidR="006A43CD" w:rsidRPr="006A43CD" w:rsidRDefault="006A43CD" w:rsidP="006A43CD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6A43CD" w14:paraId="3903043B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74C599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CCD3F53" w14:textId="60645411" w:rsidR="006A43CD" w:rsidRPr="006A43CD" w:rsidRDefault="006A43CD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Aaaaa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…..aaaaa(x251)</w:t>
                  </w:r>
                </w:p>
              </w:tc>
            </w:tr>
            <w:tr w:rsidR="006A43CD" w14:paraId="69931E41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C6244C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36B61C9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0D8E790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FC9355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3ACF70D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6FB99A13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C5CA13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7E60E27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3E58B5AD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5505B16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4FC8737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56DC1B07" w14:textId="27A525AB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la lunghezza del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 campo ‘</w:t>
            </w:r>
            <w:r>
              <w:rPr>
                <w:b w:val="0"/>
                <w:bCs/>
                <w:noProof/>
                <w:sz w:val="32"/>
                <w:szCs w:val="24"/>
              </w:rPr>
              <w:t>descrizione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è </w:t>
            </w:r>
            <w:r>
              <w:rPr>
                <w:b w:val="0"/>
                <w:bCs/>
                <w:noProof/>
                <w:sz w:val="32"/>
                <w:szCs w:val="24"/>
              </w:rPr>
              <w:t>eccessiva</w:t>
            </w:r>
          </w:p>
        </w:tc>
      </w:tr>
    </w:tbl>
    <w:p w14:paraId="5DF7BBC4" w14:textId="0606E342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51490B14" w14:textId="78D3F0A5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75C3EE7D" w14:textId="78A117AF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7169287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4207ECDF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6A43CD" w14:paraId="6E161980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A16E658" w14:textId="3076FC5F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 w:rsidR="00963885"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1B8F9364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6A43CD" w14:paraId="1F9B6ED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0DD29DA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6A43CD" w14:paraId="3F74EBF1" w14:textId="77777777" w:rsidTr="00963885">
        <w:tc>
          <w:tcPr>
            <w:tcW w:w="10024" w:type="dxa"/>
            <w:gridSpan w:val="2"/>
            <w:vAlign w:val="center"/>
          </w:tcPr>
          <w:p w14:paraId="28F7A4AB" w14:textId="77777777" w:rsidR="006A43CD" w:rsidRPr="005B5DBC" w:rsidRDefault="006A43CD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6A43CD" w14:paraId="3BB556A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038C62C2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6A43CD" w14:paraId="3A59C209" w14:textId="77777777" w:rsidTr="00963885">
        <w:tc>
          <w:tcPr>
            <w:tcW w:w="10024" w:type="dxa"/>
            <w:gridSpan w:val="2"/>
          </w:tcPr>
          <w:p w14:paraId="36CA755A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6A43CD" w14:paraId="7B9A7F24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004BD03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0D3E23A" w14:textId="32B0156E" w:rsidR="006A43CD" w:rsidRPr="006A43CD" w:rsidRDefault="006A43CD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za</w:t>
                  </w:r>
                </w:p>
              </w:tc>
            </w:tr>
            <w:tr w:rsidR="006A43CD" w14:paraId="6ADB55C5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10C917E" w14:textId="77777777" w:rsidR="006A43CD" w:rsidRPr="00E36A2A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A369413" w14:textId="77777777" w:rsidR="006A43CD" w:rsidRPr="006A43CD" w:rsidRDefault="006A43CD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6A43CD" w14:paraId="7CB0E3E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B766198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8B0E51" w14:textId="0F6C5323" w:rsidR="006A43CD" w:rsidRPr="006A43CD" w:rsidRDefault="006A43CD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6A43CD" w14:paraId="095B7B8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9243B1C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DFC7683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79AD4AC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9E87F1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DD1EE3B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6A43CD" w14:paraId="2D8579D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1AFCE1" w14:textId="77777777" w:rsidR="006A43CD" w:rsidRDefault="006A43CD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E6400F5" w14:textId="77777777" w:rsidR="006A43CD" w:rsidRPr="00E36A2A" w:rsidRDefault="006A43CD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74A007D7" w14:textId="77777777" w:rsidR="006A43CD" w:rsidRPr="005B5DBC" w:rsidRDefault="006A43CD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6A43CD" w14:paraId="6D1C447A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075A1B9" w14:textId="77777777" w:rsidR="006A43CD" w:rsidRDefault="006A43CD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BC9F080" w14:textId="34061709" w:rsidR="006A43CD" w:rsidRPr="005B5DBC" w:rsidRDefault="006A43CD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campo ‘ingredienti’ è vuoto</w:t>
            </w:r>
          </w:p>
        </w:tc>
      </w:tr>
    </w:tbl>
    <w:p w14:paraId="0FFB6323" w14:textId="45170ABE" w:rsidR="006A43CD" w:rsidRDefault="006A43CD" w:rsidP="00A24134">
      <w:pPr>
        <w:rPr>
          <w:rFonts w:cstheme="minorHAnsi"/>
          <w:noProof/>
          <w:sz w:val="40"/>
          <w:szCs w:val="32"/>
        </w:rPr>
      </w:pPr>
    </w:p>
    <w:p w14:paraId="2003EBCC" w14:textId="5179C39B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4751EA9F" w14:textId="2CA2C362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7B2E5679" w14:textId="3BB851EC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292BAF37" w14:textId="0BED9AB7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51A163F6" w14:textId="18002BEC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219D14B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3AE3B69" w14:textId="6079C1B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2E2A2368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79F66D9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2307258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2761BE51" w14:textId="77777777" w:rsidTr="00963885">
        <w:tc>
          <w:tcPr>
            <w:tcW w:w="10024" w:type="dxa"/>
            <w:gridSpan w:val="2"/>
            <w:vAlign w:val="center"/>
          </w:tcPr>
          <w:p w14:paraId="7939543E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7FC898D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6BCF039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1C3E6A3A" w14:textId="77777777" w:rsidTr="00963885">
        <w:tc>
          <w:tcPr>
            <w:tcW w:w="10024" w:type="dxa"/>
            <w:gridSpan w:val="2"/>
          </w:tcPr>
          <w:p w14:paraId="4D9CF8FA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451800E1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A086C8F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0396657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64A48C9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E69972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D997EDB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963885" w14:paraId="3242DC33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B298C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399C0A45" w14:textId="22A40D7C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546F734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A064FE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F34B778" w14:textId="17E12905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cose?-</w:t>
                  </w:r>
                </w:p>
              </w:tc>
            </w:tr>
            <w:tr w:rsidR="00963885" w14:paraId="704B340D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2A627DC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4B53FE2F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963885" w14:paraId="2A681AE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18D4E8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3AC7743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76DD20C0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5725B4EC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217DEBF1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D15137" w14:textId="0EFAF8A8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formato del campo ‘ingredienti’ non è adatto</w:t>
            </w:r>
          </w:p>
        </w:tc>
      </w:tr>
    </w:tbl>
    <w:p w14:paraId="285F1B7C" w14:textId="4D21EED7" w:rsidR="00963885" w:rsidRDefault="00963885" w:rsidP="00A24134">
      <w:pPr>
        <w:rPr>
          <w:rFonts w:cstheme="minorHAnsi"/>
          <w:noProof/>
          <w:sz w:val="40"/>
          <w:szCs w:val="32"/>
        </w:rPr>
      </w:pPr>
    </w:p>
    <w:p w14:paraId="29D49595" w14:textId="5B7B490C" w:rsidR="00963885" w:rsidRDefault="00963885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64BE5C2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7C231916" w14:textId="15734F9E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69866ADC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7F669BBB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5E22306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7BAB3F2B" w14:textId="77777777" w:rsidTr="00963885">
        <w:tc>
          <w:tcPr>
            <w:tcW w:w="10024" w:type="dxa"/>
            <w:gridSpan w:val="2"/>
            <w:vAlign w:val="center"/>
          </w:tcPr>
          <w:p w14:paraId="1E714D32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596D71AE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73A343D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589B16F9" w14:textId="77777777" w:rsidTr="00963885">
        <w:tc>
          <w:tcPr>
            <w:tcW w:w="10024" w:type="dxa"/>
            <w:gridSpan w:val="2"/>
          </w:tcPr>
          <w:p w14:paraId="56AF086F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68E56CC8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3E37D91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954E517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6265212B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8B3529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B832D14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963885" w14:paraId="782E804D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CB664B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5C4257C8" w14:textId="14567EC4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642319D8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AFCF25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4EA1B38" w14:textId="154054A3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f</w:t>
                  </w: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arina, acqua</w:t>
                  </w:r>
                </w:p>
              </w:tc>
            </w:tr>
            <w:tr w:rsidR="00963885" w14:paraId="6C4727C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A35FE4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63A2814C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963885" w14:paraId="7C135BF0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CE286F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7FF1D8B4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0DBAF6CF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14B415CB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0CD3C00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6C83BB44" w14:textId="41BE74B8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</w:t>
            </w:r>
            <w:r>
              <w:rPr>
                <w:b w:val="0"/>
                <w:bCs/>
                <w:noProof/>
                <w:sz w:val="32"/>
                <w:szCs w:val="24"/>
              </w:rPr>
              <w:t>perché il campo ‘categoria’ è vuoto</w:t>
            </w:r>
          </w:p>
        </w:tc>
      </w:tr>
    </w:tbl>
    <w:p w14:paraId="23AE3BFC" w14:textId="2D339F4C" w:rsidR="00963885" w:rsidRDefault="00963885" w:rsidP="00A24134">
      <w:pPr>
        <w:rPr>
          <w:rFonts w:cstheme="minorHAnsi"/>
          <w:noProof/>
          <w:sz w:val="40"/>
          <w:szCs w:val="32"/>
        </w:rPr>
      </w:pPr>
    </w:p>
    <w:p w14:paraId="3072E94C" w14:textId="436CD569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4143FDF4" w14:textId="68724730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0321FC92" w14:textId="49E31161" w:rsidR="005F698C" w:rsidRDefault="005F698C" w:rsidP="00A24134">
      <w:pPr>
        <w:rPr>
          <w:rFonts w:cstheme="minorHAnsi"/>
          <w:noProof/>
          <w:sz w:val="40"/>
          <w:szCs w:val="32"/>
        </w:rPr>
      </w:pPr>
    </w:p>
    <w:p w14:paraId="271E93C1" w14:textId="77777777" w:rsidR="005F698C" w:rsidRDefault="005F698C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18A9EB5E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4EC6C41" w14:textId="0982DFDD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0D01C9DD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16DCE2E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9B744F2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390C735F" w14:textId="77777777" w:rsidTr="00963885">
        <w:tc>
          <w:tcPr>
            <w:tcW w:w="10024" w:type="dxa"/>
            <w:gridSpan w:val="2"/>
            <w:vAlign w:val="center"/>
          </w:tcPr>
          <w:p w14:paraId="32F9ED2C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4180DBC4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DB2DACE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63CA8F6" w14:textId="77777777" w:rsidTr="00963885">
        <w:tc>
          <w:tcPr>
            <w:tcW w:w="10024" w:type="dxa"/>
            <w:gridSpan w:val="2"/>
          </w:tcPr>
          <w:p w14:paraId="077BBA42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3618168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0A53777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4D4DA0A1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343F64E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2440C8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AD62467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963885" w14:paraId="1059FC7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F0EB187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71BD9069" w14:textId="781A4A29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0E04003F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371F7E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8C022CD" w14:textId="7C459011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 acqua</w:t>
                  </w:r>
                </w:p>
              </w:tc>
            </w:tr>
            <w:tr w:rsidR="00963885" w14:paraId="201AAF1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A8A285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13A2E9B" w14:textId="04B514BB" w:rsidR="00963885" w:rsidRPr="00963885" w:rsidRDefault="000C5DBC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matematica</w:t>
                  </w:r>
                </w:p>
              </w:tc>
            </w:tr>
            <w:tr w:rsidR="00963885" w14:paraId="2355C525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ABC342A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612A002E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2C78ED84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3FA9E94F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502AAE32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069A349" w14:textId="5FFCFDA5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 il formato del campo ‘categoria’ è errato</w:t>
            </w:r>
          </w:p>
        </w:tc>
      </w:tr>
    </w:tbl>
    <w:p w14:paraId="0ADE025D" w14:textId="020D625C" w:rsidR="00963885" w:rsidRDefault="005F698C" w:rsidP="00A24134">
      <w:pPr>
        <w:rPr>
          <w:rFonts w:cstheme="minorHAnsi"/>
          <w:noProof/>
          <w:sz w:val="40"/>
          <w:szCs w:val="32"/>
        </w:rPr>
      </w:pPr>
      <w:r>
        <w:rPr>
          <w:rFonts w:cstheme="minorHAnsi"/>
          <w:noProof/>
          <w:sz w:val="40"/>
          <w:szCs w:val="32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02AD931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67BD156D" w14:textId="673D2AB2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9</w:t>
            </w:r>
          </w:p>
        </w:tc>
        <w:tc>
          <w:tcPr>
            <w:tcW w:w="6910" w:type="dxa"/>
          </w:tcPr>
          <w:p w14:paraId="5BEBDDEC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A98324A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7F05921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2B37B026" w14:textId="77777777" w:rsidTr="00963885">
        <w:tc>
          <w:tcPr>
            <w:tcW w:w="10024" w:type="dxa"/>
            <w:gridSpan w:val="2"/>
            <w:vAlign w:val="center"/>
          </w:tcPr>
          <w:p w14:paraId="7BCE0F8E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0D277AE0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126D7B7F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B0697C9" w14:textId="77777777" w:rsidTr="00963885">
        <w:tc>
          <w:tcPr>
            <w:tcW w:w="10024" w:type="dxa"/>
            <w:gridSpan w:val="2"/>
          </w:tcPr>
          <w:p w14:paraId="3EA19EA5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31DE12F2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94FED6B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A53F4AA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2BDBF39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F89AB0D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F73E318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963885" w14:paraId="6EBF7E90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1D134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6679EE7F" w14:textId="2127B9B2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5A3B7BC7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6740E4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B3137ED" w14:textId="05C7645E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 acqua</w:t>
                  </w:r>
                </w:p>
              </w:tc>
            </w:tr>
            <w:tr w:rsidR="00963885" w14:paraId="023F2694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70864B9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80CE878" w14:textId="52A4B2F0" w:rsidR="00963885" w:rsidRPr="00963885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963885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963885" w14:paraId="3942D68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B7AD38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607D12B0" w14:textId="77777777" w:rsidR="00963885" w:rsidRPr="00E36A2A" w:rsidRDefault="00963885" w:rsidP="00963885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542C1AA2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3410AED9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6F9D92F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A0D876A" w14:textId="0C26A9E6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>
              <w:rPr>
                <w:b w:val="0"/>
                <w:bCs/>
                <w:noProof/>
                <w:sz w:val="32"/>
                <w:szCs w:val="24"/>
              </w:rPr>
              <w:t>il campo ‘immagine’ è vuoto</w:t>
            </w:r>
          </w:p>
        </w:tc>
      </w:tr>
    </w:tbl>
    <w:p w14:paraId="2875CBC9" w14:textId="4A17ABB8" w:rsidR="00963885" w:rsidRDefault="00963885" w:rsidP="00A24134">
      <w:pPr>
        <w:rPr>
          <w:rFonts w:cstheme="minorHAnsi"/>
          <w:noProof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963885" w14:paraId="1FB123B6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0062A389" w14:textId="656A5762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2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10</w:t>
            </w:r>
          </w:p>
        </w:tc>
        <w:tc>
          <w:tcPr>
            <w:tcW w:w="6910" w:type="dxa"/>
          </w:tcPr>
          <w:p w14:paraId="632864D5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INSERIMENTO PRODOTTO</w:t>
            </w:r>
          </w:p>
        </w:tc>
      </w:tr>
      <w:tr w:rsidR="00963885" w14:paraId="30F181B5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9B3C74B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963885" w14:paraId="5D415C01" w14:textId="77777777" w:rsidTr="00963885">
        <w:tc>
          <w:tcPr>
            <w:tcW w:w="10024" w:type="dxa"/>
            <w:gridSpan w:val="2"/>
            <w:vAlign w:val="center"/>
          </w:tcPr>
          <w:p w14:paraId="3C09C117" w14:textId="77777777" w:rsidR="00963885" w:rsidRPr="005B5DBC" w:rsidRDefault="00963885" w:rsidP="00963885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inserire un nuovo prodotto nel menù</w:t>
            </w:r>
          </w:p>
        </w:tc>
      </w:tr>
      <w:tr w:rsidR="00963885" w14:paraId="7EBF425F" w14:textId="77777777" w:rsidTr="00963885">
        <w:tc>
          <w:tcPr>
            <w:tcW w:w="10024" w:type="dxa"/>
            <w:gridSpan w:val="2"/>
            <w:shd w:val="clear" w:color="auto" w:fill="E0EFF4" w:themeFill="accent4" w:themeFillTint="33"/>
          </w:tcPr>
          <w:p w14:paraId="2F738B99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963885" w14:paraId="332F701B" w14:textId="77777777" w:rsidTr="00963885">
        <w:tc>
          <w:tcPr>
            <w:tcW w:w="10024" w:type="dxa"/>
            <w:gridSpan w:val="2"/>
          </w:tcPr>
          <w:p w14:paraId="0A6235E5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963885" w14:paraId="4D64D318" w14:textId="77777777" w:rsidTr="00963885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4BA3D92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7D910C3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963885" w14:paraId="79A66ED2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0319C9" w14:textId="77777777" w:rsidR="00963885" w:rsidRPr="00E36A2A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200F43D" w14:textId="77777777" w:rsidR="00963885" w:rsidRPr="006A43CD" w:rsidRDefault="00963885" w:rsidP="00963885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963885" w14:paraId="21D6E369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F66402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67528F" w14:textId="1BB6A481" w:rsidR="00963885" w:rsidRPr="006A43CD" w:rsidRDefault="00963885" w:rsidP="00963885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963885" w14:paraId="4C76F53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DEFF9C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500D84E" w14:textId="75199B97" w:rsidR="00963885" w:rsidRPr="005F698C" w:rsidRDefault="00963885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963885" w14:paraId="7AB83B66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AA0065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36DDEC1F" w14:textId="02309CBD" w:rsidR="00963885" w:rsidRPr="005F698C" w:rsidRDefault="00963885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963885" w14:paraId="2597B3AA" w14:textId="77777777" w:rsidTr="00963885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CBA59B" w14:textId="77777777" w:rsidR="00963885" w:rsidRDefault="00963885" w:rsidP="00963885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79CCE01" w14:textId="2D72684A" w:rsidR="00963885" w:rsidRPr="005F698C" w:rsidRDefault="00963885" w:rsidP="005F698C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7D4362E" w14:textId="77777777" w:rsidR="00963885" w:rsidRPr="005B5DBC" w:rsidRDefault="00963885" w:rsidP="00963885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963885" w14:paraId="176CF747" w14:textId="77777777" w:rsidTr="00963885">
        <w:tc>
          <w:tcPr>
            <w:tcW w:w="3114" w:type="dxa"/>
            <w:shd w:val="clear" w:color="auto" w:fill="E0EFF4" w:themeFill="accent4" w:themeFillTint="33"/>
            <w:vAlign w:val="center"/>
          </w:tcPr>
          <w:p w14:paraId="3DEC9D24" w14:textId="77777777" w:rsidR="00963885" w:rsidRDefault="00963885" w:rsidP="00963885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955460B" w14:textId="40CC279A" w:rsidR="00963885" w:rsidRPr="005B5DBC" w:rsidRDefault="00963885" w:rsidP="00963885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 w:rsidR="005F698C"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3209C8D6" w14:textId="5CDB0D43" w:rsidR="005F698C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2" w:name="_Toc61798792"/>
      <w:r w:rsidRPr="0027447F">
        <w:rPr>
          <w:rFonts w:asciiTheme="minorHAnsi" w:hAnsiTheme="minorHAnsi" w:cstheme="minorHAnsi"/>
          <w:noProof/>
          <w:sz w:val="40"/>
        </w:rPr>
        <w:lastRenderedPageBreak/>
        <w:t>3.MODIFICA PRODOTTO</w:t>
      </w:r>
      <w:bookmarkEnd w:id="92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F698C" w14:paraId="5C8AEA19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18CF7E53" w14:textId="53102D66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3.0</w:t>
            </w:r>
          </w:p>
        </w:tc>
        <w:tc>
          <w:tcPr>
            <w:tcW w:w="6910" w:type="dxa"/>
          </w:tcPr>
          <w:p w14:paraId="6B2DF132" w14:textId="501AF60F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5F698C" w14:paraId="356A1819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843A051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F698C" w14:paraId="0E8230D0" w14:textId="77777777" w:rsidTr="00C30D34">
        <w:tc>
          <w:tcPr>
            <w:tcW w:w="10024" w:type="dxa"/>
            <w:gridSpan w:val="2"/>
            <w:vAlign w:val="center"/>
          </w:tcPr>
          <w:p w14:paraId="422B344C" w14:textId="4C735179" w:rsidR="005F698C" w:rsidRPr="005B5DBC" w:rsidRDefault="005F698C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5F698C" w14:paraId="4EE282C1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33974FF0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F698C" w14:paraId="2CBBE313" w14:textId="77777777" w:rsidTr="00C30D34">
        <w:tc>
          <w:tcPr>
            <w:tcW w:w="10024" w:type="dxa"/>
            <w:gridSpan w:val="2"/>
          </w:tcPr>
          <w:p w14:paraId="62BEF469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5F698C" w14:paraId="66129C23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2B3593A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4572F44A" w14:textId="41BF8B6C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5F698C" w14:paraId="5FB8AF4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2FCE213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6A79DA4D" w14:textId="77777777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5F698C" w14:paraId="059D2D9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297243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0116004" w14:textId="77777777" w:rsidR="005F698C" w:rsidRPr="006A43CD" w:rsidRDefault="005F698C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5F698C" w14:paraId="0B31DE3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EB56F7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47442C2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5F698C" w14:paraId="46A72D4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271111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CC68347" w14:textId="0E818269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5F698C" w14:paraId="1628457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68111FA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709B7018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21FE1D6F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F698C" w14:paraId="76DD9929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F0308C6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2746899" w14:textId="22CD9724" w:rsidR="005F698C" w:rsidRPr="005B5DBC" w:rsidRDefault="005F698C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‘nome prodotto’ è vuoto</w:t>
            </w:r>
          </w:p>
        </w:tc>
      </w:tr>
    </w:tbl>
    <w:p w14:paraId="504EFDE0" w14:textId="442BFF8B" w:rsidR="005F698C" w:rsidRDefault="005F698C" w:rsidP="005F698C">
      <w:pPr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5F698C" w14:paraId="247AE2AB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81ACBDF" w14:textId="3E0ADC4D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3.1</w:t>
            </w:r>
          </w:p>
        </w:tc>
        <w:tc>
          <w:tcPr>
            <w:tcW w:w="6910" w:type="dxa"/>
          </w:tcPr>
          <w:p w14:paraId="770C0DD0" w14:textId="4A4C0A22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5F698C" w14:paraId="27C229B3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9568893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5F698C" w14:paraId="7EE8B095" w14:textId="77777777" w:rsidTr="00C30D34">
        <w:tc>
          <w:tcPr>
            <w:tcW w:w="10024" w:type="dxa"/>
            <w:gridSpan w:val="2"/>
            <w:vAlign w:val="center"/>
          </w:tcPr>
          <w:p w14:paraId="5EC677A4" w14:textId="32A63D39" w:rsidR="005F698C" w:rsidRPr="005B5DBC" w:rsidRDefault="005F698C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5F698C" w14:paraId="71A7DE0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3FCB3472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5F698C" w14:paraId="23BF1C18" w14:textId="77777777" w:rsidTr="00C30D34">
        <w:tc>
          <w:tcPr>
            <w:tcW w:w="10024" w:type="dxa"/>
            <w:gridSpan w:val="2"/>
          </w:tcPr>
          <w:p w14:paraId="4FFE23A9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5F698C" w14:paraId="27FCE6AF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3AAF850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310500D0" w14:textId="77777777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pizza</w:t>
                  </w:r>
                </w:p>
              </w:tc>
            </w:tr>
            <w:tr w:rsidR="005F698C" w14:paraId="4A035B7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C2A871D" w14:textId="77777777" w:rsidR="005F698C" w:rsidRPr="00E36A2A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768E3E92" w14:textId="2E87732C" w:rsidR="005F698C" w:rsidRPr="006A43CD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5F698C" w14:paraId="47C053E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D93BA5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1D23177" w14:textId="77777777" w:rsidR="005F698C" w:rsidRPr="006A43CD" w:rsidRDefault="005F698C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5F698C" w14:paraId="50EBCB4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5FD588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4F8F8B9C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5F698C" w14:paraId="2C55733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E1E99E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5CBF3D0" w14:textId="2D091A03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5F698C" w14:paraId="157997B3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31E5B6" w14:textId="77777777" w:rsidR="005F698C" w:rsidRDefault="005F698C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46466410" w14:textId="77777777" w:rsidR="005F698C" w:rsidRPr="005F698C" w:rsidRDefault="005F698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74BD785A" w14:textId="77777777" w:rsidR="005F698C" w:rsidRPr="005B5DBC" w:rsidRDefault="005F698C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5F698C" w14:paraId="7DB2D198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5A580E2" w14:textId="77777777" w:rsidR="005F698C" w:rsidRDefault="005F698C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694E58D5" w14:textId="0010BB51" w:rsidR="005F698C" w:rsidRPr="005B5DBC" w:rsidRDefault="005F698C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</w:t>
            </w:r>
            <w:r>
              <w:rPr>
                <w:b w:val="0"/>
                <w:bCs/>
                <w:noProof/>
                <w:sz w:val="32"/>
                <w:szCs w:val="24"/>
              </w:rPr>
              <w:t>aggiornamento non va a buon fine</w:t>
            </w:r>
            <w:r w:rsidR="00AC0BA6">
              <w:rPr>
                <w:b w:val="0"/>
                <w:bCs/>
                <w:noProof/>
                <w:sz w:val="32"/>
                <w:szCs w:val="24"/>
              </w:rPr>
              <w:t xml:space="preserve"> perché il campo ‘prezzo’ è vuoto</w:t>
            </w:r>
          </w:p>
        </w:tc>
      </w:tr>
    </w:tbl>
    <w:p w14:paraId="66F74B90" w14:textId="1CEEC874" w:rsidR="005F698C" w:rsidRDefault="005F698C" w:rsidP="005F698C">
      <w:pPr>
        <w:rPr>
          <w:rFonts w:cstheme="minorHAnsi"/>
          <w:noProof/>
          <w:sz w:val="40"/>
        </w:rPr>
      </w:pPr>
    </w:p>
    <w:p w14:paraId="0F8CBC33" w14:textId="251C982B" w:rsidR="00AC0BA6" w:rsidRDefault="00AC0BA6" w:rsidP="005F698C">
      <w:pPr>
        <w:rPr>
          <w:rFonts w:cstheme="minorHAnsi"/>
          <w:noProof/>
          <w:sz w:val="40"/>
        </w:rPr>
      </w:pPr>
    </w:p>
    <w:p w14:paraId="55066078" w14:textId="740DAE5C" w:rsidR="00AC0BA6" w:rsidRDefault="00AC0BA6" w:rsidP="005F698C">
      <w:pPr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C0BA6" w14:paraId="04DED8CD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4B454A62" w14:textId="6D2DBE24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3.2</w:t>
            </w:r>
          </w:p>
        </w:tc>
        <w:tc>
          <w:tcPr>
            <w:tcW w:w="6910" w:type="dxa"/>
          </w:tcPr>
          <w:p w14:paraId="3C4381FF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AC0BA6" w14:paraId="6A4BE9D6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42FD6AF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C0BA6" w14:paraId="02BAF355" w14:textId="77777777" w:rsidTr="00C30D34">
        <w:tc>
          <w:tcPr>
            <w:tcW w:w="10024" w:type="dxa"/>
            <w:gridSpan w:val="2"/>
            <w:vAlign w:val="center"/>
          </w:tcPr>
          <w:p w14:paraId="7D56B717" w14:textId="77777777" w:rsidR="00AC0BA6" w:rsidRPr="005B5DBC" w:rsidRDefault="00AC0BA6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AC0BA6" w14:paraId="2FDA7EBC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5915AEA9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C0BA6" w14:paraId="22CF4F1E" w14:textId="77777777" w:rsidTr="00C30D34">
        <w:tc>
          <w:tcPr>
            <w:tcW w:w="10024" w:type="dxa"/>
            <w:gridSpan w:val="2"/>
          </w:tcPr>
          <w:p w14:paraId="6C3CCE02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AC0BA6" w14:paraId="2A28454D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3B80927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64402B1" w14:textId="78CC97A2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AC0BA6" w14:paraId="1308BCFE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F75E55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DEAC808" w14:textId="47BF5B06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0.0001</w:t>
                  </w:r>
                </w:p>
              </w:tc>
            </w:tr>
            <w:tr w:rsidR="00AC0BA6" w14:paraId="5AC571A2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14706D5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2CDDF9D0" w14:textId="77777777" w:rsidR="00AC0BA6" w:rsidRPr="006A43CD" w:rsidRDefault="00AC0BA6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AC0BA6" w14:paraId="18AD6FE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A54238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5EA4D89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AC0BA6" w14:paraId="6796DA3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AA3F9D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2E57564F" w14:textId="5EE18D75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AC0BA6" w14:paraId="5C70CD5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13EF8DB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7DDA0DC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6E82965D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C0BA6" w14:paraId="35245FE5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61B09F1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659266F" w14:textId="46EB4797" w:rsidR="00AC0BA6" w:rsidRPr="005B5DBC" w:rsidRDefault="00AC0BA6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la dimensione del campo ‘prezzo’ </w:t>
            </w:r>
            <w:r w:rsidR="00595017">
              <w:rPr>
                <w:b w:val="0"/>
                <w:bCs/>
                <w:noProof/>
                <w:sz w:val="32"/>
                <w:szCs w:val="24"/>
              </w:rPr>
              <w:t>non è adatta</w:t>
            </w:r>
          </w:p>
        </w:tc>
      </w:tr>
    </w:tbl>
    <w:p w14:paraId="3AF75040" w14:textId="682EBD65" w:rsidR="00AC0BA6" w:rsidRDefault="00AC0BA6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C0BA6" w14:paraId="779EB5E5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6424B93C" w14:textId="16255B60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3.3</w:t>
            </w:r>
          </w:p>
        </w:tc>
        <w:tc>
          <w:tcPr>
            <w:tcW w:w="6910" w:type="dxa"/>
          </w:tcPr>
          <w:p w14:paraId="6FE32210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AC0BA6" w14:paraId="25166CD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EB51C96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C0BA6" w14:paraId="7A258509" w14:textId="77777777" w:rsidTr="00C30D34">
        <w:tc>
          <w:tcPr>
            <w:tcW w:w="10024" w:type="dxa"/>
            <w:gridSpan w:val="2"/>
            <w:vAlign w:val="center"/>
          </w:tcPr>
          <w:p w14:paraId="685AB02C" w14:textId="77777777" w:rsidR="00AC0BA6" w:rsidRPr="005B5DBC" w:rsidRDefault="00AC0BA6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AC0BA6" w14:paraId="671A8B27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0C6DB08B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C0BA6" w14:paraId="7B39A87D" w14:textId="77777777" w:rsidTr="00C30D34">
        <w:tc>
          <w:tcPr>
            <w:tcW w:w="10024" w:type="dxa"/>
            <w:gridSpan w:val="2"/>
          </w:tcPr>
          <w:p w14:paraId="00593C07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AC0BA6" w14:paraId="67ACDCD4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A607862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1F74F5F" w14:textId="18C526E2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AC0BA6" w14:paraId="608AEF27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A0B1BD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8CFA21C" w14:textId="4F98D05E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AC0BA6" w14:paraId="076D4A66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0582FC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677ED2E3" w14:textId="77777777" w:rsidR="00AC0BA6" w:rsidRPr="006A43CD" w:rsidRDefault="00AC0BA6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AC0BA6" w14:paraId="7FB88161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CBEF2B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8A2FC5E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AC0BA6" w14:paraId="70A89DE1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486145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47C877CC" w14:textId="2EBAF253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AC0BA6" w14:paraId="3B204DAF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FBDB99A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7C85FBF8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6150FE53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C0BA6" w14:paraId="03A2CDD1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6E01CAA7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5C863A0" w14:textId="6C05F891" w:rsidR="00AC0BA6" w:rsidRPr="005B5DBC" w:rsidRDefault="00AC0BA6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formato del campo ‘prezzo’ è sbagliato</w:t>
            </w:r>
          </w:p>
        </w:tc>
      </w:tr>
    </w:tbl>
    <w:p w14:paraId="35A0782A" w14:textId="3C1DBB34" w:rsidR="00AC0BA6" w:rsidRDefault="00AC0BA6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AC0BA6" w14:paraId="6DE876FD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29E666F5" w14:textId="0ADCAD5D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8D43D0"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07088BD1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AC0BA6" w14:paraId="7BC18263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A29AC3E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AC0BA6" w14:paraId="1C9DAAC8" w14:textId="77777777" w:rsidTr="00C30D34">
        <w:tc>
          <w:tcPr>
            <w:tcW w:w="10024" w:type="dxa"/>
            <w:gridSpan w:val="2"/>
            <w:vAlign w:val="center"/>
          </w:tcPr>
          <w:p w14:paraId="49B41530" w14:textId="77777777" w:rsidR="00AC0BA6" w:rsidRPr="005B5DBC" w:rsidRDefault="00AC0BA6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AC0BA6" w14:paraId="0449F5D0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67AD740D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AC0BA6" w14:paraId="1EFECB1B" w14:textId="77777777" w:rsidTr="00C30D34">
        <w:tc>
          <w:tcPr>
            <w:tcW w:w="10024" w:type="dxa"/>
            <w:gridSpan w:val="2"/>
          </w:tcPr>
          <w:p w14:paraId="2467CCEF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3329"/>
            </w:tblGrid>
            <w:tr w:rsidR="00AC0BA6" w14:paraId="0A768818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D2DB249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D1D5C9C" w14:textId="6AE4B612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AC0BA6" w14:paraId="6386A1D6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FB5C6" w14:textId="77777777" w:rsidR="00AC0BA6" w:rsidRPr="00E36A2A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CFD1120" w14:textId="77777777" w:rsidR="00AC0BA6" w:rsidRPr="006A43CD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AC0BA6" w14:paraId="72DF862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FB7336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4F7FBF6D" w14:textId="3189DD88" w:rsidR="00AC0BA6" w:rsidRPr="006A43CD" w:rsidRDefault="00AC0BA6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Aaaaaa…..aaaa(x251)</w:t>
                  </w:r>
                </w:p>
              </w:tc>
            </w:tr>
            <w:tr w:rsidR="00AC0BA6" w14:paraId="1464F647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42A3993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62EF60E4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AC0BA6" w14:paraId="12C9EA9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8C768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3168A72" w14:textId="7420F1AE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AC0BA6" w14:paraId="53F032BD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398D64" w14:textId="77777777" w:rsidR="00AC0BA6" w:rsidRDefault="00AC0BA6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5F21A85" w14:textId="77777777" w:rsidR="00AC0BA6" w:rsidRPr="005F698C" w:rsidRDefault="00AC0BA6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0D74F02" w14:textId="77777777" w:rsidR="00AC0BA6" w:rsidRPr="005B5DBC" w:rsidRDefault="00AC0BA6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AC0BA6" w14:paraId="2D1B4C4D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2FC29A4F" w14:textId="77777777" w:rsidR="00AC0BA6" w:rsidRDefault="00AC0BA6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57A697D3" w14:textId="18AA4869" w:rsidR="00AC0BA6" w:rsidRPr="005B5DBC" w:rsidRDefault="00AC0BA6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</w:t>
            </w:r>
            <w:r w:rsidR="008D43D0">
              <w:rPr>
                <w:b w:val="0"/>
                <w:bCs/>
                <w:noProof/>
                <w:sz w:val="32"/>
                <w:szCs w:val="24"/>
              </w:rPr>
              <w:t xml:space="preserve">la lunghezza del </w:t>
            </w:r>
            <w:r>
              <w:rPr>
                <w:b w:val="0"/>
                <w:bCs/>
                <w:noProof/>
                <w:sz w:val="32"/>
                <w:szCs w:val="24"/>
              </w:rPr>
              <w:t>campo ‘</w:t>
            </w:r>
            <w:r w:rsidR="008D43D0">
              <w:rPr>
                <w:b w:val="0"/>
                <w:bCs/>
                <w:noProof/>
                <w:sz w:val="32"/>
                <w:szCs w:val="24"/>
              </w:rPr>
              <w:t>descrizione’ è eccessiva</w:t>
            </w:r>
          </w:p>
        </w:tc>
      </w:tr>
    </w:tbl>
    <w:p w14:paraId="5BA37C5A" w14:textId="57A894D9" w:rsidR="00AC0BA6" w:rsidRDefault="00AC0BA6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79632537" w14:textId="6B97ADC2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34F1D234" w14:textId="545CAAF3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D43D0" w14:paraId="040A093C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58C661FB" w14:textId="6BCDE0B6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3.5</w:t>
            </w:r>
          </w:p>
        </w:tc>
        <w:tc>
          <w:tcPr>
            <w:tcW w:w="6910" w:type="dxa"/>
          </w:tcPr>
          <w:p w14:paraId="4DA9BED0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8D43D0" w14:paraId="73018CE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010E3D8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D43D0" w14:paraId="7F45A928" w14:textId="77777777" w:rsidTr="00C30D34">
        <w:tc>
          <w:tcPr>
            <w:tcW w:w="10024" w:type="dxa"/>
            <w:gridSpan w:val="2"/>
            <w:vAlign w:val="center"/>
          </w:tcPr>
          <w:p w14:paraId="1D87D6BC" w14:textId="77777777" w:rsidR="008D43D0" w:rsidRPr="005B5DBC" w:rsidRDefault="008D43D0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8D43D0" w14:paraId="37817ADE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2E7772F2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D43D0" w14:paraId="03C37D7C" w14:textId="77777777" w:rsidTr="00C30D34">
        <w:tc>
          <w:tcPr>
            <w:tcW w:w="10024" w:type="dxa"/>
            <w:gridSpan w:val="2"/>
          </w:tcPr>
          <w:p w14:paraId="7D535F07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8D43D0" w14:paraId="0B44F6AC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2717B38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5690C791" w14:textId="4320F208" w:rsidR="008D43D0" w:rsidRPr="006A43CD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8D43D0" w14:paraId="007E845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FB7EBAA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7DD8C806" w14:textId="77777777" w:rsidR="008D43D0" w:rsidRPr="006A43CD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8D43D0" w14:paraId="5EFD0DBC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A7E8AE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14962458" w14:textId="77777777" w:rsidR="008D43D0" w:rsidRPr="006A43CD" w:rsidRDefault="008D43D0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8D43D0" w14:paraId="3292E537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04CB9D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C040DD1" w14:textId="61F1FADD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8D43D0" w14:paraId="671AB4A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8704419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15F15A1C" w14:textId="12EAFFD8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8D43D0" w14:paraId="625B2050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90FAEE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02F73FE7" w14:textId="77777777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5CF37B06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D43D0" w14:paraId="5161C5FB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DB1AB86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40E3DB3" w14:textId="63FE4BAA" w:rsidR="008D43D0" w:rsidRPr="005B5DBC" w:rsidRDefault="008D43D0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‘ingredienti’ è vuoto</w:t>
            </w:r>
          </w:p>
        </w:tc>
      </w:tr>
    </w:tbl>
    <w:p w14:paraId="02170080" w14:textId="2DA9B1EB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621B5332" w14:textId="0EF3F4E6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D43D0" w14:paraId="49666776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7F5BAAA" w14:textId="7BE71319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3.6</w:t>
            </w:r>
          </w:p>
        </w:tc>
        <w:tc>
          <w:tcPr>
            <w:tcW w:w="6910" w:type="dxa"/>
          </w:tcPr>
          <w:p w14:paraId="6906EAB1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8D43D0" w14:paraId="100F8D61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89BE791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D43D0" w14:paraId="4B82A549" w14:textId="77777777" w:rsidTr="00C30D34">
        <w:tc>
          <w:tcPr>
            <w:tcW w:w="10024" w:type="dxa"/>
            <w:gridSpan w:val="2"/>
            <w:vAlign w:val="center"/>
          </w:tcPr>
          <w:p w14:paraId="3FAF84B3" w14:textId="77777777" w:rsidR="008D43D0" w:rsidRPr="005B5DBC" w:rsidRDefault="008D43D0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8D43D0" w14:paraId="560528BA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6E0BCEB0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D43D0" w14:paraId="522BA0DF" w14:textId="77777777" w:rsidTr="00C30D34">
        <w:tc>
          <w:tcPr>
            <w:tcW w:w="10024" w:type="dxa"/>
            <w:gridSpan w:val="2"/>
          </w:tcPr>
          <w:p w14:paraId="1EF84BE7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8D43D0" w14:paraId="0767670B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68498B6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7E35603" w14:textId="483ECB16" w:rsidR="008D43D0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8D43D0" w14:paraId="5E1CD11F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E8BC15" w14:textId="77777777" w:rsidR="008D43D0" w:rsidRPr="00E36A2A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0F84361E" w14:textId="77777777" w:rsidR="008D43D0" w:rsidRPr="006A43CD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8D43D0" w14:paraId="0FA36F82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8F8342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26AB2B28" w14:textId="77777777" w:rsidR="008D43D0" w:rsidRPr="006A43CD" w:rsidRDefault="008D43D0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8D43D0" w14:paraId="56A0E32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F976C4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7C4DFAF1" w14:textId="31AB2793" w:rsidR="008D43D0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Cose?-</w:t>
                  </w:r>
                </w:p>
              </w:tc>
            </w:tr>
            <w:tr w:rsidR="008D43D0" w14:paraId="2EE57A5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37A695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72FEAAA5" w14:textId="445A1F68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8D43D0" w14:paraId="3743755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4936C4B" w14:textId="77777777" w:rsidR="008D43D0" w:rsidRDefault="008D43D0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6AE496C" w14:textId="77777777" w:rsidR="008D43D0" w:rsidRPr="005F698C" w:rsidRDefault="008D43D0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1F9AB41" w14:textId="77777777" w:rsidR="008D43D0" w:rsidRPr="005B5DBC" w:rsidRDefault="008D43D0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D43D0" w14:paraId="3354318C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6EC7770E" w14:textId="77777777" w:rsidR="008D43D0" w:rsidRDefault="008D43D0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52F5170" w14:textId="2C4B6207" w:rsidR="008D43D0" w:rsidRPr="005B5DBC" w:rsidRDefault="008D43D0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non va a buon fine perché il 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 xml:space="preserve">formato del </w:t>
            </w:r>
            <w:r>
              <w:rPr>
                <w:b w:val="0"/>
                <w:bCs/>
                <w:noProof/>
                <w:sz w:val="32"/>
                <w:szCs w:val="24"/>
              </w:rPr>
              <w:t>campo ‘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>ingredienti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 è </w:t>
            </w:r>
            <w:r w:rsidR="00290468">
              <w:rPr>
                <w:b w:val="0"/>
                <w:bCs/>
                <w:noProof/>
                <w:sz w:val="32"/>
                <w:szCs w:val="24"/>
              </w:rPr>
              <w:t>errato</w:t>
            </w:r>
          </w:p>
        </w:tc>
      </w:tr>
    </w:tbl>
    <w:p w14:paraId="4006E236" w14:textId="62FC7EBB" w:rsidR="008D43D0" w:rsidRDefault="008D43D0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0B96C41F" w14:textId="31EE9A3A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23407282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5ECAE6B" w14:textId="0B04477B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3.7</w:t>
            </w:r>
          </w:p>
        </w:tc>
        <w:tc>
          <w:tcPr>
            <w:tcW w:w="6910" w:type="dxa"/>
          </w:tcPr>
          <w:p w14:paraId="53EC1723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0DD752E6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A75A211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0267E056" w14:textId="77777777" w:rsidTr="00C30D34">
        <w:tc>
          <w:tcPr>
            <w:tcW w:w="10024" w:type="dxa"/>
            <w:gridSpan w:val="2"/>
            <w:vAlign w:val="center"/>
          </w:tcPr>
          <w:p w14:paraId="18940A9D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3F17F27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6615F8AA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5C840A3E" w14:textId="77777777" w:rsidTr="00C30D34">
        <w:tc>
          <w:tcPr>
            <w:tcW w:w="10024" w:type="dxa"/>
            <w:gridSpan w:val="2"/>
          </w:tcPr>
          <w:p w14:paraId="12A7F382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15644AF3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0356AE9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2C535EB0" w14:textId="24F58B0A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5C1C7A1E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9C0AEB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545BAD84" w14:textId="77777777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290468" w14:paraId="7E4C67BD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85B095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62D41C3E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0A21F46D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434A91B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03485CEF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70E16C8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AAA488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5476E94F" w14:textId="7AE3C703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  <w:tr w:rsidR="00290468" w14:paraId="02ACC56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DD91B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54E94BD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91E5A89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6FD550BB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5089E083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lastRenderedPageBreak/>
              <w:t>ORACOLO</w:t>
            </w:r>
          </w:p>
        </w:tc>
        <w:tc>
          <w:tcPr>
            <w:tcW w:w="6910" w:type="dxa"/>
          </w:tcPr>
          <w:p w14:paraId="5476E252" w14:textId="59FE9F26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‘categoria’ è vuoto</w:t>
            </w:r>
          </w:p>
        </w:tc>
      </w:tr>
    </w:tbl>
    <w:p w14:paraId="299F690E" w14:textId="182C6E0B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7B86626D" w14:textId="6D7AE5E8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1ED2EE4B" w14:textId="16F13D73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p w14:paraId="3FCF29B7" w14:textId="28A4788D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5BA37331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3100C3D" w14:textId="6F14A7B6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3.8</w:t>
            </w:r>
          </w:p>
        </w:tc>
        <w:tc>
          <w:tcPr>
            <w:tcW w:w="6910" w:type="dxa"/>
          </w:tcPr>
          <w:p w14:paraId="49B26397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5F678171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88708C0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77539265" w14:textId="77777777" w:rsidTr="00C30D34">
        <w:tc>
          <w:tcPr>
            <w:tcW w:w="10024" w:type="dxa"/>
            <w:gridSpan w:val="2"/>
            <w:vAlign w:val="center"/>
          </w:tcPr>
          <w:p w14:paraId="20DDC822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242C5DD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5C2428EC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55D8FE9C" w14:textId="77777777" w:rsidTr="00C30D34">
        <w:tc>
          <w:tcPr>
            <w:tcW w:w="10024" w:type="dxa"/>
            <w:gridSpan w:val="2"/>
          </w:tcPr>
          <w:p w14:paraId="06ADB137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511A597C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0743D42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165EE23F" w14:textId="112B477D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58F984E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AE7D8A3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2B6EE951" w14:textId="77777777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290468" w14:paraId="7B03B78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76C0F11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78B0321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38E5348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8A43B70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2F891486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3ACA95AC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1D867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23BD9359" w14:textId="1F89EDC0" w:rsidR="00290468" w:rsidRPr="005F698C" w:rsidRDefault="000C5DBC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matematica</w:t>
                  </w:r>
                </w:p>
              </w:tc>
            </w:tr>
            <w:tr w:rsidR="00290468" w14:paraId="298A4B68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DCC73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18D4749C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397B9A3E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520B0324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0AC8875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5FBA58D" w14:textId="48378776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formato del campo ‘categoria’ è errato</w:t>
            </w:r>
          </w:p>
        </w:tc>
      </w:tr>
    </w:tbl>
    <w:p w14:paraId="48B175FD" w14:textId="67CA82E6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2ACC7427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34325B7" w14:textId="72A38C80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3.9</w:t>
            </w:r>
          </w:p>
        </w:tc>
        <w:tc>
          <w:tcPr>
            <w:tcW w:w="6910" w:type="dxa"/>
          </w:tcPr>
          <w:p w14:paraId="420A9394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4E71E7C7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090CF6B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599D7342" w14:textId="77777777" w:rsidTr="00C30D34">
        <w:tc>
          <w:tcPr>
            <w:tcW w:w="10024" w:type="dxa"/>
            <w:gridSpan w:val="2"/>
            <w:vAlign w:val="center"/>
          </w:tcPr>
          <w:p w14:paraId="02D5A812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3CE5ED5D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085B9814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136CF43C" w14:textId="77777777" w:rsidTr="00C30D34">
        <w:tc>
          <w:tcPr>
            <w:tcW w:w="10024" w:type="dxa"/>
            <w:gridSpan w:val="2"/>
          </w:tcPr>
          <w:p w14:paraId="5BCFE82B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4838D7BB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20A9C3A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7C183868" w14:textId="1FDC5A84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</w:t>
                  </w:r>
                </w:p>
              </w:tc>
            </w:tr>
            <w:tr w:rsidR="00290468" w14:paraId="38EE891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B8F4C7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1D9359F3" w14:textId="77777777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290468" w14:paraId="34649DCC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20DC13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54BB66D3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28C5BB20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6593A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7599CFCC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32DC647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A87166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0D13276E" w14:textId="0ECD454D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290468" w14:paraId="7F647AF4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077B07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5607AC29" w14:textId="638933DF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4CCDEF95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1BCABDFA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55E251C0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667162E" w14:textId="198829E9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>’aggiornamento non va a buon fine perché il campo ‘immagine’ è vuoto</w:t>
            </w:r>
          </w:p>
        </w:tc>
      </w:tr>
    </w:tbl>
    <w:p w14:paraId="5F0CA5D8" w14:textId="17BC7C74" w:rsidR="00290468" w:rsidRDefault="00290468" w:rsidP="00AC0BA6">
      <w:pPr>
        <w:tabs>
          <w:tab w:val="left" w:pos="2977"/>
        </w:tabs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90468" w14:paraId="6771F42A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3E4B92F2" w14:textId="4B265042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3.</w:t>
            </w:r>
            <w:r w:rsidR="00595017">
              <w:rPr>
                <w:noProof/>
                <w:sz w:val="36"/>
                <w:szCs w:val="28"/>
              </w:rPr>
              <w:t>1</w:t>
            </w:r>
            <w:r>
              <w:rPr>
                <w:noProof/>
                <w:sz w:val="36"/>
                <w:szCs w:val="28"/>
              </w:rPr>
              <w:t>0</w:t>
            </w:r>
          </w:p>
        </w:tc>
        <w:tc>
          <w:tcPr>
            <w:tcW w:w="6910" w:type="dxa"/>
          </w:tcPr>
          <w:p w14:paraId="74512128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MODIFICA PRODOTTO</w:t>
            </w:r>
          </w:p>
        </w:tc>
      </w:tr>
      <w:tr w:rsidR="00290468" w14:paraId="30AEF845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9B0DA2F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90468" w14:paraId="4F4F1F52" w14:textId="77777777" w:rsidTr="00C30D34">
        <w:tc>
          <w:tcPr>
            <w:tcW w:w="10024" w:type="dxa"/>
            <w:gridSpan w:val="2"/>
            <w:vAlign w:val="center"/>
          </w:tcPr>
          <w:p w14:paraId="43773593" w14:textId="77777777" w:rsidR="00290468" w:rsidRPr="005B5DBC" w:rsidRDefault="00290468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per modificare un prodotto nel menù</w:t>
            </w:r>
          </w:p>
        </w:tc>
      </w:tr>
      <w:tr w:rsidR="00290468" w14:paraId="7CC613D0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29715B3E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90468" w14:paraId="2361E1F4" w14:textId="77777777" w:rsidTr="00C30D34">
        <w:tc>
          <w:tcPr>
            <w:tcW w:w="10024" w:type="dxa"/>
            <w:gridSpan w:val="2"/>
          </w:tcPr>
          <w:p w14:paraId="55F31EE7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90468" w14:paraId="16B2E42C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AF565FF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 PRODOTTO</w:t>
                  </w:r>
                </w:p>
              </w:tc>
              <w:tc>
                <w:tcPr>
                  <w:tcW w:w="2669" w:type="dxa"/>
                </w:tcPr>
                <w:p w14:paraId="6356DEEC" w14:textId="29C41B9F" w:rsidR="00290468" w:rsidRPr="006A43CD" w:rsidRDefault="002D50A9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M</w:t>
                  </w:r>
                  <w:r w:rsidR="00290468">
                    <w:rPr>
                      <w:b w:val="0"/>
                      <w:bCs/>
                      <w:noProof/>
                      <w:sz w:val="36"/>
                      <w:szCs w:val="28"/>
                    </w:rPr>
                    <w:t>argherita</w:t>
                  </w:r>
                </w:p>
              </w:tc>
            </w:tr>
            <w:tr w:rsidR="00290468" w14:paraId="2B2AF951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E816B1" w14:textId="77777777" w:rsidR="00290468" w:rsidRPr="00E36A2A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PREZZO</w:t>
                  </w:r>
                </w:p>
              </w:tc>
              <w:tc>
                <w:tcPr>
                  <w:tcW w:w="2669" w:type="dxa"/>
                </w:tcPr>
                <w:p w14:paraId="4DBB72AB" w14:textId="77777777" w:rsidR="00290468" w:rsidRPr="006A43CD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6A43CD">
                    <w:rPr>
                      <w:b w:val="0"/>
                      <w:bCs/>
                      <w:noProof/>
                      <w:sz w:val="36"/>
                      <w:szCs w:val="28"/>
                    </w:rPr>
                    <w:t>6.50</w:t>
                  </w:r>
                </w:p>
              </w:tc>
            </w:tr>
            <w:tr w:rsidR="00290468" w14:paraId="47D32931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AAB612F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DESCRIZIONE</w:t>
                  </w:r>
                </w:p>
              </w:tc>
              <w:tc>
                <w:tcPr>
                  <w:tcW w:w="2669" w:type="dxa"/>
                </w:tcPr>
                <w:p w14:paraId="0BBC09DD" w14:textId="77777777" w:rsidR="00290468" w:rsidRPr="006A43CD" w:rsidRDefault="00290468" w:rsidP="00C30D34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Pizza rossa DOC</w:t>
                  </w:r>
                </w:p>
              </w:tc>
            </w:tr>
            <w:tr w:rsidR="00290468" w14:paraId="3923174A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E028B3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INGREDIENTI</w:t>
                  </w:r>
                </w:p>
              </w:tc>
              <w:tc>
                <w:tcPr>
                  <w:tcW w:w="2669" w:type="dxa"/>
                </w:tcPr>
                <w:p w14:paraId="54862415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farina,acqua</w:t>
                  </w:r>
                </w:p>
              </w:tc>
            </w:tr>
            <w:tr w:rsidR="00290468" w14:paraId="2F2E574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414DAC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CATEGORIA</w:t>
                  </w:r>
                </w:p>
              </w:tc>
              <w:tc>
                <w:tcPr>
                  <w:tcW w:w="2669" w:type="dxa"/>
                </w:tcPr>
                <w:p w14:paraId="6E4D8684" w14:textId="3360F494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Pizz</w:t>
                  </w:r>
                  <w:r w:rsidR="000C5DBC">
                    <w:rPr>
                      <w:b w:val="0"/>
                      <w:bCs/>
                      <w:noProof/>
                      <w:sz w:val="36"/>
                      <w:szCs w:val="28"/>
                    </w:rPr>
                    <w:t>a</w:t>
                  </w:r>
                </w:p>
              </w:tc>
            </w:tr>
            <w:tr w:rsidR="00290468" w14:paraId="70D220BB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D76390" w14:textId="77777777" w:rsidR="00290468" w:rsidRDefault="00290468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IMMAGINE</w:t>
                  </w:r>
                </w:p>
              </w:tc>
              <w:tc>
                <w:tcPr>
                  <w:tcW w:w="2669" w:type="dxa"/>
                </w:tcPr>
                <w:p w14:paraId="25134F33" w14:textId="77777777" w:rsidR="00290468" w:rsidRPr="005F698C" w:rsidRDefault="00290468" w:rsidP="00C30D34">
                  <w:pPr>
                    <w:pStyle w:val="Paragrafoelenco"/>
                    <w:ind w:left="0"/>
                    <w:jc w:val="center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5F698C">
                    <w:rPr>
                      <w:b w:val="0"/>
                      <w:bCs/>
                      <w:noProof/>
                      <w:sz w:val="36"/>
                      <w:szCs w:val="28"/>
                    </w:rPr>
                    <w:t>margherita.png</w:t>
                  </w:r>
                </w:p>
              </w:tc>
            </w:tr>
          </w:tbl>
          <w:p w14:paraId="483E9188" w14:textId="77777777" w:rsidR="00290468" w:rsidRPr="005B5DBC" w:rsidRDefault="00290468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90468" w14:paraId="4F6AABDF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7D26156B" w14:textId="77777777" w:rsidR="00290468" w:rsidRDefault="00290468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910AA86" w14:textId="68169376" w:rsidR="00290468" w:rsidRPr="005B5DBC" w:rsidRDefault="00290468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’aggiornamento va a buon fine </w:t>
            </w:r>
          </w:p>
        </w:tc>
      </w:tr>
    </w:tbl>
    <w:p w14:paraId="4DBB92DB" w14:textId="57EF02B1" w:rsid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3" w:name="_Toc61798793"/>
      <w:r w:rsidRPr="0027447F">
        <w:rPr>
          <w:rFonts w:asciiTheme="minorHAnsi" w:hAnsiTheme="minorHAnsi" w:cstheme="minorHAnsi"/>
          <w:noProof/>
          <w:sz w:val="40"/>
        </w:rPr>
        <w:lastRenderedPageBreak/>
        <w:t>4.REGISTRAZIONE</w:t>
      </w:r>
      <w:bookmarkEnd w:id="93"/>
    </w:p>
    <w:p w14:paraId="0747223C" w14:textId="77777777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C30D34" w14:paraId="202060FE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066F20EE" w14:textId="073CE20E" w:rsidR="00C30D34" w:rsidRDefault="00C30D34" w:rsidP="00C30D34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704EF52B" w14:textId="0F2A4D74" w:rsidR="00C30D34" w:rsidRDefault="00C30D34" w:rsidP="00C30D34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C30D34" w14:paraId="490DE96F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535B92E" w14:textId="77777777" w:rsidR="00C30D34" w:rsidRDefault="00C30D34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C30D34" w:rsidRPr="005B5DBC" w14:paraId="4EA90857" w14:textId="77777777" w:rsidTr="00C30D34">
        <w:tc>
          <w:tcPr>
            <w:tcW w:w="10024" w:type="dxa"/>
            <w:gridSpan w:val="2"/>
            <w:vAlign w:val="center"/>
          </w:tcPr>
          <w:p w14:paraId="35C12B5B" w14:textId="7A7C2F81" w:rsidR="00C30D34" w:rsidRPr="005B5DBC" w:rsidRDefault="00C30D34" w:rsidP="00C30D34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C30D34" w14:paraId="53044CFF" w14:textId="77777777" w:rsidTr="00C30D34">
        <w:tc>
          <w:tcPr>
            <w:tcW w:w="10024" w:type="dxa"/>
            <w:gridSpan w:val="2"/>
            <w:shd w:val="clear" w:color="auto" w:fill="E0EFF4" w:themeFill="accent4" w:themeFillTint="33"/>
          </w:tcPr>
          <w:p w14:paraId="45B1D9FB" w14:textId="77777777" w:rsidR="00C30D34" w:rsidRDefault="00C30D34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C30D34" w:rsidRPr="005B5DBC" w14:paraId="1E05D710" w14:textId="77777777" w:rsidTr="00C30D34">
        <w:tc>
          <w:tcPr>
            <w:tcW w:w="10024" w:type="dxa"/>
            <w:gridSpan w:val="2"/>
          </w:tcPr>
          <w:p w14:paraId="670AB22B" w14:textId="77777777" w:rsidR="00C30D34" w:rsidRPr="005B5DBC" w:rsidRDefault="00C30D34" w:rsidP="00C30D34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C30D34" w14:paraId="0B57B966" w14:textId="77777777" w:rsidTr="00C30D34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0620C2A" w14:textId="33791644" w:rsidR="00C30D34" w:rsidRPr="00E36A2A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C797A5A" w14:textId="5883BF95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C30D34" w14:paraId="458C0BE6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702458" w14:textId="44C6A6AF" w:rsidR="00C30D34" w:rsidRPr="00E36A2A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C2F16D7" w14:textId="77777777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C30D34" w14:paraId="68BBB060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8B14F92" w14:textId="0B8C36F2" w:rsidR="00C30D34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54665C9" w14:textId="77777777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C30D34" w14:paraId="6DCEAE8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36A4359" w14:textId="25F2D96D" w:rsidR="00C30D34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EA65319" w14:textId="77777777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C30D34" w14:paraId="43886BE9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0AB069" w14:textId="6A07F8D4" w:rsidR="00C30D34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E1E82B1" w14:textId="77777777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C30D34" w14:paraId="29031133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A0988B" w14:textId="13973658" w:rsidR="00C30D34" w:rsidRDefault="00C30D34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308F09A" w14:textId="77777777" w:rsidR="00C30D34" w:rsidRPr="00E36A2A" w:rsidRDefault="00C30D34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09B41405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2A722C" w14:textId="3A84A90F" w:rsidR="002D50A9" w:rsidRDefault="002D50A9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16ACFD6" w14:textId="77777777" w:rsidR="002D50A9" w:rsidRPr="00E36A2A" w:rsidRDefault="002D50A9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5A4C26E3" w14:textId="77777777" w:rsidTr="00C30D34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94FFFB5" w14:textId="44639478" w:rsidR="002D50A9" w:rsidRDefault="002D50A9" w:rsidP="00C30D34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D11ADF9" w14:textId="48899176" w:rsidR="002D50A9" w:rsidRPr="00E36A2A" w:rsidRDefault="002D50A9" w:rsidP="00C30D34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75B78F6A" w14:textId="77777777" w:rsidR="00C30D34" w:rsidRPr="005B5DBC" w:rsidRDefault="00C30D34" w:rsidP="00C30D34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C30D34" w:rsidRPr="005B5DBC" w14:paraId="51E6A5B2" w14:textId="77777777" w:rsidTr="00C30D34">
        <w:tc>
          <w:tcPr>
            <w:tcW w:w="3114" w:type="dxa"/>
            <w:shd w:val="clear" w:color="auto" w:fill="E0EFF4" w:themeFill="accent4" w:themeFillTint="33"/>
            <w:vAlign w:val="center"/>
          </w:tcPr>
          <w:p w14:paraId="61183689" w14:textId="77777777" w:rsidR="00C30D34" w:rsidRDefault="00C30D34" w:rsidP="00C30D34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8F108AC" w14:textId="34026301" w:rsidR="00C30D34" w:rsidRPr="005B5DBC" w:rsidRDefault="00C30D34" w:rsidP="00C30D34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2D50A9">
              <w:rPr>
                <w:b w:val="0"/>
                <w:bCs/>
                <w:noProof/>
                <w:sz w:val="32"/>
                <w:szCs w:val="24"/>
              </w:rPr>
              <w:t>codice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1F727E97" w14:textId="10CD6850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32781AE" w14:textId="2FFF8280" w:rsidR="002D50A9" w:rsidRDefault="002D50A9">
      <w:pPr>
        <w:spacing w:after="200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p w14:paraId="783E2976" w14:textId="77777777" w:rsidR="002D50A9" w:rsidRDefault="002D50A9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D50A9" w14:paraId="103A9F0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DA6C808" w14:textId="33E5CDEC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525489E3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2D50A9" w14:paraId="2DF3C75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3F3E061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D50A9" w:rsidRPr="005B5DBC" w14:paraId="5ED80F58" w14:textId="77777777" w:rsidTr="00E64E30">
        <w:tc>
          <w:tcPr>
            <w:tcW w:w="10024" w:type="dxa"/>
            <w:gridSpan w:val="2"/>
            <w:vAlign w:val="center"/>
          </w:tcPr>
          <w:p w14:paraId="7C338090" w14:textId="77777777" w:rsidR="002D50A9" w:rsidRPr="005B5DBC" w:rsidRDefault="002D50A9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2D50A9" w14:paraId="7E2951CC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1D186B3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D50A9" w:rsidRPr="005B5DBC" w14:paraId="0EE6DC47" w14:textId="77777777" w:rsidTr="00E64E30">
        <w:tc>
          <w:tcPr>
            <w:tcW w:w="10024" w:type="dxa"/>
            <w:gridSpan w:val="2"/>
          </w:tcPr>
          <w:p w14:paraId="1233F7F9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D50A9" w14:paraId="2AA76E2F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EBCBE7B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59E46945" w14:textId="59DC50B4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</w:t>
                  </w:r>
                </w:p>
              </w:tc>
            </w:tr>
            <w:tr w:rsidR="002D50A9" w14:paraId="415CAAE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3ACD0C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ED94C9C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170E6E2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153C88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8BFF45E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0110912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A483E5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564A4BD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6FF099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9D11E7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BC4C679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7A14C5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1ED206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66BFBA3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1911D8C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1F9B0CC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3002ED7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00B4AD6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CB73A7D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C4BBD93" w14:textId="5D8C3F14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E6C618B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D50A9" w:rsidRPr="005B5DBC" w14:paraId="10BA89B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99D5969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47BE986" w14:textId="1CCF3759" w:rsidR="002D50A9" w:rsidRPr="005B5DBC" w:rsidRDefault="002D50A9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codice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non raggiunge la lunghezza </w:t>
            </w:r>
            <w:r w:rsidR="001B0C44">
              <w:rPr>
                <w:b w:val="0"/>
                <w:bCs/>
                <w:noProof/>
                <w:sz w:val="32"/>
                <w:szCs w:val="24"/>
              </w:rPr>
              <w:t>richiesta</w:t>
            </w:r>
          </w:p>
        </w:tc>
      </w:tr>
    </w:tbl>
    <w:p w14:paraId="4696587C" w14:textId="2D519CD3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EFA07F2" w14:textId="77777777" w:rsidR="002D50A9" w:rsidRDefault="002D50A9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F0E2943" w14:textId="490F98B8" w:rsidR="00C30D34" w:rsidRDefault="00C30D3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D50A9" w14:paraId="1FB0023F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931922C" w14:textId="45855355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1DC16798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2D50A9" w14:paraId="0C1DE7F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E52DE10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D50A9" w:rsidRPr="005B5DBC" w14:paraId="60F9FA9B" w14:textId="77777777" w:rsidTr="00E64E30">
        <w:tc>
          <w:tcPr>
            <w:tcW w:w="10024" w:type="dxa"/>
            <w:gridSpan w:val="2"/>
            <w:vAlign w:val="center"/>
          </w:tcPr>
          <w:p w14:paraId="72592554" w14:textId="77777777" w:rsidR="002D50A9" w:rsidRPr="005B5DBC" w:rsidRDefault="002D50A9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2D50A9" w14:paraId="09FD117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10FE625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D50A9" w:rsidRPr="005B5DBC" w14:paraId="7F93D9C6" w14:textId="77777777" w:rsidTr="00E64E30">
        <w:tc>
          <w:tcPr>
            <w:tcW w:w="10024" w:type="dxa"/>
            <w:gridSpan w:val="2"/>
          </w:tcPr>
          <w:p w14:paraId="4C944EDC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D50A9" w14:paraId="50848EAA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0A22A15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18355181" w14:textId="5876E671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TV35VXWZ@</w:t>
                  </w:r>
                </w:p>
              </w:tc>
            </w:tr>
            <w:tr w:rsidR="002D50A9" w14:paraId="09E662D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861F092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056B83A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3B1E1F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6A7672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D4ED0ED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67AE009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35F68E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3405FF4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077FDAB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9595861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13A04B92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1B5590A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EF63436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63DC904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E85FEF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9ADCE3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C18CD3B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4D37A9D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931BD9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7A05709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B7B986F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D50A9" w:rsidRPr="005B5DBC" w14:paraId="155D1FF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6168015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83C88EA" w14:textId="7759BA2F" w:rsidR="002D50A9" w:rsidRPr="005B5DBC" w:rsidRDefault="002D50A9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codice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7662A175" w14:textId="18909AD1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E9001F7" w14:textId="77777777" w:rsidR="002D50A9" w:rsidRDefault="002D50A9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97CECAF" w14:textId="75A849DA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2D50A9" w14:paraId="02419A4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33B3743" w14:textId="72FA4F4E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71C3DEA7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2D50A9" w14:paraId="193335F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9C8D8D5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2D50A9" w:rsidRPr="005B5DBC" w14:paraId="72CE4EBE" w14:textId="77777777" w:rsidTr="00E64E30">
        <w:tc>
          <w:tcPr>
            <w:tcW w:w="10024" w:type="dxa"/>
            <w:gridSpan w:val="2"/>
            <w:vAlign w:val="center"/>
          </w:tcPr>
          <w:p w14:paraId="5CA9A290" w14:textId="77777777" w:rsidR="002D50A9" w:rsidRPr="005B5DBC" w:rsidRDefault="002D50A9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2D50A9" w14:paraId="455D6506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FAFC675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2D50A9" w:rsidRPr="005B5DBC" w14:paraId="3FCF562B" w14:textId="77777777" w:rsidTr="00E64E30">
        <w:tc>
          <w:tcPr>
            <w:tcW w:w="10024" w:type="dxa"/>
            <w:gridSpan w:val="2"/>
          </w:tcPr>
          <w:p w14:paraId="2AF96E06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2D50A9" w14:paraId="6C8AD096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DFEA3A9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CD96F2C" w14:textId="1E401779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2D50A9" w14:paraId="0260FB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70F006" w14:textId="77777777" w:rsidR="002D50A9" w:rsidRPr="00E36A2A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BB4CE74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6D45777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D9A62C8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06CC78DD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5E71D96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D0537D9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C3C400B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164DFFE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AD7A50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A3A369D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759E98D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5FE73C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7F36D537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3A9921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594AE3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C9AD2E2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2D50A9" w14:paraId="6A9B53E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B7B501" w14:textId="77777777" w:rsidR="002D50A9" w:rsidRDefault="002D50A9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5A79F68" w14:textId="77777777" w:rsidR="002D50A9" w:rsidRPr="00E36A2A" w:rsidRDefault="002D50A9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3EE1603" w14:textId="77777777" w:rsidR="002D50A9" w:rsidRPr="005B5DBC" w:rsidRDefault="002D50A9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2D50A9" w:rsidRPr="005B5DBC" w14:paraId="60A4A0A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0298ABD" w14:textId="77777777" w:rsidR="002D50A9" w:rsidRDefault="002D50A9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4BC2358" w14:textId="1CDE4EF7" w:rsidR="002D50A9" w:rsidRPr="005B5DBC" w:rsidRDefault="002D50A9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 w:rsidR="00132F84"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4262A67" w14:textId="6811B6DA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0AA0A7B9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FAF02F8" w14:textId="504F09D2" w:rsidR="002D50A9" w:rsidRDefault="002D50A9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5527A83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E92814E" w14:textId="604A4A95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057784A0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705B872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D6C573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4F411BD7" w14:textId="77777777" w:rsidTr="00E64E30">
        <w:tc>
          <w:tcPr>
            <w:tcW w:w="10024" w:type="dxa"/>
            <w:gridSpan w:val="2"/>
            <w:vAlign w:val="center"/>
          </w:tcPr>
          <w:p w14:paraId="025D4588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1DB5CEF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FD5F21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76C10E60" w14:textId="77777777" w:rsidTr="00E64E30">
        <w:tc>
          <w:tcPr>
            <w:tcW w:w="10024" w:type="dxa"/>
            <w:gridSpan w:val="2"/>
          </w:tcPr>
          <w:p w14:paraId="62D20623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24670CE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E426B32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517280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2A615BB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66BF87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0CE6E12" w14:textId="39343898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3R</w:t>
                  </w:r>
                </w:p>
              </w:tc>
            </w:tr>
            <w:tr w:rsidR="00132F84" w14:paraId="3411E6F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0857A4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F171873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6D6BFE1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D58C6F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747952D7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BCBBD8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0069B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1E365F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6C783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23397A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04CA0F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437355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0FEE41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1340882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045700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06742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3A3717C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2E85993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5CDCCEA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7517EFF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C81DBDF" w14:textId="1DF9A516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3389E2D" w14:textId="23A5457A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6671D95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BBA42E6" w14:textId="0CE6A2D1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3D0E7CE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04B28E9" w14:textId="3D9F1B65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7E6D2AC3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401F9EC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FDB036F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6142F7A5" w14:textId="77777777" w:rsidTr="00E64E30">
        <w:tc>
          <w:tcPr>
            <w:tcW w:w="10024" w:type="dxa"/>
            <w:gridSpan w:val="2"/>
            <w:vAlign w:val="center"/>
          </w:tcPr>
          <w:p w14:paraId="181B1009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228C609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1234EA1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63747C10" w14:textId="77777777" w:rsidTr="00E64E30">
        <w:tc>
          <w:tcPr>
            <w:tcW w:w="10024" w:type="dxa"/>
            <w:gridSpan w:val="2"/>
          </w:tcPr>
          <w:p w14:paraId="7E623C1F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7C0FFE16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9A9651B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12986965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47CAD33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C938D41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39EA273" w14:textId="4BB55B4D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4D969C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15E316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1B5915F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EB2542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60BA7D8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832C4BD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45D6CA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A529582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D3E916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07C69B4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F1DC751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4742BF1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1D58A8B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3F2397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645584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AA1C22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4E0152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4959C80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AA1277C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3921E45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6C85E9D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FE2569F" w14:textId="38CF5458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0700DC8F" w14:textId="027E654C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4600B919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BC51332" w14:textId="24C9DF89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186ED51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89C2234" w14:textId="2AA5CF68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58D903A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2B39FAA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EF0E97B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41CE1BB1" w14:textId="77777777" w:rsidTr="00E64E30">
        <w:tc>
          <w:tcPr>
            <w:tcW w:w="10024" w:type="dxa"/>
            <w:gridSpan w:val="2"/>
            <w:vAlign w:val="center"/>
          </w:tcPr>
          <w:p w14:paraId="6A5108DE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4B7BFD1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1B09367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15847CA4" w14:textId="77777777" w:rsidTr="00E64E30">
        <w:tc>
          <w:tcPr>
            <w:tcW w:w="10024" w:type="dxa"/>
            <w:gridSpan w:val="2"/>
          </w:tcPr>
          <w:p w14:paraId="6EA8AD6C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091E65E9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811FB2C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4DDB966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4EED70F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E3845AD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FD5FA3A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339B746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1485BC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C5B3F62" w14:textId="298E267B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</w:t>
                  </w: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M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ariantonietta</w:t>
                  </w:r>
                </w:p>
              </w:tc>
            </w:tr>
            <w:tr w:rsidR="00132F84" w14:paraId="4FAAD76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CCAF03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062F701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AB54FD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155AEF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164E7398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417CA8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8C562E4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76FB8F8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B4B903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C24F8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C70B7E5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41368EC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CE8D837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BBB72F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50F42D9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7BE3B84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6AE5215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88FB371" w14:textId="399882FD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6F914104" w14:textId="5A0A4264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6A1E2D3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35AB623" w14:textId="1B879318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5F32B7C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9BA5485" w14:textId="3FC8516D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3C4932E8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149D640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7C17B21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1DB6C291" w14:textId="77777777" w:rsidTr="00E64E30">
        <w:tc>
          <w:tcPr>
            <w:tcW w:w="10024" w:type="dxa"/>
            <w:gridSpan w:val="2"/>
            <w:vAlign w:val="center"/>
          </w:tcPr>
          <w:p w14:paraId="75141000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16D4017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753042E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2F53EBE4" w14:textId="77777777" w:rsidTr="00E64E30">
        <w:tc>
          <w:tcPr>
            <w:tcW w:w="10024" w:type="dxa"/>
            <w:gridSpan w:val="2"/>
          </w:tcPr>
          <w:p w14:paraId="5E49519A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7E81441E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DCC6832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5C62B8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0359453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01F1DD2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4C7E2ED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2E9FFA0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C0FB6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079E056" w14:textId="01EAF8CE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Rosalba00</w:t>
                  </w:r>
                </w:p>
              </w:tc>
            </w:tr>
            <w:tr w:rsidR="00132F84" w14:paraId="42D2961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A473CD3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9F54E8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2710A70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D5C728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B45FD3B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266317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E3EB1E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76BFAD3F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007D672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8370BA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E885DA5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75DFCD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E9E48E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8F202B0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BB9BB51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2EF467E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18D5F06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78330CF" w14:textId="03B8F7B3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B22BC69" w14:textId="1072C052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D48BE2B" w14:textId="77777777" w:rsidR="00132F84" w:rsidRDefault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089C5B7" w14:textId="0AB429D4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75273B1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EFC5D51" w14:textId="350216A4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1294E523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56D74E8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D12D737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4BC6692C" w14:textId="77777777" w:rsidTr="00E64E30">
        <w:tc>
          <w:tcPr>
            <w:tcW w:w="10024" w:type="dxa"/>
            <w:gridSpan w:val="2"/>
            <w:vAlign w:val="center"/>
          </w:tcPr>
          <w:p w14:paraId="1CED0430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267AE0E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15BD9E9E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2F013D14" w14:textId="77777777" w:rsidTr="00E64E30">
        <w:tc>
          <w:tcPr>
            <w:tcW w:w="10024" w:type="dxa"/>
            <w:gridSpan w:val="2"/>
          </w:tcPr>
          <w:p w14:paraId="5311C42C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3898B8B1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B9F9ACE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502D455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76ED524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F222C9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52D539C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0276C1D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7B2A8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51ADC00" w14:textId="7CC4F520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32F84" w14:paraId="22778D0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F841A2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EFAB17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CA3441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F6B361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F07E32F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663F36C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77DAC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711F05E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4A8CC12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24D74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7A633247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50FE6E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4DBF76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5AFD1C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E1A38C8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5700FA5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D90FBB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E16427A" w14:textId="2C445C00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cognome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B91BCE4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01086161" w14:textId="77777777" w:rsidR="00132F84" w:rsidRDefault="00132F84" w:rsidP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98C84F4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0B465EC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ED55FC1" w14:textId="464ADE95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9</w:t>
            </w:r>
          </w:p>
        </w:tc>
        <w:tc>
          <w:tcPr>
            <w:tcW w:w="6910" w:type="dxa"/>
          </w:tcPr>
          <w:p w14:paraId="3AC74F9F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63B42A6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5AFC8B9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56D2F191" w14:textId="77777777" w:rsidTr="00E64E30">
        <w:tc>
          <w:tcPr>
            <w:tcW w:w="10024" w:type="dxa"/>
            <w:gridSpan w:val="2"/>
            <w:vAlign w:val="center"/>
          </w:tcPr>
          <w:p w14:paraId="11CBE9BF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523F939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58A35D1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6CEE3515" w14:textId="77777777" w:rsidTr="00E64E30">
        <w:tc>
          <w:tcPr>
            <w:tcW w:w="10024" w:type="dxa"/>
            <w:gridSpan w:val="2"/>
          </w:tcPr>
          <w:p w14:paraId="6C0D69F5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121F100F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9A6C9FF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EA02E59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2B0E0F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B7CF83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2A0BA0B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03D35EB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78D44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775232E" w14:textId="47590BD8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32F84" w14:paraId="2E70218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EE4BB56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7F3C8EF" w14:textId="7A1B21E6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</w:t>
                  </w:r>
                  <w:r w:rsid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mano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Castrogiovanni</w:t>
                  </w:r>
                </w:p>
              </w:tc>
            </w:tr>
            <w:tr w:rsidR="00132F84" w14:paraId="258423E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EC26A4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3739E1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7D1AD58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9624F6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B8DE1C4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0F9DA9D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7E4DCD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D7B55F6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39E73C4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887C89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51E63CB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770098AE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5991720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97759CC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2BCA1A1" w14:textId="22F18DDC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3BCF8C5F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448E398" w14:textId="77777777" w:rsidR="00132F84" w:rsidRDefault="00132F84" w:rsidP="00132F8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B4FF1D9" w14:textId="77777777" w:rsidR="00132F84" w:rsidRDefault="00132F84" w:rsidP="00132F84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32F84" w14:paraId="67DEA47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4FDCB13" w14:textId="41B82538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10</w:t>
            </w:r>
          </w:p>
        </w:tc>
        <w:tc>
          <w:tcPr>
            <w:tcW w:w="6910" w:type="dxa"/>
          </w:tcPr>
          <w:p w14:paraId="77648F69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32F84" w14:paraId="65ABB45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358EDE7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32F84" w:rsidRPr="005B5DBC" w14:paraId="3ACCE943" w14:textId="77777777" w:rsidTr="00E64E30">
        <w:tc>
          <w:tcPr>
            <w:tcW w:w="10024" w:type="dxa"/>
            <w:gridSpan w:val="2"/>
            <w:vAlign w:val="center"/>
          </w:tcPr>
          <w:p w14:paraId="073296B9" w14:textId="77777777" w:rsidR="00132F84" w:rsidRPr="005B5DBC" w:rsidRDefault="00132F8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32F84" w14:paraId="1E53275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21D6FB4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32F84" w:rsidRPr="005B5DBC" w14:paraId="2CB55A2E" w14:textId="77777777" w:rsidTr="00E64E30">
        <w:tc>
          <w:tcPr>
            <w:tcW w:w="10024" w:type="dxa"/>
            <w:gridSpan w:val="2"/>
          </w:tcPr>
          <w:p w14:paraId="7719952A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32F84" w14:paraId="26E4E06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B7C548F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5BC4C5CB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32F84" w14:paraId="75F9A71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5819939" w14:textId="77777777" w:rsidR="00132F84" w:rsidRPr="00E36A2A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7DFF653" w14:textId="77777777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32F84" w14:paraId="6617F0D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8C0E8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91502C3" w14:textId="38C8BE11" w:rsidR="00132F84" w:rsidRPr="00132F84" w:rsidRDefault="00132F8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32F84" w14:paraId="00F17C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80626B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3B4C80AF" w14:textId="40E112D6" w:rsidR="00132F8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Romano2#</w:t>
                  </w:r>
                </w:p>
              </w:tc>
            </w:tr>
            <w:tr w:rsidR="00132F84" w14:paraId="30FFFB4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52C1FA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0E875E7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558D4E4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58B7C0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18E277A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1C7B787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9010DA1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8749B6D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32F84" w14:paraId="4DD5239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C86AB5" w14:textId="77777777" w:rsidR="00132F84" w:rsidRDefault="00132F8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EB26B8E" w14:textId="77777777" w:rsidR="00132F84" w:rsidRPr="00E36A2A" w:rsidRDefault="00132F8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4C24A9F" w14:textId="77777777" w:rsidR="00132F84" w:rsidRPr="005B5DBC" w:rsidRDefault="00132F8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32F84" w:rsidRPr="005B5DBC" w14:paraId="724BF90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45154D4" w14:textId="77777777" w:rsidR="00132F84" w:rsidRDefault="00132F8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F3012BE" w14:textId="258253B9" w:rsidR="00132F84" w:rsidRPr="005B5DBC" w:rsidRDefault="00132F8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CB551F4" w14:textId="528C64CA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6F038966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B9D09C2" w14:textId="75BAFD18" w:rsidR="00132F84" w:rsidRDefault="00132F8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24D4868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105E361" w14:textId="6662050F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11</w:t>
            </w:r>
          </w:p>
        </w:tc>
        <w:tc>
          <w:tcPr>
            <w:tcW w:w="6910" w:type="dxa"/>
          </w:tcPr>
          <w:p w14:paraId="79F0C57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05C5D61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838CAB9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2C86FA74" w14:textId="77777777" w:rsidTr="00E64E30">
        <w:tc>
          <w:tcPr>
            <w:tcW w:w="10024" w:type="dxa"/>
            <w:gridSpan w:val="2"/>
            <w:vAlign w:val="center"/>
          </w:tcPr>
          <w:p w14:paraId="11B37472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128DBE1A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1430117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2B5AD905" w14:textId="77777777" w:rsidTr="00E64E30">
        <w:tc>
          <w:tcPr>
            <w:tcW w:w="10024" w:type="dxa"/>
            <w:gridSpan w:val="2"/>
          </w:tcPr>
          <w:p w14:paraId="62C2B0C1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6D99467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203B6A0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3820226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7FDDD1E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C313B31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7B8994B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63A1DE5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BCB385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E3DCB02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0994EBF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DCC9C3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8352337" w14:textId="2B52EBE2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19B5349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2D4DA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208E13A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5507D6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AEE8AE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C215006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52A489E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8C9B5DF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D52F597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32603C9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4C54C4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45CACDC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101C121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53AF4CF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74459F9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43C9865" w14:textId="77888FF5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218C896B" w14:textId="23DBF7FF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48C5B90B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2F67463" w14:textId="6458B8CE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01E45956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28EA1F7" w14:textId="29AEA205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bookmarkStart w:id="94" w:name="_Hlk61886222"/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12</w:t>
            </w:r>
          </w:p>
        </w:tc>
        <w:tc>
          <w:tcPr>
            <w:tcW w:w="6910" w:type="dxa"/>
          </w:tcPr>
          <w:p w14:paraId="24E8612A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360AA24C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043D9E3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32D07E3C" w14:textId="77777777" w:rsidTr="00E64E30">
        <w:tc>
          <w:tcPr>
            <w:tcW w:w="10024" w:type="dxa"/>
            <w:gridSpan w:val="2"/>
            <w:vAlign w:val="center"/>
          </w:tcPr>
          <w:p w14:paraId="51011D5E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01DA48D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3878A8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4FF5B679" w14:textId="77777777" w:rsidTr="00E64E30">
        <w:tc>
          <w:tcPr>
            <w:tcW w:w="10024" w:type="dxa"/>
            <w:gridSpan w:val="2"/>
          </w:tcPr>
          <w:p w14:paraId="2E2A2EBD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270C6C1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34FC415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62225AE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4C5ACFC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9A7236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A1C57A3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295C246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2E1A450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569728C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41DD55E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EED381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7D8DBECA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0C988B6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363964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244986E" w14:textId="3BDD8A54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</w:p>
              </w:tc>
            </w:tr>
            <w:tr w:rsidR="001B0C44" w14:paraId="565D221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28C74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E71FF5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ED86C5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F2A241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70476AC8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22C045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C074C2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54C10C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DAEA4D1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0960414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06623EA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97C8753" w14:textId="1BC3B05F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richiesta</w:t>
            </w:r>
          </w:p>
        </w:tc>
      </w:tr>
      <w:bookmarkEnd w:id="94"/>
    </w:tbl>
    <w:p w14:paraId="3AB6A08F" w14:textId="61311101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2662EB4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654759E" w14:textId="151A72FB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4F7E712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47B3847" w14:textId="409F3544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13</w:t>
            </w:r>
          </w:p>
        </w:tc>
        <w:tc>
          <w:tcPr>
            <w:tcW w:w="6910" w:type="dxa"/>
          </w:tcPr>
          <w:p w14:paraId="262AB56A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2E41409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0C7061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623E5236" w14:textId="77777777" w:rsidTr="00E64E30">
        <w:tc>
          <w:tcPr>
            <w:tcW w:w="10024" w:type="dxa"/>
            <w:gridSpan w:val="2"/>
            <w:vAlign w:val="center"/>
          </w:tcPr>
          <w:p w14:paraId="1857254A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620C3CC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BE4C2A7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32C3B4E7" w14:textId="77777777" w:rsidTr="00E64E30">
        <w:tc>
          <w:tcPr>
            <w:tcW w:w="10024" w:type="dxa"/>
            <w:gridSpan w:val="2"/>
          </w:tcPr>
          <w:p w14:paraId="0A83D23F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1EA6836B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E256059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7AEE2FA3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522547D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0C5571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536CB61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6686D63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B41E9D4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AB46B58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2160CD5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DD53EF1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8DC958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7798CE2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9B30530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3DAAFD9" w14:textId="19905E5F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460L&amp;</w:t>
                  </w:r>
                </w:p>
              </w:tc>
            </w:tr>
            <w:tr w:rsidR="001B0C44" w14:paraId="4E6FD3D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29A275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44A38C0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580E98D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1F0B3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8FE1F96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6DB5DC5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09E6F7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DEE656C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74D1E178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5F4956E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8FFC295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6D89E9B" w14:textId="238FF30F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2B9B484" w14:textId="4378E4A5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0FE86815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CF7A4C4" w14:textId="61EDB4CF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78461C80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743F4CA" w14:textId="1A28486A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14</w:t>
            </w:r>
          </w:p>
        </w:tc>
        <w:tc>
          <w:tcPr>
            <w:tcW w:w="6910" w:type="dxa"/>
          </w:tcPr>
          <w:p w14:paraId="4512AB65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533EF34F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4C0606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4015DA6B" w14:textId="77777777" w:rsidTr="00E64E30">
        <w:tc>
          <w:tcPr>
            <w:tcW w:w="10024" w:type="dxa"/>
            <w:gridSpan w:val="2"/>
            <w:vAlign w:val="center"/>
          </w:tcPr>
          <w:p w14:paraId="3108F7C4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5560D1E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16907E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0955B437" w14:textId="77777777" w:rsidTr="00E64E30">
        <w:tc>
          <w:tcPr>
            <w:tcW w:w="10024" w:type="dxa"/>
            <w:gridSpan w:val="2"/>
          </w:tcPr>
          <w:p w14:paraId="7E617277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6441F87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B71407A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2C39543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1BC003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1E4DD5E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40D4294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37994F7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410686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9A41A7F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5EF2635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F8AF741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13C3CB9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2E0C526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D8F9A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5EE9D11" w14:textId="0B247EE8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3792D93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9C1AF87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677A8C9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95A64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A42E03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085D573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6518BC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D37C1C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B4D0F52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16BA2EA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15510ED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7EF6737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577C86" w14:textId="16EB6990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773E5877" w14:textId="03194C1F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C89F27C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1E902B3" w14:textId="53288C37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1679CF6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A18FB3C" w14:textId="0DB49E54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15</w:t>
            </w:r>
          </w:p>
        </w:tc>
        <w:tc>
          <w:tcPr>
            <w:tcW w:w="6910" w:type="dxa"/>
          </w:tcPr>
          <w:p w14:paraId="3B6B17B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28C4230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A1668ED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592E6493" w14:textId="77777777" w:rsidTr="00E64E30">
        <w:tc>
          <w:tcPr>
            <w:tcW w:w="10024" w:type="dxa"/>
            <w:gridSpan w:val="2"/>
            <w:vAlign w:val="center"/>
          </w:tcPr>
          <w:p w14:paraId="07801EE8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073A084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63D54161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6CD48999" w14:textId="77777777" w:rsidTr="00E64E30">
        <w:tc>
          <w:tcPr>
            <w:tcW w:w="10024" w:type="dxa"/>
            <w:gridSpan w:val="2"/>
          </w:tcPr>
          <w:p w14:paraId="585B22D7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1BB21E4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B5476A9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32590218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0B64FBA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3F3453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62C71B08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6A3D34B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1788F7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DEE4E42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4687437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1BF1F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01EBEB7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24DAD14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E3486B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0213428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40158A0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9B561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742FDF5" w14:textId="70830342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CX567@#</w:t>
                  </w:r>
                </w:p>
              </w:tc>
            </w:tr>
            <w:tr w:rsidR="001B0C44" w14:paraId="3335089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5D0936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D3707DA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27A58FB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49867BF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5D0D5C4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586BB85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262B53D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0AF99D6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BAD65E8" w14:textId="35763ACC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5597ECA0" w14:textId="5F67EC6A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0E57A4C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182BBB6" w14:textId="6E917CA4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409EEB1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454F0DB" w14:textId="091307A2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16</w:t>
            </w:r>
          </w:p>
        </w:tc>
        <w:tc>
          <w:tcPr>
            <w:tcW w:w="6910" w:type="dxa"/>
          </w:tcPr>
          <w:p w14:paraId="59A8ED28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2C9974A6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BAD260C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6BCDEB42" w14:textId="77777777" w:rsidTr="00E64E30">
        <w:tc>
          <w:tcPr>
            <w:tcW w:w="10024" w:type="dxa"/>
            <w:gridSpan w:val="2"/>
            <w:vAlign w:val="center"/>
          </w:tcPr>
          <w:p w14:paraId="161CD96D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5701BDB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5C739D0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1014A133" w14:textId="77777777" w:rsidTr="00E64E30">
        <w:tc>
          <w:tcPr>
            <w:tcW w:w="10024" w:type="dxa"/>
            <w:gridSpan w:val="2"/>
          </w:tcPr>
          <w:p w14:paraId="78D74D65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26C4D1F9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6C125EE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6AD9209B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16FF8A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B7F414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71B8D11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49CE805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81D0C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3338051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0F57A63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1E4613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E7310C8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216B4A3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916D58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61C941F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09719E6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C0B21D5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21DB9E7" w14:textId="66EA71A1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B0C44" w14:paraId="5707047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D578F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68F0030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B0C44" w14:paraId="7D84698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42E03C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7A12E91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BD18628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00933C0D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278CDE4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F7F4552" w14:textId="4616BFC3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E6780E9" w14:textId="18489EAC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4FBDFD0" w14:textId="77777777" w:rsidR="001B0C44" w:rsidRDefault="001B0C44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FFA16C6" w14:textId="3DC5F24C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1B0C44" w14:paraId="3E2FBD2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1702DAE" w14:textId="37DF744E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17</w:t>
            </w:r>
          </w:p>
        </w:tc>
        <w:tc>
          <w:tcPr>
            <w:tcW w:w="6910" w:type="dxa"/>
          </w:tcPr>
          <w:p w14:paraId="47951ABE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1B0C44" w14:paraId="42F378D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8781CBE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1B0C44" w:rsidRPr="005B5DBC" w14:paraId="2D8E3A24" w14:textId="77777777" w:rsidTr="00E64E30">
        <w:tc>
          <w:tcPr>
            <w:tcW w:w="10024" w:type="dxa"/>
            <w:gridSpan w:val="2"/>
            <w:vAlign w:val="center"/>
          </w:tcPr>
          <w:p w14:paraId="1170C04E" w14:textId="77777777" w:rsidR="001B0C44" w:rsidRPr="005B5DBC" w:rsidRDefault="001B0C44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1B0C44" w14:paraId="31067E9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4594DB2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1B0C44" w:rsidRPr="005B5DBC" w14:paraId="4D09AA0C" w14:textId="77777777" w:rsidTr="00E64E30">
        <w:tc>
          <w:tcPr>
            <w:tcW w:w="10024" w:type="dxa"/>
            <w:gridSpan w:val="2"/>
          </w:tcPr>
          <w:p w14:paraId="6133CB16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B0C44" w14:paraId="3D053596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B02EF79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5AA9BEAF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1B0C44" w14:paraId="459556E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E5988E" w14:textId="77777777" w:rsidR="001B0C44" w:rsidRPr="00E36A2A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21A49FE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B0C44" w14:paraId="3BF755F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3406FC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FFCAFF7" w14:textId="77777777" w:rsidR="001B0C44" w:rsidRPr="00132F8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B0C44" w14:paraId="5F77467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A9F0A0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480E253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B0C44" w14:paraId="38872FB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D74BE5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7879C62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B0C44" w14:paraId="700CBF6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53F8B8D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1D97FE8" w14:textId="77777777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B0C44" w14:paraId="5201E46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41776E9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03398DCF" w14:textId="32D65A10" w:rsidR="001B0C44" w:rsidRPr="001B0C44" w:rsidRDefault="001B0C44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 w:rsidR="00830EBB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</w:p>
              </w:tc>
            </w:tr>
            <w:tr w:rsidR="001B0C44" w14:paraId="7E4C206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A4826A" w14:textId="77777777" w:rsidR="001B0C44" w:rsidRDefault="001B0C44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B2BE710" w14:textId="77777777" w:rsidR="001B0C44" w:rsidRPr="00E36A2A" w:rsidRDefault="001B0C44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9834C0F" w14:textId="77777777" w:rsidR="001B0C44" w:rsidRPr="005B5DBC" w:rsidRDefault="001B0C44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1B0C44" w:rsidRPr="005B5DBC" w14:paraId="624697A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6CD7CF5" w14:textId="77777777" w:rsidR="001B0C44" w:rsidRDefault="001B0C44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43F7A61" w14:textId="5FDDBBED" w:rsidR="001B0C44" w:rsidRPr="005B5DBC" w:rsidRDefault="001B0C44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minima</w:t>
            </w:r>
          </w:p>
        </w:tc>
      </w:tr>
    </w:tbl>
    <w:p w14:paraId="6DED2F3D" w14:textId="130B0129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8382F61" w14:textId="77777777" w:rsidR="00830EBB" w:rsidRDefault="00830EBB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B1DD898" w14:textId="0E7E5988" w:rsidR="001B0C44" w:rsidRDefault="001B0C44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30EBB" w14:paraId="5EE53F3D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6343984" w14:textId="7D89E843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18</w:t>
            </w:r>
          </w:p>
        </w:tc>
        <w:tc>
          <w:tcPr>
            <w:tcW w:w="6910" w:type="dxa"/>
          </w:tcPr>
          <w:p w14:paraId="3C8F420A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830EBB" w14:paraId="7C86BD6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BB7FD8D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30EBB" w:rsidRPr="005B5DBC" w14:paraId="641FFE01" w14:textId="77777777" w:rsidTr="00E64E30">
        <w:tc>
          <w:tcPr>
            <w:tcW w:w="10024" w:type="dxa"/>
            <w:gridSpan w:val="2"/>
            <w:vAlign w:val="center"/>
          </w:tcPr>
          <w:p w14:paraId="581CCE37" w14:textId="77777777" w:rsidR="00830EBB" w:rsidRPr="005B5DBC" w:rsidRDefault="00830EBB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830EBB" w14:paraId="1A91A92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3A604707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30EBB" w:rsidRPr="005B5DBC" w14:paraId="034ADEFB" w14:textId="77777777" w:rsidTr="00E64E30">
        <w:tc>
          <w:tcPr>
            <w:tcW w:w="10024" w:type="dxa"/>
            <w:gridSpan w:val="2"/>
          </w:tcPr>
          <w:p w14:paraId="61129C7F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830EBB" w14:paraId="23C8031E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20AACD9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0E95CC37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830EBB" w14:paraId="1FE4AAE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B2C6506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12C69D4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830EBB" w14:paraId="179E0F8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7D454D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AD850BC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830EBB" w14:paraId="03A97D4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C5A9DF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B1299F8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830EBB" w14:paraId="67F5557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8382A38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DB871DF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830EBB" w14:paraId="52E72E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DBE3A9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13B99DCB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830EBB" w14:paraId="776F2DF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F33964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2ED5F55" w14:textId="3BDCFC5A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rromano.it</w:t>
                  </w:r>
                </w:p>
              </w:tc>
            </w:tr>
            <w:tr w:rsidR="00830EBB" w14:paraId="4495130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F429698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89844D3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6075B6B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30EBB" w:rsidRPr="005B5DBC" w14:paraId="7BF5E876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A59051E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4264A1B" w14:textId="33DA6E08" w:rsidR="00830EBB" w:rsidRPr="005B5DBC" w:rsidRDefault="00830EBB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3E3B9BB0" w14:textId="76083A68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4B5B147" w14:textId="77777777" w:rsidR="00830EBB" w:rsidRDefault="00830EBB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C6FBF3C" w14:textId="395EB042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30EBB" w14:paraId="0B92B9E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256D492" w14:textId="2B2F2DB5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19</w:t>
            </w:r>
          </w:p>
        </w:tc>
        <w:tc>
          <w:tcPr>
            <w:tcW w:w="6910" w:type="dxa"/>
          </w:tcPr>
          <w:p w14:paraId="6825C20F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830EBB" w14:paraId="5084D9AB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6F1ACF4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30EBB" w:rsidRPr="005B5DBC" w14:paraId="60129725" w14:textId="77777777" w:rsidTr="00E64E30">
        <w:tc>
          <w:tcPr>
            <w:tcW w:w="10024" w:type="dxa"/>
            <w:gridSpan w:val="2"/>
            <w:vAlign w:val="center"/>
          </w:tcPr>
          <w:p w14:paraId="139F4479" w14:textId="77777777" w:rsidR="00830EBB" w:rsidRPr="005B5DBC" w:rsidRDefault="00830EBB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830EBB" w14:paraId="7D001A0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43D4154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30EBB" w:rsidRPr="005B5DBC" w14:paraId="3525358A" w14:textId="77777777" w:rsidTr="00E64E30">
        <w:tc>
          <w:tcPr>
            <w:tcW w:w="10024" w:type="dxa"/>
            <w:gridSpan w:val="2"/>
          </w:tcPr>
          <w:p w14:paraId="07F2F7E1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830EBB" w14:paraId="62136A3D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F1C1FEC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5016884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830EBB" w14:paraId="354FC5C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DDFA1A5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748F79B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830EBB" w14:paraId="22A0CE0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6366A4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0658B61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830EBB" w14:paraId="06894FA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E0B8D9A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C43F7E0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830EBB" w14:paraId="4FE432C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CC17622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4DDE699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830EBB" w14:paraId="4CAA89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7DDDA9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77AD412E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830EBB" w14:paraId="268C0B9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57DEEF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710474C" w14:textId="1B8CD019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rromano@gmail.it</w:t>
                  </w:r>
                </w:p>
              </w:tc>
            </w:tr>
            <w:tr w:rsidR="00830EBB" w14:paraId="62D1665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A5B004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05E7594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650CF16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30EBB" w:rsidRPr="005B5DBC" w14:paraId="2F75D06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F83D1F6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F1ABA9C" w14:textId="49901107" w:rsidR="00830EBB" w:rsidRPr="005B5DBC" w:rsidRDefault="00830EBB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utilizzo dati personali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è spuntato</w:t>
            </w:r>
          </w:p>
        </w:tc>
      </w:tr>
    </w:tbl>
    <w:p w14:paraId="009CA80D" w14:textId="1B6CF1C5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D83DC85" w14:textId="77777777" w:rsidR="00830EBB" w:rsidRDefault="00830EBB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CED6C9F" w14:textId="06AFBEE0" w:rsidR="00830EBB" w:rsidRDefault="00830EBB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830EBB" w14:paraId="4EC135F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41AC91F" w14:textId="3361A251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4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20</w:t>
            </w:r>
          </w:p>
        </w:tc>
        <w:tc>
          <w:tcPr>
            <w:tcW w:w="6910" w:type="dxa"/>
          </w:tcPr>
          <w:p w14:paraId="22A27DCF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REGISTRAZIONE</w:t>
            </w:r>
          </w:p>
        </w:tc>
      </w:tr>
      <w:tr w:rsidR="00830EBB" w14:paraId="7EF1CF1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540B878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830EBB" w:rsidRPr="005B5DBC" w14:paraId="68F16502" w14:textId="77777777" w:rsidTr="00E64E30">
        <w:tc>
          <w:tcPr>
            <w:tcW w:w="10024" w:type="dxa"/>
            <w:gridSpan w:val="2"/>
            <w:vAlign w:val="center"/>
          </w:tcPr>
          <w:p w14:paraId="1DA1F2EE" w14:textId="77777777" w:rsidR="00830EBB" w:rsidRPr="005B5DBC" w:rsidRDefault="00830EBB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registrazione</w:t>
            </w:r>
          </w:p>
        </w:tc>
      </w:tr>
      <w:tr w:rsidR="00830EBB" w14:paraId="5C2AB5E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FBCE1AF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830EBB" w:rsidRPr="005B5DBC" w14:paraId="535F98D5" w14:textId="77777777" w:rsidTr="00E64E30">
        <w:tc>
          <w:tcPr>
            <w:tcW w:w="10024" w:type="dxa"/>
            <w:gridSpan w:val="2"/>
          </w:tcPr>
          <w:p w14:paraId="6D90B1F5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830EBB" w14:paraId="20FC2A7C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30804CE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CODICE TAVOLO</w:t>
                  </w:r>
                </w:p>
              </w:tc>
              <w:tc>
                <w:tcPr>
                  <w:tcW w:w="2669" w:type="dxa"/>
                </w:tcPr>
                <w:p w14:paraId="45AD35F7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TV35VXWZS</w:t>
                  </w:r>
                </w:p>
              </w:tc>
            </w:tr>
            <w:tr w:rsidR="00830EBB" w14:paraId="09B7B4B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4F6A427" w14:textId="77777777" w:rsidR="00830EBB" w:rsidRPr="00E36A2A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05041C20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32F84"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830EBB" w14:paraId="6905FD0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9BC590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DF7084B" w14:textId="77777777" w:rsidR="00830EBB" w:rsidRPr="00132F8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830EBB" w14:paraId="00A9F18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CA2428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6D9E819" w14:textId="7777777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830EBB" w14:paraId="5FE898B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A4B2B3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36835E6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830EBB" w14:paraId="6CE343D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37E365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701B92FF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B0C44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830EBB" w14:paraId="78B049A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AE44AD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98D9C41" w14:textId="77777777" w:rsidR="00830EBB" w:rsidRPr="001B0C44" w:rsidRDefault="00830EBB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rromano@gmail.it</w:t>
                  </w:r>
                </w:p>
              </w:tc>
            </w:tr>
            <w:tr w:rsidR="00830EBB" w14:paraId="00AE0D9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E072015" w14:textId="77777777" w:rsidR="00830EBB" w:rsidRDefault="00830EBB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2667BF4" w14:textId="2EF01DF7" w:rsidR="00830EBB" w:rsidRPr="00E36A2A" w:rsidRDefault="00830EBB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checked</w:t>
                  </w:r>
                </w:p>
              </w:tc>
            </w:tr>
          </w:tbl>
          <w:p w14:paraId="304B49EB" w14:textId="77777777" w:rsidR="00830EBB" w:rsidRPr="005B5DBC" w:rsidRDefault="00830EBB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830EBB" w:rsidRPr="005B5DBC" w14:paraId="0D903FE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5770E44" w14:textId="77777777" w:rsidR="00830EBB" w:rsidRDefault="00830EBB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36B11A2" w14:textId="7ABC223F" w:rsidR="00830EBB" w:rsidRPr="005B5DBC" w:rsidRDefault="00830EBB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1F3A41B6" w14:textId="6E7D7711" w:rsidR="00E64E30" w:rsidRDefault="00E64E3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D234E3F" w14:textId="656B8E13" w:rsidR="00830EBB" w:rsidRP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09CEFD8" w14:textId="6A365ACC" w:rsid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5" w:name="_Toc61798794"/>
      <w:r w:rsidRPr="0027447F">
        <w:rPr>
          <w:rFonts w:asciiTheme="minorHAnsi" w:hAnsiTheme="minorHAnsi" w:cstheme="minorHAnsi"/>
          <w:noProof/>
          <w:sz w:val="40"/>
        </w:rPr>
        <w:lastRenderedPageBreak/>
        <w:t>5.PRENOTAZIONE</w:t>
      </w:r>
      <w:bookmarkEnd w:id="95"/>
    </w:p>
    <w:p w14:paraId="42463387" w14:textId="3214E3BE" w:rsidR="00E64E30" w:rsidRDefault="00E64E3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5E1A453F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3112931" w14:textId="5CD5FA5B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04662807" w14:textId="3608307A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04307BD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0DF5E46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0CA3FD21" w14:textId="77777777" w:rsidTr="00E64E30">
        <w:tc>
          <w:tcPr>
            <w:tcW w:w="10024" w:type="dxa"/>
            <w:gridSpan w:val="2"/>
            <w:vAlign w:val="center"/>
          </w:tcPr>
          <w:p w14:paraId="530BF432" w14:textId="76AB5697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3815B0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A32A21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E8E795C" w14:textId="77777777" w:rsidTr="00E64E30">
        <w:tc>
          <w:tcPr>
            <w:tcW w:w="10024" w:type="dxa"/>
            <w:gridSpan w:val="2"/>
          </w:tcPr>
          <w:p w14:paraId="248DA2A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64E30" w14:paraId="5F7CF44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934A56" w14:textId="77777777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66979005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22BB576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D2C492" w14:textId="64D56ABC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</w:t>
                  </w:r>
                  <w:r w:rsidR="00070B85">
                    <w:rPr>
                      <w:noProof/>
                      <w:sz w:val="32"/>
                      <w:szCs w:val="24"/>
                    </w:rPr>
                    <w:t>RIO</w:t>
                  </w:r>
                </w:p>
              </w:tc>
              <w:tc>
                <w:tcPr>
                  <w:tcW w:w="2669" w:type="dxa"/>
                </w:tcPr>
                <w:p w14:paraId="21CBCE70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63A0296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82949C" w14:textId="3383EEAD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738C2CD0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13F588A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B4D156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ECFC641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06A8EF9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891F4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080C241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0CFB973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9FC1B45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77AEEE5E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6124B6C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AE4F79E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CFC2BAF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2BEFB36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88416AD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E66E1C2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05241D8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C368A4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49221B6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58EB3A4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4BC6C71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AD2B603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09D40AC" w14:textId="65A8CBB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00D6103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F3910F5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B4C4DF6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7C73FB00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957BC3B" w14:textId="508C3DAC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</w:t>
            </w:r>
          </w:p>
        </w:tc>
        <w:tc>
          <w:tcPr>
            <w:tcW w:w="6910" w:type="dxa"/>
          </w:tcPr>
          <w:p w14:paraId="35DD0E22" w14:textId="53EC0776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78215BB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871283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6EF378B0" w14:textId="77777777" w:rsidTr="00E64E30">
        <w:tc>
          <w:tcPr>
            <w:tcW w:w="10024" w:type="dxa"/>
            <w:gridSpan w:val="2"/>
            <w:vAlign w:val="center"/>
          </w:tcPr>
          <w:p w14:paraId="32C9489D" w14:textId="6E514A2D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32CF0C8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D69E6F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2BC7776E" w14:textId="77777777" w:rsidTr="00E64E30">
        <w:tc>
          <w:tcPr>
            <w:tcW w:w="10024" w:type="dxa"/>
            <w:gridSpan w:val="2"/>
          </w:tcPr>
          <w:p w14:paraId="4C1FFBE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64E30" w14:paraId="30F0F38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21049A8" w14:textId="59F0E3C9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5E658FE" w14:textId="64E630E4" w:rsidR="00E64E30" w:rsidRPr="00E64E30" w:rsidRDefault="00E64E30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3R</w:t>
                  </w:r>
                </w:p>
              </w:tc>
            </w:tr>
            <w:tr w:rsidR="00E64E30" w14:paraId="7108F9A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6BA3D35" w14:textId="18BEBC8E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</w:t>
                  </w:r>
                  <w:r w:rsidR="00070B85">
                    <w:rPr>
                      <w:noProof/>
                      <w:sz w:val="32"/>
                      <w:szCs w:val="24"/>
                    </w:rPr>
                    <w:t>RIO</w:t>
                  </w:r>
                </w:p>
              </w:tc>
              <w:tc>
                <w:tcPr>
                  <w:tcW w:w="2669" w:type="dxa"/>
                </w:tcPr>
                <w:p w14:paraId="51CAED93" w14:textId="7E8B4E39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1D97CCE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5DEF3C" w14:textId="05FD675B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EAF7E94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54A6F0C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9DB487" w14:textId="00AADD19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42398BA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353279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711BDA" w14:textId="6EF67304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5464E31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532CEA6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C59E977" w14:textId="52DAC2B6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05E77F6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59F5C99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29BA5F" w14:textId="3C328878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4DFD4DC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6468FF8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44C076" w14:textId="0F6606A4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799857B0" w14:textId="1D191735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7250479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BBD5BD" w14:textId="58198B3B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6F037299" w14:textId="66FF457A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B20FE45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7E45FF8C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E3D930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B3F1644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persone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5E699DA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4D33E4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BA5CAD1" w14:textId="77777777" w:rsidR="00E64E30" w:rsidRDefault="00E64E30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06C73D8C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4273A14" w14:textId="4067B820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</w:t>
            </w:r>
          </w:p>
        </w:tc>
        <w:tc>
          <w:tcPr>
            <w:tcW w:w="6910" w:type="dxa"/>
          </w:tcPr>
          <w:p w14:paraId="2FEBDE98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6203E28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490CC8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5E318314" w14:textId="77777777" w:rsidTr="00E64E30">
        <w:tc>
          <w:tcPr>
            <w:tcW w:w="10024" w:type="dxa"/>
            <w:gridSpan w:val="2"/>
            <w:vAlign w:val="center"/>
          </w:tcPr>
          <w:p w14:paraId="4A168D24" w14:textId="77777777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0E84D51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C7E90C6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B15E95F" w14:textId="77777777" w:rsidTr="00E64E30">
        <w:tc>
          <w:tcPr>
            <w:tcW w:w="10024" w:type="dxa"/>
            <w:gridSpan w:val="2"/>
          </w:tcPr>
          <w:p w14:paraId="18EFD96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64E30" w14:paraId="4441853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4741C89" w14:textId="77777777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5777EA0" w14:textId="400AA014" w:rsidR="00E64E30" w:rsidRPr="00E64E30" w:rsidRDefault="00070B85" w:rsidP="00E64E3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64E30" w14:paraId="54C06D4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A02E3A" w14:textId="6459337A" w:rsidR="00E64E30" w:rsidRPr="00E36A2A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</w:t>
                  </w:r>
                  <w:r w:rsidR="00070B85">
                    <w:rPr>
                      <w:noProof/>
                      <w:sz w:val="32"/>
                      <w:szCs w:val="24"/>
                    </w:rPr>
                    <w:t>RIO</w:t>
                  </w:r>
                </w:p>
              </w:tc>
              <w:tc>
                <w:tcPr>
                  <w:tcW w:w="2669" w:type="dxa"/>
                </w:tcPr>
                <w:p w14:paraId="3C1A3718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4732D6A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2C5923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1647D97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41E63AC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461CBD8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6D5C4A8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742B49C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6A6ED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629FF12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79EFF79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BB94063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CE7F6B2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4DBB3DB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FAF99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844AD5B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213A679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3AB400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E1831C7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64E30" w14:paraId="1638D9D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8A53D49" w14:textId="77777777" w:rsidR="00E64E30" w:rsidRDefault="00E64E30" w:rsidP="00E64E3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62CF827" w14:textId="77777777" w:rsidR="00E64E30" w:rsidRPr="00E36A2A" w:rsidRDefault="00E64E30" w:rsidP="00E64E3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E09051D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1FED964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2A6D86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5C98B31" w14:textId="6CE35AE5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070B85">
              <w:rPr>
                <w:b w:val="0"/>
                <w:bCs/>
                <w:noProof/>
                <w:sz w:val="32"/>
                <w:szCs w:val="24"/>
              </w:rPr>
              <w:t>orario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 w:rsidR="00070B85"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070925BA" w14:textId="2C420425" w:rsidR="00E64E30" w:rsidRDefault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D76EE14" w14:textId="3B970321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325FD7D9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1704D22F" w14:textId="64F3C73E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5.3</w:t>
            </w:r>
          </w:p>
        </w:tc>
        <w:tc>
          <w:tcPr>
            <w:tcW w:w="6910" w:type="dxa"/>
          </w:tcPr>
          <w:p w14:paraId="2F001CDB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6DDB754D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1E874F4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27C23F56" w14:textId="77777777" w:rsidTr="004A1C50">
        <w:tc>
          <w:tcPr>
            <w:tcW w:w="10024" w:type="dxa"/>
            <w:gridSpan w:val="2"/>
            <w:vAlign w:val="center"/>
          </w:tcPr>
          <w:p w14:paraId="173001D0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653945EA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6204979D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53ACDC99" w14:textId="77777777" w:rsidTr="004A1C50">
        <w:tc>
          <w:tcPr>
            <w:tcW w:w="10024" w:type="dxa"/>
            <w:gridSpan w:val="2"/>
          </w:tcPr>
          <w:p w14:paraId="613C00B7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2F560C05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5F45D19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AA46226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6B50BA79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17E8D9" w14:textId="6B289B59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74C75D2" w14:textId="054F746A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20:3</w:t>
                  </w:r>
                </w:p>
              </w:tc>
            </w:tr>
            <w:tr w:rsidR="00070B85" w14:paraId="66D5F06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EB536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364A98D5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75D5B0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749522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B89FA89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9F85231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79B565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F30B0B8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0AF6A660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76095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9519CBC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935DE7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596EB1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8F85086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31C056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2A3BD57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EA38B19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14CB121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088A5B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3B0662E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633FE3A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1A4F37C9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2997B825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C801FC2" w14:textId="3318D049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orario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minima</w:t>
            </w:r>
          </w:p>
        </w:tc>
      </w:tr>
    </w:tbl>
    <w:p w14:paraId="2B5FE5AD" w14:textId="75AB84B4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00EF05D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D18A62B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7DC13642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7E663711" w14:textId="49FE0E33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5.4</w:t>
            </w:r>
          </w:p>
        </w:tc>
        <w:tc>
          <w:tcPr>
            <w:tcW w:w="6910" w:type="dxa"/>
          </w:tcPr>
          <w:p w14:paraId="325B9072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03BF912F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84B81CD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6D56D922" w14:textId="77777777" w:rsidTr="004A1C50">
        <w:tc>
          <w:tcPr>
            <w:tcW w:w="10024" w:type="dxa"/>
            <w:gridSpan w:val="2"/>
            <w:vAlign w:val="center"/>
          </w:tcPr>
          <w:p w14:paraId="6731675A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7EAFF212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37D4EDB4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7BAD0849" w14:textId="77777777" w:rsidTr="004A1C50">
        <w:tc>
          <w:tcPr>
            <w:tcW w:w="10024" w:type="dxa"/>
            <w:gridSpan w:val="2"/>
          </w:tcPr>
          <w:p w14:paraId="3EE69B05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07E186A7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FD5D9AC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A0C6092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778B7352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1F75E53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39EA960E" w14:textId="4D51B1CE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35065E7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BD401A2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F4F6C9B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B2C531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629AC6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1D889D3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90F835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E7BB747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3B32DB3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F4FD8F0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2ECF0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45C98714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7C819E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4264C1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F1FF35E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46EF279C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2970BC2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07AB0518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A4D69C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FCF66D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2A9E1EF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6DF32CF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39E116C5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3823D79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5212E4D1" w14:textId="5AA77DA5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orario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2ED50492" w14:textId="6AE39933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8792889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16378485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7FB92BC8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00FFC2AB" w14:textId="1F9372EE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5.5</w:t>
            </w:r>
          </w:p>
        </w:tc>
        <w:tc>
          <w:tcPr>
            <w:tcW w:w="6910" w:type="dxa"/>
          </w:tcPr>
          <w:p w14:paraId="6EDBC248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69ED04FF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DD1851F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3A0009F8" w14:textId="77777777" w:rsidTr="004A1C50">
        <w:tc>
          <w:tcPr>
            <w:tcW w:w="10024" w:type="dxa"/>
            <w:gridSpan w:val="2"/>
            <w:vAlign w:val="center"/>
          </w:tcPr>
          <w:p w14:paraId="44E5ABE3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2D82ECA4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2E8B3527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492762E5" w14:textId="77777777" w:rsidTr="004A1C50">
        <w:tc>
          <w:tcPr>
            <w:tcW w:w="10024" w:type="dxa"/>
            <w:gridSpan w:val="2"/>
          </w:tcPr>
          <w:p w14:paraId="12BD1065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55DAFF0A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A2AAABC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1E4E967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68C3A04F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770EAE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6B7B0033" w14:textId="76ACC5D6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023C0F4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E9D33D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C598B27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824DC6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236598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9FD5EA6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399DA2F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9280394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F1E2C64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F4627DD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541F9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64D51C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1587C5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1741F75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EE77AA2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0BEE747D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AA79CC0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B356EF5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072DDC25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5F79DD3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76E8D42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5632FA4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6903E5CC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0709CD80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E1D66F7" w14:textId="452487CB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data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638B9F2C" w14:textId="4C7AFDEA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56BD652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28391BE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1D6F10D0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037B3D89" w14:textId="6D707D89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5.6</w:t>
            </w:r>
          </w:p>
        </w:tc>
        <w:tc>
          <w:tcPr>
            <w:tcW w:w="6910" w:type="dxa"/>
          </w:tcPr>
          <w:p w14:paraId="29F4550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0CADCFAC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8E4CD8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66F5F952" w14:textId="77777777" w:rsidTr="004A1C50">
        <w:tc>
          <w:tcPr>
            <w:tcW w:w="10024" w:type="dxa"/>
            <w:gridSpan w:val="2"/>
            <w:vAlign w:val="center"/>
          </w:tcPr>
          <w:p w14:paraId="0304B73B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66FDCF2F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056AA30D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566C8F12" w14:textId="77777777" w:rsidTr="004A1C50">
        <w:tc>
          <w:tcPr>
            <w:tcW w:w="10024" w:type="dxa"/>
            <w:gridSpan w:val="2"/>
          </w:tcPr>
          <w:p w14:paraId="32023762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09F81856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A13875E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A3CCFAD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1412BEF9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CA51B8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25ADB558" w14:textId="77777777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3C80699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350D4E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44C41AD" w14:textId="6C80B7BF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10/02/21</w:t>
                  </w:r>
                </w:p>
              </w:tc>
            </w:tr>
            <w:tr w:rsidR="00070B85" w14:paraId="412D6E0E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603E65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8466F6C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9797A86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E3F79D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729F046B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781047F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5E580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52649761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2CD92C80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3A5C5DE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9A4A84C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4C321B53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8CE984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2E73D94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34394D0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94F20B6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BA6ACA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54D6D73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56722F52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1DB98B85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22A28F5" w14:textId="6AD62A3C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data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richiesta</w:t>
            </w:r>
          </w:p>
        </w:tc>
      </w:tr>
    </w:tbl>
    <w:p w14:paraId="0A0871BB" w14:textId="1F2CD071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5454D5B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7749961" w14:textId="1EB5486B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070B85" w14:paraId="3D4A707E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65FDD8D3" w14:textId="58B52230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5.7</w:t>
            </w:r>
          </w:p>
        </w:tc>
        <w:tc>
          <w:tcPr>
            <w:tcW w:w="6910" w:type="dxa"/>
          </w:tcPr>
          <w:p w14:paraId="56740E03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070B85" w14:paraId="4DA0CDF3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6BCA5EB9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070B85" w:rsidRPr="005B5DBC" w14:paraId="6C5ADA88" w14:textId="77777777" w:rsidTr="004A1C50">
        <w:tc>
          <w:tcPr>
            <w:tcW w:w="10024" w:type="dxa"/>
            <w:gridSpan w:val="2"/>
            <w:vAlign w:val="center"/>
          </w:tcPr>
          <w:p w14:paraId="2D09CF1A" w14:textId="77777777" w:rsidR="00070B85" w:rsidRPr="005B5DBC" w:rsidRDefault="00070B85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070B85" w14:paraId="32628DED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747E752F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070B85" w:rsidRPr="005B5DBC" w14:paraId="3C537BDD" w14:textId="77777777" w:rsidTr="004A1C50">
        <w:tc>
          <w:tcPr>
            <w:tcW w:w="10024" w:type="dxa"/>
            <w:gridSpan w:val="2"/>
          </w:tcPr>
          <w:p w14:paraId="09EB8EB3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070B85" w14:paraId="52B837FC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CCE1516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90BBF56" w14:textId="77777777" w:rsidR="00070B85" w:rsidRPr="00E64E30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070B85" w14:paraId="32CA087A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88E33" w14:textId="77777777" w:rsidR="00070B85" w:rsidRPr="00E36A2A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7A83F139" w14:textId="77777777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070B85" w14:paraId="5386064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B4006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1380E962" w14:textId="293C2780" w:rsidR="00070B85" w:rsidRPr="00070B85" w:rsidRDefault="00070B85" w:rsidP="004A1C50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10/02/21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/3</w:t>
                  </w:r>
                </w:p>
              </w:tc>
            </w:tr>
            <w:tr w:rsidR="00070B85" w14:paraId="776F7F1F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ABBC0A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259BB33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2EEEE5D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6CC22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661D9D7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113DD26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33B36C9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1B17E10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0FEFD77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BD81CE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02971CA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5CD5095B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14EA914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1B94D3E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070B85" w14:paraId="4456D06E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3D4CCFC" w14:textId="77777777" w:rsidR="00070B85" w:rsidRDefault="00070B85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5C8D316" w14:textId="77777777" w:rsidR="00070B85" w:rsidRPr="00E36A2A" w:rsidRDefault="00070B85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186D2D8" w14:textId="77777777" w:rsidR="00070B85" w:rsidRPr="005B5DBC" w:rsidRDefault="00070B85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070B85" w:rsidRPr="005B5DBC" w14:paraId="41168DB5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69C3AD7E" w14:textId="77777777" w:rsidR="00070B85" w:rsidRDefault="00070B85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2E39D4F" w14:textId="3C6A83B2" w:rsidR="00070B85" w:rsidRPr="005B5DBC" w:rsidRDefault="00070B85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data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2BA7F8BB" w14:textId="4F9BA3DB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0E9EA0B" w14:textId="77777777" w:rsidR="00070B85" w:rsidRDefault="00070B85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5DFBDA5" w14:textId="77777777" w:rsidR="00070B85" w:rsidRDefault="00070B85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77596A0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4F914AF" w14:textId="6377D669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 w:rsidR="00996ABB">
              <w:rPr>
                <w:noProof/>
                <w:sz w:val="36"/>
                <w:szCs w:val="28"/>
              </w:rPr>
              <w:t>5.8</w:t>
            </w:r>
          </w:p>
        </w:tc>
        <w:tc>
          <w:tcPr>
            <w:tcW w:w="6910" w:type="dxa"/>
          </w:tcPr>
          <w:p w14:paraId="629B3552" w14:textId="268AC070" w:rsidR="00E64E30" w:rsidRDefault="00996A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473C349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C453CD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3E35A37D" w14:textId="77777777" w:rsidTr="00E64E30">
        <w:tc>
          <w:tcPr>
            <w:tcW w:w="10024" w:type="dxa"/>
            <w:gridSpan w:val="2"/>
            <w:vAlign w:val="center"/>
          </w:tcPr>
          <w:p w14:paraId="6BB94915" w14:textId="6D55C290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pagina della </w:t>
            </w:r>
            <w:r w:rsidR="00996ABB">
              <w:rPr>
                <w:b w:val="0"/>
                <w:bCs/>
                <w:noProof/>
                <w:sz w:val="32"/>
                <w:szCs w:val="24"/>
              </w:rPr>
              <w:t>prenotazione</w:t>
            </w:r>
          </w:p>
        </w:tc>
      </w:tr>
      <w:tr w:rsidR="00E64E30" w14:paraId="341045B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ACDCBC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0828E428" w14:textId="77777777" w:rsidTr="00E64E30">
        <w:tc>
          <w:tcPr>
            <w:tcW w:w="10024" w:type="dxa"/>
            <w:gridSpan w:val="2"/>
          </w:tcPr>
          <w:p w14:paraId="6F4EAFC7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01013A90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8BA57A2" w14:textId="07EDC155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FC0C2E2" w14:textId="7A5E0B03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3B22902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7304D5A" w14:textId="2378AACA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03144187" w14:textId="203DF712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43BF2A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00070A" w14:textId="131BB8F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741AD08A" w14:textId="2D3612D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7CB5BC5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BC3DF7" w14:textId="50B64D2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BA1E407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BDC94C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306CFE9" w14:textId="081553B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762FEFB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E075FD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44C64C" w14:textId="6C95AE0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178454D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B930A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BF44572" w14:textId="1413EFA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551902F3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815F40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30BA0FA" w14:textId="06531FC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02B4C2B" w14:textId="3DF61444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0CEB12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A95071E" w14:textId="247456C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23EC3D2" w14:textId="1E322DF2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D4055D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4AEDCD8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23C592F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DA41606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1FF29CD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978CEE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AA68773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729B8C8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1A73992" w14:textId="47A818A5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 w:rsidR="00996ABB">
              <w:rPr>
                <w:noProof/>
                <w:sz w:val="36"/>
                <w:szCs w:val="28"/>
              </w:rPr>
              <w:t>5.9</w:t>
            </w:r>
          </w:p>
        </w:tc>
        <w:tc>
          <w:tcPr>
            <w:tcW w:w="6910" w:type="dxa"/>
          </w:tcPr>
          <w:p w14:paraId="57585401" w14:textId="48844082" w:rsidR="00E64E30" w:rsidRDefault="00996A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19DDA7A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46AA235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11FFF501" w14:textId="77777777" w:rsidTr="00E64E30">
        <w:tc>
          <w:tcPr>
            <w:tcW w:w="10024" w:type="dxa"/>
            <w:gridSpan w:val="2"/>
            <w:vAlign w:val="center"/>
          </w:tcPr>
          <w:p w14:paraId="677516FE" w14:textId="120E11E9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pagina della </w:t>
            </w:r>
            <w:r w:rsidR="00996ABB">
              <w:rPr>
                <w:b w:val="0"/>
                <w:bCs/>
                <w:noProof/>
                <w:sz w:val="32"/>
                <w:szCs w:val="24"/>
              </w:rPr>
              <w:t>prenotazione</w:t>
            </w:r>
          </w:p>
        </w:tc>
      </w:tr>
      <w:tr w:rsidR="00E64E30" w14:paraId="3C1159D7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366DBF7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0BB23C89" w14:textId="77777777" w:rsidTr="00E64E30">
        <w:tc>
          <w:tcPr>
            <w:tcW w:w="10024" w:type="dxa"/>
            <w:gridSpan w:val="2"/>
          </w:tcPr>
          <w:p w14:paraId="00B04F0C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3F6A692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6D52CD8" w14:textId="6ECEC99B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B2617C3" w14:textId="75E3619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76F590C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5095BE" w14:textId="0265DD63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5E8D8A0A" w14:textId="02253B6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0AD8E64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BEFDE6" w14:textId="604CADF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B1F4CFA" w14:textId="1788B33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84241A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078C0F" w14:textId="21E776F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294F9DC" w14:textId="6C859BC0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 Mariantonietta</w:t>
                  </w:r>
                </w:p>
              </w:tc>
            </w:tr>
            <w:tr w:rsidR="0019152A" w14:paraId="3D34A79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DE014E" w14:textId="1653D02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FE4F269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99656C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80F53CF" w14:textId="3A2FCF6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F0EE5E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003C37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78C39B6" w14:textId="2000B25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98EA2AE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72A3D1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6E159B" w14:textId="53F8598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93F9455" w14:textId="7990736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B13C7D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E4EBEEB" w14:textId="35A90A7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DFF029A" w14:textId="310275FB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A77A99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3577D54E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FC9011A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D3C1829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513EE74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53B75BE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520E9E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64E30" w14:paraId="48678C6C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AB9B102" w14:textId="1F9D8514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 w:rsidR="00996ABB">
              <w:rPr>
                <w:noProof/>
                <w:sz w:val="36"/>
                <w:szCs w:val="28"/>
              </w:rPr>
              <w:t>5.10</w:t>
            </w:r>
          </w:p>
        </w:tc>
        <w:tc>
          <w:tcPr>
            <w:tcW w:w="6910" w:type="dxa"/>
          </w:tcPr>
          <w:p w14:paraId="20C88A1F" w14:textId="2552D427" w:rsidR="00E64E30" w:rsidRDefault="00996ABB" w:rsidP="00E64E3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E64E30" w14:paraId="019E1278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782D7D0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64E30" w:rsidRPr="005B5DBC" w14:paraId="69981915" w14:textId="77777777" w:rsidTr="00E64E30">
        <w:tc>
          <w:tcPr>
            <w:tcW w:w="10024" w:type="dxa"/>
            <w:gridSpan w:val="2"/>
            <w:vAlign w:val="center"/>
          </w:tcPr>
          <w:p w14:paraId="28373925" w14:textId="032BA121" w:rsidR="00E64E30" w:rsidRPr="005B5DBC" w:rsidRDefault="00E64E30" w:rsidP="00E64E3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pagina della </w:t>
            </w:r>
            <w:r w:rsidR="004A1C50">
              <w:rPr>
                <w:b w:val="0"/>
                <w:bCs/>
                <w:noProof/>
                <w:sz w:val="32"/>
                <w:szCs w:val="24"/>
              </w:rPr>
              <w:t>prenotazione</w:t>
            </w:r>
          </w:p>
        </w:tc>
      </w:tr>
      <w:tr w:rsidR="00E64E30" w14:paraId="2AB2F54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B071B67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BC0F6D8" w14:textId="77777777" w:rsidTr="00E64E30">
        <w:tc>
          <w:tcPr>
            <w:tcW w:w="10024" w:type="dxa"/>
            <w:gridSpan w:val="2"/>
          </w:tcPr>
          <w:p w14:paraId="2E780A0C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4D24C942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E2627C1" w14:textId="5FC4DD80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8CFF633" w14:textId="2772B10F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648515B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49D4CD" w14:textId="5CF390E1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06757E90" w14:textId="23A39F78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72A3860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9F8258" w14:textId="715C70E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62585AE2" w14:textId="633D0623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3091F13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5A03BB" w14:textId="145A2A3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64DC52C" w14:textId="54A5BBF3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00</w:t>
                  </w:r>
                </w:p>
              </w:tc>
            </w:tr>
            <w:tr w:rsidR="0019152A" w14:paraId="0C17821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DFA8B7" w14:textId="66889F1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458573C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BF35A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CE5CE3E" w14:textId="3F61C03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17261B55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7EF9A2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E8A8A8" w14:textId="2E35C5F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59B0A86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09D6608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FADF4D" w14:textId="7AA561E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C559232" w14:textId="35A9291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5195ED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A78491" w14:textId="359A394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34957795" w14:textId="78948EDE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04114A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20A618F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14CAA99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DD7F385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1F18D244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6472AF6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347D1F2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03C1576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54DFBB2" w14:textId="36BBFBF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5.11</w:t>
            </w:r>
          </w:p>
        </w:tc>
        <w:tc>
          <w:tcPr>
            <w:tcW w:w="6910" w:type="dxa"/>
          </w:tcPr>
          <w:p w14:paraId="0BBD99C8" w14:textId="3247B079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7B5A41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B42409D" w14:textId="444415AA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0829060D" w14:textId="77777777" w:rsidTr="00E64E30">
        <w:tc>
          <w:tcPr>
            <w:tcW w:w="10024" w:type="dxa"/>
            <w:gridSpan w:val="2"/>
            <w:vAlign w:val="center"/>
          </w:tcPr>
          <w:p w14:paraId="7E651D7B" w14:textId="2E748FFC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485AF270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8D9D8B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438104FA" w14:textId="77777777" w:rsidTr="00E64E30">
        <w:tc>
          <w:tcPr>
            <w:tcW w:w="10024" w:type="dxa"/>
            <w:gridSpan w:val="2"/>
          </w:tcPr>
          <w:p w14:paraId="6413A15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4C7C8A9B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02204C3" w14:textId="373EAC0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41D8B7A" w14:textId="78B9788E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12951C5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DE3A7E" w14:textId="4AD92BB8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4876D9FA" w14:textId="25DE18B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15D726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6E2619" w14:textId="2553174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05B89920" w14:textId="6BF3047E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4D0942E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F99AC8" w14:textId="57513C3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7B3EFF3" w14:textId="5890A53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B817FA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757601E" w14:textId="2D4540D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E0F4972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03B0519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0A9FB5" w14:textId="3E52BA5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C9D9029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8698CF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E368F0F" w14:textId="7C8430A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E1AE25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4C3FE7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523234" w14:textId="74CC980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05CD77F" w14:textId="67F1A9BF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3D8881B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28CB0EE" w14:textId="3D09F6C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A6C731A" w14:textId="424DFE53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2E0651E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087DFA9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7A8C08A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2FEF402E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cognome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6402DFB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D4E9660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AEBC19C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7EE8ABD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16F4441" w14:textId="21B847C3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5.12</w:t>
            </w:r>
          </w:p>
        </w:tc>
        <w:tc>
          <w:tcPr>
            <w:tcW w:w="6910" w:type="dxa"/>
          </w:tcPr>
          <w:p w14:paraId="149A4F80" w14:textId="45E58C7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1AD83FE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F14C50C" w14:textId="4CEC0F92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304D863C" w14:textId="77777777" w:rsidTr="00E64E30">
        <w:tc>
          <w:tcPr>
            <w:tcW w:w="10024" w:type="dxa"/>
            <w:gridSpan w:val="2"/>
            <w:vAlign w:val="center"/>
          </w:tcPr>
          <w:p w14:paraId="7517E232" w14:textId="7ADE8D66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1D35B0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29237F3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3EA574BC" w14:textId="77777777" w:rsidTr="00E64E30">
        <w:tc>
          <w:tcPr>
            <w:tcW w:w="10024" w:type="dxa"/>
            <w:gridSpan w:val="2"/>
          </w:tcPr>
          <w:p w14:paraId="34573E42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6ED1E6F3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1FC3E59" w14:textId="30B32A8C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4F0A40B" w14:textId="51C9030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499C053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95F7E2" w14:textId="5F30326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65535977" w14:textId="4A4D161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0DB612FF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1801646" w14:textId="21A8685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9E33D5E" w14:textId="7E93033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A27CE8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D03896F" w14:textId="4A9C4AF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BBC196A" w14:textId="26203B78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01308AA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42B49DB" w14:textId="43C741C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BBD1DE4" w14:textId="685EADAF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 Castrogiovanni</w:t>
                  </w:r>
                </w:p>
              </w:tc>
            </w:tr>
            <w:tr w:rsidR="0019152A" w14:paraId="0ED21B4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44AFF7" w14:textId="48D03F2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C1F7B82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62720A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D6DE9D5" w14:textId="039E0097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CB06532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C459A9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61D943E" w14:textId="3485FAC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17CCF0FB" w14:textId="12F1A07F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921F35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C4F3691" w14:textId="5AA6EE9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5ED3BF5" w14:textId="511B26FD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5483853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1A449B2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C7C2D0E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2D96D57" w14:textId="51DF0D78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55017E23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550E36D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B3196D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4881915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8750343" w14:textId="67061EF3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5.13</w:t>
            </w:r>
          </w:p>
        </w:tc>
        <w:tc>
          <w:tcPr>
            <w:tcW w:w="6910" w:type="dxa"/>
          </w:tcPr>
          <w:p w14:paraId="7C0AE1B3" w14:textId="6841D7E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4354E4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DB21751" w14:textId="67930D3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0A080ACF" w14:textId="77777777" w:rsidTr="00E64E30">
        <w:tc>
          <w:tcPr>
            <w:tcW w:w="10024" w:type="dxa"/>
            <w:gridSpan w:val="2"/>
            <w:vAlign w:val="center"/>
          </w:tcPr>
          <w:p w14:paraId="2C09AB94" w14:textId="52E7DACF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3F54D62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19369F5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20354092" w14:textId="77777777" w:rsidTr="00E64E30">
        <w:tc>
          <w:tcPr>
            <w:tcW w:w="10024" w:type="dxa"/>
            <w:gridSpan w:val="2"/>
          </w:tcPr>
          <w:p w14:paraId="34A7D98D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0009E47D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651D216" w14:textId="58571928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BF563FE" w14:textId="0DBE687B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098E6FF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68F4164" w14:textId="0A11F46E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0CC52BA" w14:textId="0218DCE5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5F7C73F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697E69" w14:textId="180335F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42234E37" w14:textId="2E701F9B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53EF215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479985B" w14:textId="2FEBC02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07D6BBCB" w14:textId="2C138CB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6AF3EE6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DE7167" w14:textId="64543C67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BB146BF" w14:textId="6C4F5A6C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Romano2#</w:t>
                  </w:r>
                </w:p>
              </w:tc>
            </w:tr>
            <w:tr w:rsidR="0019152A" w14:paraId="0307E2F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B0E6154" w14:textId="17E5263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61B8A111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7AF917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9A0241" w14:textId="47B7D29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F555521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7A8EE1B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6CE1E5" w14:textId="1ACAD46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D22C93C" w14:textId="72435D9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1025C3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18B7B52" w14:textId="1D6A527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1F06C00C" w14:textId="12EA1BDD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5676A217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593251F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5FAF050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E20DA4" w14:textId="5855C4EB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19152A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7A7EBD6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6B35085C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C8E99A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2580BC9A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5A94242" w14:textId="486C5AEF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5.14</w:t>
            </w:r>
          </w:p>
        </w:tc>
        <w:tc>
          <w:tcPr>
            <w:tcW w:w="6910" w:type="dxa"/>
          </w:tcPr>
          <w:p w14:paraId="395FA66F" w14:textId="3007DB1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0CC16BA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6D03656" w14:textId="406A3E22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2A57FB33" w14:textId="77777777" w:rsidTr="00E64E30">
        <w:tc>
          <w:tcPr>
            <w:tcW w:w="10024" w:type="dxa"/>
            <w:gridSpan w:val="2"/>
            <w:vAlign w:val="center"/>
          </w:tcPr>
          <w:p w14:paraId="734B49B8" w14:textId="5F9EC281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73D4CA21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C4CA7FA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1B9578E5" w14:textId="77777777" w:rsidTr="00E64E30">
        <w:tc>
          <w:tcPr>
            <w:tcW w:w="10024" w:type="dxa"/>
            <w:gridSpan w:val="2"/>
          </w:tcPr>
          <w:p w14:paraId="455B498D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551115A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A217FE9" w14:textId="7CC2303D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234F7BE" w14:textId="5A7A272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727EBE0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B789B83" w14:textId="0F49BE9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2CF29D06" w14:textId="6C817ECB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602E2C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34C0981" w14:textId="39432C5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171544F3" w14:textId="21280C10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14936D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C2446E" w14:textId="3A49CD0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2C817E3" w14:textId="4EB1E09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67D3F3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C95B46" w14:textId="5B14D40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57BF7AB9" w14:textId="72F93EC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3A623BC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92EB633" w14:textId="57D1F8F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010AA4E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86A441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9BA857" w14:textId="6E50517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1F95FF27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1F1A6E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FC25C9F" w14:textId="70F993A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E684A27" w14:textId="7509AFF3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42D23E1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83C86CA" w14:textId="31A1B57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550BDAB5" w14:textId="23BBB41B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0E9C41D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52B94F4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04BA2B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0AEF352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2A23435E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5DC33A8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0BB68AF4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11C10133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4FD5AB9" w14:textId="5299970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5.15</w:t>
            </w:r>
          </w:p>
        </w:tc>
        <w:tc>
          <w:tcPr>
            <w:tcW w:w="6910" w:type="dxa"/>
          </w:tcPr>
          <w:p w14:paraId="368E723B" w14:textId="21956131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717B2E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457CB1C" w14:textId="717FF69C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6A0FF86F" w14:textId="77777777" w:rsidTr="00E64E30">
        <w:tc>
          <w:tcPr>
            <w:tcW w:w="10024" w:type="dxa"/>
            <w:gridSpan w:val="2"/>
            <w:vAlign w:val="center"/>
          </w:tcPr>
          <w:p w14:paraId="53366D67" w14:textId="79B097AD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71005C5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1BAA95F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23718B3C" w14:textId="77777777" w:rsidTr="00E64E30">
        <w:tc>
          <w:tcPr>
            <w:tcW w:w="10024" w:type="dxa"/>
            <w:gridSpan w:val="2"/>
          </w:tcPr>
          <w:p w14:paraId="35E2F2E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103554BD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E8DB0E1" w14:textId="683F87D6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7CC79894" w14:textId="241E0789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020054B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008A95" w14:textId="2A017300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54D1719C" w14:textId="3043735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717D33D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1BE2780" w14:textId="543728C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56FE367D" w14:textId="186268F9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35D17D4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B3AEEE3" w14:textId="5020BBB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4EEB5966" w14:textId="26716A7A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042509A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0C0548D" w14:textId="13BF95F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D7888CE" w14:textId="69E443C7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0280D8B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BF0E63A" w14:textId="0D2F0B3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3BCF147" w14:textId="68DFDA31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</w:p>
              </w:tc>
            </w:tr>
            <w:tr w:rsidR="0019152A" w14:paraId="79FE70B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40750A8" w14:textId="3FE8DA8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47AE04E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1C2F973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1375781" w14:textId="28B18A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324B1BA" w14:textId="3E28F21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166F768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30CE4F" w14:textId="43DD145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0F67A69C" w14:textId="1362CE63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FE87230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6EE0C965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5F73092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70F3E97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richiesta</w:t>
            </w:r>
          </w:p>
        </w:tc>
      </w:tr>
    </w:tbl>
    <w:p w14:paraId="409B1DC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19D23F53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31D41970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3304C7A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0E09FB3" w14:textId="02243E72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5.16</w:t>
            </w:r>
          </w:p>
        </w:tc>
        <w:tc>
          <w:tcPr>
            <w:tcW w:w="6910" w:type="dxa"/>
          </w:tcPr>
          <w:p w14:paraId="345B70D7" w14:textId="50ACA80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1235ED9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96BA8C2" w14:textId="3C871E10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103EF351" w14:textId="77777777" w:rsidTr="00E64E30">
        <w:tc>
          <w:tcPr>
            <w:tcW w:w="10024" w:type="dxa"/>
            <w:gridSpan w:val="2"/>
            <w:vAlign w:val="center"/>
          </w:tcPr>
          <w:p w14:paraId="39E7E4BD" w14:textId="5C322A3E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29C1A49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A0916EF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4A34516A" w14:textId="77777777" w:rsidTr="00E64E30">
        <w:tc>
          <w:tcPr>
            <w:tcW w:w="10024" w:type="dxa"/>
            <w:gridSpan w:val="2"/>
          </w:tcPr>
          <w:p w14:paraId="04D51A6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169DF9B7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E632640" w14:textId="3D6EE5B7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CBF6BF9" w14:textId="67A08936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4A299FE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81952E" w14:textId="29EF32CD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744EC4A" w14:textId="43FDBE7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C6F908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9E87CFF" w14:textId="1A06534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71003D4" w14:textId="7DEE56A6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377BDBE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F08E4A2" w14:textId="14D3C93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3380746" w14:textId="43A4EB2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6E6EDB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5AFEDBC" w14:textId="6CBA8ED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93FFD57" w14:textId="15545D9A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6AB963E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43A49AA" w14:textId="359FC1F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7B28E3D5" w14:textId="4976005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460L&amp;</w:t>
                  </w:r>
                </w:p>
              </w:tc>
            </w:tr>
            <w:tr w:rsidR="0019152A" w14:paraId="27439E0D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53B7D8C" w14:textId="40BE0DD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364C46C4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1B4B7E7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13322F" w14:textId="5E805A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437930A2" w14:textId="7D2A8D59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AAA8FF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BBC3742" w14:textId="647D90F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2EA0D225" w14:textId="402EEA22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A402766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30CF629B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42435C9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C30378A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cellulare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1F069400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5A68869C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700FADE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4EDCBFC8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BA4FB93" w14:textId="6AD77814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5.17</w:t>
            </w:r>
          </w:p>
        </w:tc>
        <w:tc>
          <w:tcPr>
            <w:tcW w:w="6910" w:type="dxa"/>
          </w:tcPr>
          <w:p w14:paraId="03542A05" w14:textId="5FBF7C9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3B6E437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05B63DD2" w14:textId="7596A251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04BC4206" w14:textId="77777777" w:rsidTr="00E64E30">
        <w:tc>
          <w:tcPr>
            <w:tcW w:w="10024" w:type="dxa"/>
            <w:gridSpan w:val="2"/>
            <w:vAlign w:val="center"/>
          </w:tcPr>
          <w:p w14:paraId="101EB2C1" w14:textId="1526FD83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68E00879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53DA497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695122B9" w14:textId="77777777" w:rsidTr="00E64E30">
        <w:tc>
          <w:tcPr>
            <w:tcW w:w="10024" w:type="dxa"/>
            <w:gridSpan w:val="2"/>
          </w:tcPr>
          <w:p w14:paraId="75B1FF11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1E49D823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8932BB5" w14:textId="07FE0146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51009465" w14:textId="70048DA8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2B06EE2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1F56A58" w14:textId="24CF633C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0EFD6B38" w14:textId="0F549B9D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66A5C62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EA36F6" w14:textId="000F523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0B4B6671" w14:textId="41A55EC6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55BEB0D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B0B758" w14:textId="0C97763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6765C46" w14:textId="74B68CD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2D35F05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F92EB0F" w14:textId="7169A02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2504A10" w14:textId="40DF3A77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1905367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526A71" w14:textId="0320C56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39CA17F0" w14:textId="47E47C3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45E11BE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806683C" w14:textId="6166B41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28D9C82D" w14:textId="7777777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19015A6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7F901B3" w14:textId="615F543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56C32F7B" w14:textId="212D9DAA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5A3FE10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503D1C" w14:textId="6E064FA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01454A4B" w14:textId="0329E1A2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3F5D74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7FEA2C76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8AE022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696528F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5B89617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562C780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598C367E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05F7363D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3135411" w14:textId="6115DA4D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5.18</w:t>
            </w:r>
          </w:p>
        </w:tc>
        <w:tc>
          <w:tcPr>
            <w:tcW w:w="6910" w:type="dxa"/>
          </w:tcPr>
          <w:p w14:paraId="478CF747" w14:textId="032B6A3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BD0619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7E874A9" w14:textId="570AA6A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381AAD05" w14:textId="77777777" w:rsidTr="00E64E30">
        <w:tc>
          <w:tcPr>
            <w:tcW w:w="10024" w:type="dxa"/>
            <w:gridSpan w:val="2"/>
            <w:vAlign w:val="center"/>
          </w:tcPr>
          <w:p w14:paraId="743BE059" w14:textId="4FEBD522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43D97B53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26C67D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5501A6B5" w14:textId="77777777" w:rsidTr="00E64E30">
        <w:tc>
          <w:tcPr>
            <w:tcW w:w="10024" w:type="dxa"/>
            <w:gridSpan w:val="2"/>
          </w:tcPr>
          <w:p w14:paraId="095D0AAE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5338786A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16F5B6C" w14:textId="2D63C460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38133080" w14:textId="03CA8781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5B4CDD8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8705326" w14:textId="6FDAFF6E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4832AE13" w14:textId="153E78D7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026538E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DA6618" w14:textId="78CCEA6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0B8B8475" w14:textId="3DE45038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47FDA2A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449278" w14:textId="71E1C0C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1B3C0F0" w14:textId="18F0E6A7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34BD9E1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854D633" w14:textId="1A0AC87A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9AA48F5" w14:textId="334B670D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76E6BF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966D64F" w14:textId="6C261FB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9387B81" w14:textId="7FF2F383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7CD75DF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D4AC850" w14:textId="6D7B2C6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08F36787" w14:textId="73CA27C8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CX567@#</w:t>
                  </w:r>
                </w:p>
              </w:tc>
            </w:tr>
            <w:tr w:rsidR="0019152A" w14:paraId="4B8A3F1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D3BAD5B" w14:textId="7D6598B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25766EED" w14:textId="3DA1D305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60EA211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22E60B3" w14:textId="0429359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84096E7" w14:textId="3BF8D1D8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11A3D3D1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4023423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B6546EB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75E850E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Documento Identità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23AF8FBF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12A577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06A8290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2DB8F6D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411FC4B3" w14:textId="6A9ADAED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5.19</w:t>
            </w:r>
          </w:p>
        </w:tc>
        <w:tc>
          <w:tcPr>
            <w:tcW w:w="6910" w:type="dxa"/>
          </w:tcPr>
          <w:p w14:paraId="7AC9E090" w14:textId="79325778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259A8EDE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BE259C4" w14:textId="471D0823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6547BF4E" w14:textId="77777777" w:rsidTr="00E64E30">
        <w:tc>
          <w:tcPr>
            <w:tcW w:w="10024" w:type="dxa"/>
            <w:gridSpan w:val="2"/>
            <w:vAlign w:val="center"/>
          </w:tcPr>
          <w:p w14:paraId="3567AC3F" w14:textId="5CC73B74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1A71F3B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0C830C0D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7513AC3C" w14:textId="77777777" w:rsidTr="00E64E30">
        <w:tc>
          <w:tcPr>
            <w:tcW w:w="10024" w:type="dxa"/>
            <w:gridSpan w:val="2"/>
          </w:tcPr>
          <w:p w14:paraId="20A0692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3EE8411E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4EF1905" w14:textId="665337EE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239FA777" w14:textId="02B9B6B0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61A6BA6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F170146" w14:textId="4D20AEC3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6098D16A" w14:textId="387695AE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30E809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44AEF84" w14:textId="477208F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59D387D3" w14:textId="104AE0DD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246A054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E672F7C" w14:textId="78276CB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795AF11" w14:textId="02092B3C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61F999E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5A4AEB" w14:textId="1C6FC7C5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2CF8DB16" w14:textId="150CF7AF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3CDEB2F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932F7B" w14:textId="20CA5954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0C914A5E" w14:textId="42005794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34B24999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6849E1F" w14:textId="2452F26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8B2F6C8" w14:textId="641E94B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9152A" w14:paraId="51155A0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6BE3E7C" w14:textId="28C0A8D2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B6FF4F6" w14:textId="02193B90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19152A" w14:paraId="29C3F70E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57E7912" w14:textId="1D0EAA6D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0FF7A00E" w14:textId="56ACEA65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3B2AD3FF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09BE2292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EC36865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988A20F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5E40FE1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7E60F4B9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8994FC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31B67BA4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C962E6D" w14:textId="384502C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5.20</w:t>
            </w:r>
          </w:p>
        </w:tc>
        <w:tc>
          <w:tcPr>
            <w:tcW w:w="6910" w:type="dxa"/>
          </w:tcPr>
          <w:p w14:paraId="08800117" w14:textId="6E47EB7A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083BD19D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0B20377" w14:textId="1E44301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65C80E2B" w14:textId="77777777" w:rsidTr="00E64E30">
        <w:tc>
          <w:tcPr>
            <w:tcW w:w="10024" w:type="dxa"/>
            <w:gridSpan w:val="2"/>
            <w:vAlign w:val="center"/>
          </w:tcPr>
          <w:p w14:paraId="79E51E4B" w14:textId="35FC773B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DD6B016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46D46941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129D5E22" w14:textId="77777777" w:rsidTr="00E64E30">
        <w:tc>
          <w:tcPr>
            <w:tcW w:w="10024" w:type="dxa"/>
            <w:gridSpan w:val="2"/>
          </w:tcPr>
          <w:p w14:paraId="102E352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054C058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7B9E7FE" w14:textId="0706F429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1205D86A" w14:textId="6E2A4AD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3D9AFA9C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07C7CD5" w14:textId="4047774D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52CDD616" w14:textId="12AC2607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3B60547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D8D0CBB" w14:textId="141A8F1F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272E6EE0" w14:textId="1AD64D9C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4EA9D747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995A2A2" w14:textId="0DEB005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C8D2AA4" w14:textId="4FEFC74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297567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4B4A8D1" w14:textId="16E431F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1BD3498" w14:textId="0A05B7D5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327B2712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DC7291" w14:textId="3C0F59F8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2E23E7AA" w14:textId="4BB52453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53FD9CE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996ADDD" w14:textId="3DE5E0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6498C655" w14:textId="3572F161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9152A" w14:paraId="36C1C4B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379CEBE" w14:textId="23D8E3D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32FD3407" w14:textId="42AA1F70" w:rsidR="0019152A" w:rsidRP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rr.i</w:t>
                  </w:r>
                </w:p>
              </w:tc>
            </w:tr>
            <w:tr w:rsidR="0019152A" w14:paraId="0E09D071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0BFAC5E" w14:textId="63EAF53E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44445F53" w14:textId="47CF3566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42A36D1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51A46CD7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A30F01B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27806AB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minima</w:t>
            </w:r>
          </w:p>
        </w:tc>
      </w:tr>
    </w:tbl>
    <w:p w14:paraId="2BF06015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FA2C64B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629DFBB8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541B5BAF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1CE9ED4" w14:textId="629A65C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5.21</w:t>
            </w:r>
          </w:p>
        </w:tc>
        <w:tc>
          <w:tcPr>
            <w:tcW w:w="6910" w:type="dxa"/>
          </w:tcPr>
          <w:p w14:paraId="4EB014D0" w14:textId="40DC17D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66682711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38992689" w14:textId="54B8EA68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1ED0F2D3" w14:textId="77777777" w:rsidTr="00E64E30">
        <w:tc>
          <w:tcPr>
            <w:tcW w:w="10024" w:type="dxa"/>
            <w:gridSpan w:val="2"/>
            <w:vAlign w:val="center"/>
          </w:tcPr>
          <w:p w14:paraId="44AF9416" w14:textId="4F1AF8F5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146B08FF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1005288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45D2AB0A" w14:textId="77777777" w:rsidTr="00E64E30">
        <w:tc>
          <w:tcPr>
            <w:tcW w:w="10024" w:type="dxa"/>
            <w:gridSpan w:val="2"/>
          </w:tcPr>
          <w:p w14:paraId="6944CD17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19152A" w14:paraId="559A0095" w14:textId="77777777" w:rsidTr="00E64E3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0F7CDCE0" w14:textId="6E5E0DDB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669" w:type="dxa"/>
                </w:tcPr>
                <w:p w14:paraId="443237F8" w14:textId="128289CD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19152A" w14:paraId="6CE5D2BA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1525A7" w14:textId="08F1DDAC" w:rsidR="0019152A" w:rsidRPr="00E36A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669" w:type="dxa"/>
                </w:tcPr>
                <w:p w14:paraId="16524320" w14:textId="257F1C92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19152A" w14:paraId="20F580D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D21AF0" w14:textId="4654EBC9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669" w:type="dxa"/>
                </w:tcPr>
                <w:p w14:paraId="62603C48" w14:textId="1C9CA3E0" w:rsidR="0019152A" w:rsidRPr="00132F8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19152A" w14:paraId="63B72134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55D1E37" w14:textId="16101633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05CD07C" w14:textId="15B8FB02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19152A" w14:paraId="5F820AE6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381A0E9" w14:textId="44704300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F06B608" w14:textId="72DFEBCF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19152A" w14:paraId="1AD92328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E90A06" w14:textId="569FFDC6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669" w:type="dxa"/>
                </w:tcPr>
                <w:p w14:paraId="7932544E" w14:textId="2D2EB3D6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19152A" w14:paraId="4452CD25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72681E3" w14:textId="2317531C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669" w:type="dxa"/>
                </w:tcPr>
                <w:p w14:paraId="3B519876" w14:textId="26AFB907" w:rsidR="0019152A" w:rsidRPr="001B0C44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19152A" w14:paraId="470368CB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794DBF5" w14:textId="1F77EBB1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669" w:type="dxa"/>
                </w:tcPr>
                <w:p w14:paraId="64C725D6" w14:textId="515B51EB" w:rsidR="0019152A" w:rsidRPr="00E36A2A" w:rsidRDefault="0019152A" w:rsidP="0019152A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 w:rsidR="00996ABB"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 w:rsidR="00996ABB"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  <w:tr w:rsidR="0019152A" w14:paraId="76C7A0A0" w14:textId="77777777" w:rsidTr="00E64E3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8C2FA17" w14:textId="18F6BD7B" w:rsidR="0019152A" w:rsidRDefault="0019152A" w:rsidP="0019152A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669" w:type="dxa"/>
                </w:tcPr>
                <w:p w14:paraId="7B012A7B" w14:textId="4CCFDE91" w:rsidR="0019152A" w:rsidRDefault="0019152A" w:rsidP="0019152A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8D81CB8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6ED8B0B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3DF88390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01DBF87E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e-mail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9FF7BFB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2943F22D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2EAE5F59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253D984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728C993E" w14:textId="1F3A9306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5.22</w:t>
            </w:r>
          </w:p>
        </w:tc>
        <w:tc>
          <w:tcPr>
            <w:tcW w:w="6910" w:type="dxa"/>
          </w:tcPr>
          <w:p w14:paraId="16DFDD68" w14:textId="6EA38D88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676633F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706B54D" w14:textId="3B66A1D5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78F49219" w14:textId="77777777" w:rsidTr="00E64E30">
        <w:tc>
          <w:tcPr>
            <w:tcW w:w="10024" w:type="dxa"/>
            <w:gridSpan w:val="2"/>
            <w:vAlign w:val="center"/>
          </w:tcPr>
          <w:p w14:paraId="56E3B71C" w14:textId="2727CE98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6071FD32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5995BC9F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0D1AD56C" w14:textId="77777777" w:rsidTr="00E64E30">
        <w:tc>
          <w:tcPr>
            <w:tcW w:w="10024" w:type="dxa"/>
            <w:gridSpan w:val="2"/>
          </w:tcPr>
          <w:p w14:paraId="100B546A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996ABB" w14:paraId="67366D22" w14:textId="77777777" w:rsidTr="00996AB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DB2138B" w14:textId="4C2736E9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907" w:type="dxa"/>
                </w:tcPr>
                <w:p w14:paraId="53A47557" w14:textId="1CF6612A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996ABB" w14:paraId="79409958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E05AC16" w14:textId="494A797F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907" w:type="dxa"/>
                </w:tcPr>
                <w:p w14:paraId="2AA78FB3" w14:textId="0053F6FA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996ABB" w14:paraId="3E63692B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E47C492" w14:textId="37A756D1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907" w:type="dxa"/>
                </w:tcPr>
                <w:p w14:paraId="624CFBC4" w14:textId="6F6CD664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996ABB" w14:paraId="2DF08EDC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6C65DBB" w14:textId="18CD2BB2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907" w:type="dxa"/>
                </w:tcPr>
                <w:p w14:paraId="030690E0" w14:textId="58812DB9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996ABB" w14:paraId="1371DBF0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0A54B38" w14:textId="6D407A28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907" w:type="dxa"/>
                </w:tcPr>
                <w:p w14:paraId="60435DC9" w14:textId="2B04C794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996ABB" w14:paraId="130034BC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0F450E" w14:textId="6F6AC34C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907" w:type="dxa"/>
                </w:tcPr>
                <w:p w14:paraId="6ED8ECC5" w14:textId="5BD48BB0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996ABB" w14:paraId="0A575310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F3CAD2" w14:textId="0551F11B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907" w:type="dxa"/>
                </w:tcPr>
                <w:p w14:paraId="68B88871" w14:textId="6796A084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996ABB" w14:paraId="03EE2C85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1A3187" w14:textId="3C9C1D60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907" w:type="dxa"/>
                </w:tcPr>
                <w:p w14:paraId="2EEAE209" w14:textId="1A5887B8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romano@gmail</w:t>
                  </w: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  <w:tr w:rsidR="00996ABB" w14:paraId="7301ECEB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7B5DC52" w14:textId="0A704899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907" w:type="dxa"/>
                </w:tcPr>
                <w:p w14:paraId="76D20B21" w14:textId="109DCDDB" w:rsidR="00996ABB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unchecked</w:t>
                  </w:r>
                </w:p>
              </w:tc>
            </w:tr>
          </w:tbl>
          <w:p w14:paraId="632E951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00DE37A1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597A54F1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519910B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utilizzo dati personali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è spuntato</w:t>
            </w:r>
          </w:p>
        </w:tc>
      </w:tr>
    </w:tbl>
    <w:p w14:paraId="6808CCCA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34A54F28" w14:textId="77777777" w:rsid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44DA7471" w14:textId="77777777" w:rsidR="00E64E30" w:rsidRDefault="00E64E30" w:rsidP="00E64E30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4D694E69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0BB1F4C3" w14:textId="630FE02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5.23</w:t>
            </w:r>
          </w:p>
        </w:tc>
        <w:tc>
          <w:tcPr>
            <w:tcW w:w="6910" w:type="dxa"/>
          </w:tcPr>
          <w:p w14:paraId="45078AEC" w14:textId="150E946E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PRENOTAZIONE</w:t>
            </w:r>
          </w:p>
        </w:tc>
      </w:tr>
      <w:tr w:rsidR="004A1C50" w14:paraId="695EC695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BF1E158" w14:textId="023C97C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1EA33ABB" w14:textId="77777777" w:rsidTr="00E64E30">
        <w:tc>
          <w:tcPr>
            <w:tcW w:w="10024" w:type="dxa"/>
            <w:gridSpan w:val="2"/>
            <w:vAlign w:val="center"/>
          </w:tcPr>
          <w:p w14:paraId="73F52542" w14:textId="06A0ABCC" w:rsidR="004A1C50" w:rsidRPr="005B5DBC" w:rsidRDefault="004A1C50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L’utente si trova nella </w:t>
            </w:r>
            <w:r>
              <w:rPr>
                <w:b w:val="0"/>
                <w:bCs/>
                <w:noProof/>
                <w:sz w:val="32"/>
                <w:szCs w:val="24"/>
              </w:rPr>
              <w:t>pagina della prenotazione</w:t>
            </w:r>
          </w:p>
        </w:tc>
      </w:tr>
      <w:tr w:rsidR="00E64E30" w14:paraId="5E352054" w14:textId="77777777" w:rsidTr="00E64E30">
        <w:tc>
          <w:tcPr>
            <w:tcW w:w="10024" w:type="dxa"/>
            <w:gridSpan w:val="2"/>
            <w:shd w:val="clear" w:color="auto" w:fill="E0EFF4" w:themeFill="accent4" w:themeFillTint="33"/>
          </w:tcPr>
          <w:p w14:paraId="7710E52E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64E30" w:rsidRPr="005B5DBC" w14:paraId="176D9DCF" w14:textId="77777777" w:rsidTr="00E64E30">
        <w:tc>
          <w:tcPr>
            <w:tcW w:w="10024" w:type="dxa"/>
            <w:gridSpan w:val="2"/>
          </w:tcPr>
          <w:p w14:paraId="372611DB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907"/>
            </w:tblGrid>
            <w:tr w:rsidR="00996ABB" w14:paraId="27A9E96F" w14:textId="77777777" w:rsidTr="00996AB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A87C225" w14:textId="357287F3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PERSONE</w:t>
                  </w:r>
                </w:p>
              </w:tc>
              <w:tc>
                <w:tcPr>
                  <w:tcW w:w="2907" w:type="dxa"/>
                </w:tcPr>
                <w:p w14:paraId="552FD923" w14:textId="098F049C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996ABB" w14:paraId="1CBA9439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6D195F" w14:textId="6483B590" w:rsidR="00996ABB" w:rsidRPr="00E36A2A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ORARIO</w:t>
                  </w:r>
                </w:p>
              </w:tc>
              <w:tc>
                <w:tcPr>
                  <w:tcW w:w="2907" w:type="dxa"/>
                </w:tcPr>
                <w:p w14:paraId="40732761" w14:textId="480F2487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20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:</w:t>
                  </w: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3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</w:t>
                  </w:r>
                </w:p>
              </w:tc>
            </w:tr>
            <w:tr w:rsidR="00996ABB" w14:paraId="3DBF529E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CD51C55" w14:textId="7B71857B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DATA</w:t>
                  </w:r>
                </w:p>
              </w:tc>
              <w:tc>
                <w:tcPr>
                  <w:tcW w:w="2907" w:type="dxa"/>
                </w:tcPr>
                <w:p w14:paraId="56ACC99C" w14:textId="12A86299" w:rsidR="00996ABB" w:rsidRPr="00132F8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070B85">
                    <w:rPr>
                      <w:b w:val="0"/>
                      <w:bCs/>
                      <w:noProof/>
                      <w:sz w:val="36"/>
                      <w:szCs w:val="28"/>
                    </w:rPr>
                    <w:t>10/02/2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021</w:t>
                  </w:r>
                </w:p>
              </w:tc>
            </w:tr>
            <w:tr w:rsidR="00996ABB" w14:paraId="3A84B4DD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FD15548" w14:textId="58977C0A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907" w:type="dxa"/>
                </w:tcPr>
                <w:p w14:paraId="4CC19BD9" w14:textId="7A218376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996ABB" w14:paraId="13D5136E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01B64BF" w14:textId="625590F0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907" w:type="dxa"/>
                </w:tcPr>
                <w:p w14:paraId="05F49A6E" w14:textId="0C4ACFD6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</w:t>
                  </w:r>
                </w:p>
              </w:tc>
            </w:tr>
            <w:tr w:rsidR="00996ABB" w14:paraId="2207CD06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70570F8A" w14:textId="7539EA94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CELLULARE</w:t>
                  </w:r>
                </w:p>
              </w:tc>
              <w:tc>
                <w:tcPr>
                  <w:tcW w:w="2907" w:type="dxa"/>
                </w:tcPr>
                <w:p w14:paraId="56FC2442" w14:textId="0F52AC55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31385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46099</w:t>
                  </w:r>
                </w:p>
              </w:tc>
            </w:tr>
            <w:tr w:rsidR="00996ABB" w14:paraId="046E8FB6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5118E0" w14:textId="1CEBE71B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DOCUMENTO IDENTITÀ</w:t>
                  </w:r>
                </w:p>
              </w:tc>
              <w:tc>
                <w:tcPr>
                  <w:tcW w:w="2907" w:type="dxa"/>
                </w:tcPr>
                <w:p w14:paraId="62341DF8" w14:textId="27979E2C" w:rsidR="00996ABB" w:rsidRPr="001B0C44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CX567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G9</w:t>
                  </w:r>
                </w:p>
              </w:tc>
            </w:tr>
            <w:tr w:rsidR="00996ABB" w14:paraId="21754BC6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08BD9B7" w14:textId="3849B2A4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E-MAIL</w:t>
                  </w:r>
                </w:p>
              </w:tc>
              <w:tc>
                <w:tcPr>
                  <w:tcW w:w="2907" w:type="dxa"/>
                </w:tcPr>
                <w:p w14:paraId="302BF57B" w14:textId="6C24CCD2" w:rsidR="00996ABB" w:rsidRPr="00E36A2A" w:rsidRDefault="00996ABB" w:rsidP="00996AB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r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romano@gmail</w:t>
                  </w:r>
                  <w:r w:rsidRPr="0019152A">
                    <w:rPr>
                      <w:b w:val="0"/>
                      <w:bCs/>
                      <w:noProof/>
                      <w:sz w:val="36"/>
                      <w:szCs w:val="28"/>
                    </w:rPr>
                    <w:t>.i</w:t>
                  </w: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t</w:t>
                  </w:r>
                </w:p>
              </w:tc>
            </w:tr>
            <w:tr w:rsidR="00996ABB" w14:paraId="2BE7A827" w14:textId="77777777" w:rsidTr="00996AB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1CBFA8" w14:textId="5AD27AB7" w:rsidR="00996ABB" w:rsidRDefault="00996ABB" w:rsidP="00996AB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UTILIZZO DATI PERSONALI</w:t>
                  </w:r>
                </w:p>
              </w:tc>
              <w:tc>
                <w:tcPr>
                  <w:tcW w:w="2907" w:type="dxa"/>
                </w:tcPr>
                <w:p w14:paraId="34F16620" w14:textId="6BE13633" w:rsidR="00996ABB" w:rsidRDefault="00996ABB" w:rsidP="00996AB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checked</w:t>
                  </w:r>
                </w:p>
              </w:tc>
            </w:tr>
          </w:tbl>
          <w:p w14:paraId="2BE8A779" w14:textId="77777777" w:rsidR="00E64E30" w:rsidRPr="005B5DBC" w:rsidRDefault="00E64E30" w:rsidP="00E64E3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64E30" w:rsidRPr="005B5DBC" w14:paraId="73FF4540" w14:textId="77777777" w:rsidTr="00E64E30">
        <w:tc>
          <w:tcPr>
            <w:tcW w:w="3114" w:type="dxa"/>
            <w:shd w:val="clear" w:color="auto" w:fill="E0EFF4" w:themeFill="accent4" w:themeFillTint="33"/>
            <w:vAlign w:val="center"/>
          </w:tcPr>
          <w:p w14:paraId="634BC14C" w14:textId="77777777" w:rsidR="00E64E30" w:rsidRDefault="00E64E30" w:rsidP="00E64E3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C437C2A" w14:textId="77777777" w:rsidR="00E64E30" w:rsidRPr="005B5DBC" w:rsidRDefault="00E64E30" w:rsidP="00E64E3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</w:t>
            </w:r>
          </w:p>
        </w:tc>
      </w:tr>
    </w:tbl>
    <w:p w14:paraId="6671D15A" w14:textId="1352DF82" w:rsidR="00E64E30" w:rsidRDefault="00E64E3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p w14:paraId="4F15D32A" w14:textId="5364E2C0" w:rsidR="00E64E30" w:rsidRPr="00E64E30" w:rsidRDefault="00E64E30" w:rsidP="00E64E30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  <w:r>
        <w:rPr>
          <w:rFonts w:cstheme="minorHAnsi"/>
          <w:noProof/>
          <w:sz w:val="40"/>
        </w:rPr>
        <w:br w:type="page"/>
      </w:r>
    </w:p>
    <w:p w14:paraId="7A44EF75" w14:textId="4475657B" w:rsidR="0027447F" w:rsidRDefault="0027447F" w:rsidP="0027447F">
      <w:pPr>
        <w:pStyle w:val="Titolo1"/>
        <w:rPr>
          <w:rFonts w:asciiTheme="minorHAnsi" w:hAnsiTheme="minorHAnsi" w:cstheme="minorHAnsi"/>
          <w:noProof/>
          <w:sz w:val="40"/>
        </w:rPr>
      </w:pPr>
      <w:bookmarkStart w:id="96" w:name="_Toc61798795"/>
      <w:r w:rsidRPr="0027447F">
        <w:rPr>
          <w:rFonts w:asciiTheme="minorHAnsi" w:hAnsiTheme="minorHAnsi" w:cstheme="minorHAnsi"/>
          <w:noProof/>
          <w:sz w:val="40"/>
        </w:rPr>
        <w:lastRenderedPageBreak/>
        <w:t>6.GENERAZIONE CODICE</w:t>
      </w:r>
      <w:bookmarkEnd w:id="96"/>
    </w:p>
    <w:p w14:paraId="66C2F866" w14:textId="60C03D4A" w:rsidR="004A1C50" w:rsidRDefault="004A1C50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4A1C50" w14:paraId="10317277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6AE6182C" w14:textId="7129746D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.0</w:t>
            </w:r>
          </w:p>
        </w:tc>
        <w:tc>
          <w:tcPr>
            <w:tcW w:w="6910" w:type="dxa"/>
          </w:tcPr>
          <w:p w14:paraId="183A5090" w14:textId="64B2689B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4A1C50" w14:paraId="4603DD8D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4010404" w14:textId="7777777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4A1C50" w:rsidRPr="005B5DBC" w14:paraId="38DABFFA" w14:textId="77777777" w:rsidTr="004A1C50">
        <w:tc>
          <w:tcPr>
            <w:tcW w:w="10024" w:type="dxa"/>
            <w:gridSpan w:val="2"/>
            <w:vAlign w:val="center"/>
          </w:tcPr>
          <w:p w14:paraId="1D574ABC" w14:textId="1AD14106" w:rsidR="004A1C50" w:rsidRPr="005B5DBC" w:rsidRDefault="00EC5B7F" w:rsidP="004A1C50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 xml:space="preserve">L’utente </w:t>
            </w:r>
            <w:r w:rsidR="004A1C50">
              <w:rPr>
                <w:b w:val="0"/>
                <w:bCs/>
                <w:noProof/>
                <w:sz w:val="32"/>
                <w:szCs w:val="24"/>
              </w:rPr>
              <w:t>si trova nella pagina per generare il codice</w:t>
            </w:r>
          </w:p>
        </w:tc>
      </w:tr>
      <w:tr w:rsidR="004A1C50" w14:paraId="14C5F1F6" w14:textId="77777777" w:rsidTr="004A1C50">
        <w:tc>
          <w:tcPr>
            <w:tcW w:w="10024" w:type="dxa"/>
            <w:gridSpan w:val="2"/>
            <w:shd w:val="clear" w:color="auto" w:fill="E0EFF4" w:themeFill="accent4" w:themeFillTint="33"/>
          </w:tcPr>
          <w:p w14:paraId="3B039DB5" w14:textId="7777777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4A1C50" w:rsidRPr="005B5DBC" w14:paraId="0B0DB46A" w14:textId="77777777" w:rsidTr="004A1C50">
        <w:tc>
          <w:tcPr>
            <w:tcW w:w="10024" w:type="dxa"/>
            <w:gridSpan w:val="2"/>
          </w:tcPr>
          <w:p w14:paraId="08E02F9B" w14:textId="77777777" w:rsidR="004A1C50" w:rsidRPr="005B5DBC" w:rsidRDefault="004A1C50" w:rsidP="004A1C50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4A1C50" w14:paraId="608CD0DF" w14:textId="77777777" w:rsidTr="004A1C50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B8EFA7E" w14:textId="36E07819" w:rsidR="004A1C50" w:rsidRPr="00E36A2A" w:rsidRDefault="004A1C50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572C7B8E" w14:textId="77777777" w:rsidR="004A1C50" w:rsidRPr="00E36A2A" w:rsidRDefault="004A1C50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4A1C50" w14:paraId="356356F2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535F67F" w14:textId="6B1832B4" w:rsidR="004A1C50" w:rsidRPr="00E36A2A" w:rsidRDefault="004A1C50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523E26CD" w14:textId="77777777" w:rsidR="004A1C50" w:rsidRPr="00E36A2A" w:rsidRDefault="004A1C50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4A1C50" w14:paraId="0A0973D2" w14:textId="77777777" w:rsidTr="004A1C50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3F0B5EE7" w14:textId="2CA86A3F" w:rsidR="004A1C50" w:rsidRDefault="004A1C50" w:rsidP="004A1C50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3244875B" w14:textId="77777777" w:rsidR="004A1C50" w:rsidRPr="00E36A2A" w:rsidRDefault="004A1C50" w:rsidP="004A1C50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071DBE4" w14:textId="77777777" w:rsidR="004A1C50" w:rsidRPr="005B5DBC" w:rsidRDefault="004A1C50" w:rsidP="004A1C50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4A1C50" w:rsidRPr="005B5DBC" w14:paraId="04049E8E" w14:textId="77777777" w:rsidTr="004A1C50">
        <w:tc>
          <w:tcPr>
            <w:tcW w:w="3114" w:type="dxa"/>
            <w:shd w:val="clear" w:color="auto" w:fill="E0EFF4" w:themeFill="accent4" w:themeFillTint="33"/>
            <w:vAlign w:val="center"/>
          </w:tcPr>
          <w:p w14:paraId="27CF0048" w14:textId="77777777" w:rsidR="004A1C50" w:rsidRDefault="004A1C50" w:rsidP="004A1C50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4B4A7F5B" w14:textId="3745AEEB" w:rsidR="004A1C50" w:rsidRPr="005B5DBC" w:rsidRDefault="004A1C50" w:rsidP="004A1C50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EC5B7F">
              <w:rPr>
                <w:b w:val="0"/>
                <w:bCs/>
                <w:noProof/>
                <w:sz w:val="32"/>
                <w:szCs w:val="24"/>
              </w:rPr>
              <w:t xml:space="preserve">numero </w:t>
            </w:r>
            <w:r>
              <w:rPr>
                <w:b w:val="0"/>
                <w:bCs/>
                <w:noProof/>
                <w:sz w:val="32"/>
                <w:szCs w:val="24"/>
              </w:rPr>
              <w:t>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’ è vuoto</w:t>
            </w:r>
          </w:p>
        </w:tc>
      </w:tr>
    </w:tbl>
    <w:p w14:paraId="570A1018" w14:textId="03B16235" w:rsidR="004A1C50" w:rsidRPr="00EC5B7F" w:rsidRDefault="004A1C50" w:rsidP="00EC5B7F">
      <w:pPr>
        <w:spacing w:after="200"/>
        <w:rPr>
          <w:rFonts w:eastAsiaTheme="majorEastAsia" w:cstheme="minorHAnsi"/>
          <w:noProof/>
          <w:color w:val="061F57" w:themeColor="text2" w:themeShade="BF"/>
          <w:kern w:val="28"/>
          <w:sz w:val="40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291BAA01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4E7CC87F" w14:textId="5793BEBE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1</w:t>
            </w:r>
          </w:p>
        </w:tc>
        <w:tc>
          <w:tcPr>
            <w:tcW w:w="6910" w:type="dxa"/>
          </w:tcPr>
          <w:p w14:paraId="24248C00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60C9B2F5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5559F36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0D3857ED" w14:textId="77777777" w:rsidTr="007671AB">
        <w:tc>
          <w:tcPr>
            <w:tcW w:w="10024" w:type="dxa"/>
            <w:gridSpan w:val="2"/>
            <w:vAlign w:val="center"/>
          </w:tcPr>
          <w:p w14:paraId="34E340C3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092AE1D7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4591E5D4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6294210F" w14:textId="77777777" w:rsidTr="007671AB">
        <w:tc>
          <w:tcPr>
            <w:tcW w:w="10024" w:type="dxa"/>
            <w:gridSpan w:val="2"/>
          </w:tcPr>
          <w:p w14:paraId="4D26B731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7D93060C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14EB495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2372938B" w14:textId="08A42C13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0x</w:t>
                  </w:r>
                </w:p>
              </w:tc>
            </w:tr>
            <w:tr w:rsidR="00EC5B7F" w14:paraId="2FCFACA8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C5BF04D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E1E69DA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C5B7F" w14:paraId="06EC8CE0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1F886A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4DC12D1D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3BE530F6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3FF0B702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67C53887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4168B75" w14:textId="3EC29057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numero tavolo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43166DBD" w14:textId="0A2C275E" w:rsidR="00EC5B7F" w:rsidRDefault="00EC5B7F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5C22E248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1A5F847E" w14:textId="78E5DD0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2</w:t>
            </w:r>
          </w:p>
        </w:tc>
        <w:tc>
          <w:tcPr>
            <w:tcW w:w="6910" w:type="dxa"/>
          </w:tcPr>
          <w:p w14:paraId="5D6A8FFE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2D101C1A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414FCA49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133B8AD6" w14:textId="77777777" w:rsidTr="007671AB">
        <w:tc>
          <w:tcPr>
            <w:tcW w:w="10024" w:type="dxa"/>
            <w:gridSpan w:val="2"/>
            <w:vAlign w:val="center"/>
          </w:tcPr>
          <w:p w14:paraId="5E12D328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278AFABD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6E49FD65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7EEA3D22" w14:textId="77777777" w:rsidTr="007671AB">
        <w:tc>
          <w:tcPr>
            <w:tcW w:w="10024" w:type="dxa"/>
            <w:gridSpan w:val="2"/>
          </w:tcPr>
          <w:p w14:paraId="19C1DFA2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5A7A208F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3DACFB74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3037746C" w14:textId="13F9ADA5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71A7A31B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A3FF92D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2346E40E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  <w:tr w:rsidR="00EC5B7F" w14:paraId="0AB6854F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7294196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4C5FE39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1724EECF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5659A40F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7B383B8E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751C0AE" w14:textId="12978151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 e viene generato un codice per un cliente non prenotato</w:t>
            </w:r>
          </w:p>
        </w:tc>
      </w:tr>
    </w:tbl>
    <w:p w14:paraId="4D076B3B" w14:textId="27AF4123" w:rsidR="00EC5B7F" w:rsidRPr="00EC5B7F" w:rsidRDefault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3A512958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30A9A10F" w14:textId="26D9A86E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3</w:t>
            </w:r>
          </w:p>
        </w:tc>
        <w:tc>
          <w:tcPr>
            <w:tcW w:w="6910" w:type="dxa"/>
          </w:tcPr>
          <w:p w14:paraId="76948221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1C4E9460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6ABEA76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236D71E2" w14:textId="77777777" w:rsidTr="007671AB">
        <w:tc>
          <w:tcPr>
            <w:tcW w:w="10024" w:type="dxa"/>
            <w:gridSpan w:val="2"/>
            <w:vAlign w:val="center"/>
          </w:tcPr>
          <w:p w14:paraId="0D9EE2BF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566EE611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38B6C34B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1016BA2A" w14:textId="77777777" w:rsidTr="007671AB">
        <w:tc>
          <w:tcPr>
            <w:tcW w:w="10024" w:type="dxa"/>
            <w:gridSpan w:val="2"/>
          </w:tcPr>
          <w:p w14:paraId="777D0180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6B3B43EA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11AF77D9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13958C7D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6B39C70B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BA9642A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0C74785A" w14:textId="36E1A4E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 Mariantonietta</w:t>
                  </w:r>
                </w:p>
              </w:tc>
            </w:tr>
            <w:tr w:rsidR="00EC5B7F" w14:paraId="6D7EB149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2295F399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DAEFF22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30643A20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27C4103A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52F09D3F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73CD585E" w14:textId="0AADCA6D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la lunghezza massima</w:t>
            </w:r>
          </w:p>
        </w:tc>
      </w:tr>
    </w:tbl>
    <w:p w14:paraId="41FBA5F1" w14:textId="4649065F" w:rsidR="00EC5B7F" w:rsidRDefault="00EC5B7F">
      <w:pPr>
        <w:spacing w:after="200"/>
        <w:rPr>
          <w:rFonts w:cstheme="minorHAnsi"/>
          <w:noProof/>
          <w:sz w:val="40"/>
        </w:rPr>
      </w:pPr>
    </w:p>
    <w:p w14:paraId="7A863D9B" w14:textId="77777777" w:rsidR="00EC5B7F" w:rsidRDefault="00EC5B7F">
      <w:pPr>
        <w:spacing w:after="200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p w14:paraId="2AACE7E5" w14:textId="0AF64E03" w:rsidR="00EC5B7F" w:rsidRDefault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4113CEBF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058CAF1D" w14:textId="61DD6941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4</w:t>
            </w:r>
          </w:p>
        </w:tc>
        <w:tc>
          <w:tcPr>
            <w:tcW w:w="6910" w:type="dxa"/>
          </w:tcPr>
          <w:p w14:paraId="01269AF8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0988CF2D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2FEF4723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44708B1B" w14:textId="77777777" w:rsidTr="007671AB">
        <w:tc>
          <w:tcPr>
            <w:tcW w:w="10024" w:type="dxa"/>
            <w:gridSpan w:val="2"/>
            <w:vAlign w:val="center"/>
          </w:tcPr>
          <w:p w14:paraId="6080B36F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7A7F6342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2C956639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4BE0C424" w14:textId="77777777" w:rsidTr="007671AB">
        <w:tc>
          <w:tcPr>
            <w:tcW w:w="10024" w:type="dxa"/>
            <w:gridSpan w:val="2"/>
          </w:tcPr>
          <w:p w14:paraId="040FD0EB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35585BA7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6DCE773F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24C1AEB7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33A520CC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9C0DFDA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7585AEE" w14:textId="30E28C55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Rosalba0@</w:t>
                  </w:r>
                </w:p>
              </w:tc>
            </w:tr>
            <w:tr w:rsidR="00EC5B7F" w14:paraId="15BC88EA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60E7FEC2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3F2551B6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7CDD2BA8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20A8ACC4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08D17984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672F67A9" w14:textId="01CCBE68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non rispetta il formato</w:t>
            </w:r>
          </w:p>
        </w:tc>
      </w:tr>
    </w:tbl>
    <w:p w14:paraId="01F8A40A" w14:textId="77777777" w:rsidR="00EC5B7F" w:rsidRPr="00EC5B7F" w:rsidRDefault="00EC5B7F" w:rsidP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7CDF55C9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3AB9B607" w14:textId="74E7F3F8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5</w:t>
            </w:r>
          </w:p>
        </w:tc>
        <w:tc>
          <w:tcPr>
            <w:tcW w:w="6910" w:type="dxa"/>
          </w:tcPr>
          <w:p w14:paraId="0188EC56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39CD5879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1EEB0937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34537A19" w14:textId="77777777" w:rsidTr="007671AB">
        <w:tc>
          <w:tcPr>
            <w:tcW w:w="10024" w:type="dxa"/>
            <w:gridSpan w:val="2"/>
            <w:vAlign w:val="center"/>
          </w:tcPr>
          <w:p w14:paraId="15C7FD77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2424C8BE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017FEFF2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1D47AA2E" w14:textId="77777777" w:rsidTr="007671AB">
        <w:tc>
          <w:tcPr>
            <w:tcW w:w="10024" w:type="dxa"/>
            <w:gridSpan w:val="2"/>
          </w:tcPr>
          <w:p w14:paraId="3235F2D9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5BB1C266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5AB23B4C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0299A73F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192E35A3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D7BAAD5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1C558DD0" w14:textId="7A06D67C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EC5B7F" w14:paraId="35D943E4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CCC7639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6AE03189" w14:textId="77777777" w:rsidR="00EC5B7F" w:rsidRPr="00E36A2A" w:rsidRDefault="00EC5B7F" w:rsidP="007671AB">
                  <w:pPr>
                    <w:pStyle w:val="Paragrafoelenco"/>
                    <w:ind w:left="0"/>
                    <w:jc w:val="both"/>
                    <w:rPr>
                      <w:noProof/>
                      <w:sz w:val="36"/>
                      <w:szCs w:val="28"/>
                    </w:rPr>
                  </w:pPr>
                </w:p>
              </w:tc>
            </w:tr>
          </w:tbl>
          <w:p w14:paraId="6B0E43B0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344E9002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61586846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7A51CCD" w14:textId="06B3CCD3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cognome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>è vuoto</w:t>
            </w:r>
          </w:p>
        </w:tc>
      </w:tr>
    </w:tbl>
    <w:p w14:paraId="261B6F61" w14:textId="5371634C" w:rsidR="00EC5B7F" w:rsidRDefault="00EC5B7F">
      <w:pPr>
        <w:spacing w:after="200"/>
        <w:rPr>
          <w:rFonts w:cstheme="minorHAnsi"/>
          <w:noProof/>
          <w:sz w:val="40"/>
        </w:rPr>
      </w:pPr>
    </w:p>
    <w:p w14:paraId="3FFB4F7F" w14:textId="77777777" w:rsidR="00EC5B7F" w:rsidRDefault="00EC5B7F">
      <w:pPr>
        <w:spacing w:after="200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1C75330C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2725A2C4" w14:textId="2195E208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lastRenderedPageBreak/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6</w:t>
            </w:r>
          </w:p>
        </w:tc>
        <w:tc>
          <w:tcPr>
            <w:tcW w:w="6910" w:type="dxa"/>
          </w:tcPr>
          <w:p w14:paraId="69E1F4B2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04CE50B3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573419CA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1C55D115" w14:textId="77777777" w:rsidTr="007671AB">
        <w:tc>
          <w:tcPr>
            <w:tcW w:w="10024" w:type="dxa"/>
            <w:gridSpan w:val="2"/>
            <w:vAlign w:val="center"/>
          </w:tcPr>
          <w:p w14:paraId="79FA8F3B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56127052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2342D5D7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11431438" w14:textId="77777777" w:rsidTr="007671AB">
        <w:tc>
          <w:tcPr>
            <w:tcW w:w="10024" w:type="dxa"/>
            <w:gridSpan w:val="2"/>
          </w:tcPr>
          <w:p w14:paraId="1C6BE41D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70E6126D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721AFCB5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105D933C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1613F528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55DD130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3B2F065D" w14:textId="7CA85261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EC5B7F" w14:paraId="0A0FBB0A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6B0AB11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129F731C" w14:textId="7D3F08D7" w:rsidR="00EC5B7F" w:rsidRPr="00EC5B7F" w:rsidRDefault="00C7478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Calabrese</w:t>
                  </w:r>
                  <w:r w:rsid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 xml:space="preserve"> Castrogiovanni</w:t>
                  </w:r>
                </w:p>
              </w:tc>
            </w:tr>
          </w:tbl>
          <w:p w14:paraId="18871526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7C2EE0B8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556B71C6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5F89312" w14:textId="1A9A6BCC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L’inserimento fallisce perché il campo ‘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>cog</w:t>
            </w:r>
            <w:r>
              <w:rPr>
                <w:b w:val="0"/>
                <w:bCs/>
                <w:noProof/>
                <w:sz w:val="32"/>
                <w:szCs w:val="24"/>
              </w:rPr>
              <w:t>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>
              <w:rPr>
                <w:b w:val="0"/>
                <w:bCs/>
                <w:noProof/>
                <w:sz w:val="32"/>
                <w:szCs w:val="24"/>
              </w:rPr>
              <w:t xml:space="preserve">non rispetta 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>la lunghezza massima</w:t>
            </w:r>
          </w:p>
        </w:tc>
      </w:tr>
    </w:tbl>
    <w:p w14:paraId="2D6FE21D" w14:textId="77777777" w:rsidR="00EC5B7F" w:rsidRPr="00EC5B7F" w:rsidRDefault="00EC5B7F" w:rsidP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EC5B7F" w14:paraId="1709F6E7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38424256" w14:textId="24197E2C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7</w:t>
            </w:r>
          </w:p>
        </w:tc>
        <w:tc>
          <w:tcPr>
            <w:tcW w:w="6910" w:type="dxa"/>
          </w:tcPr>
          <w:p w14:paraId="60F7A1E0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EC5B7F" w14:paraId="7EFE8DA0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451BE4D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EC5B7F" w:rsidRPr="005B5DBC" w14:paraId="4960C8DE" w14:textId="77777777" w:rsidTr="007671AB">
        <w:tc>
          <w:tcPr>
            <w:tcW w:w="10024" w:type="dxa"/>
            <w:gridSpan w:val="2"/>
            <w:vAlign w:val="center"/>
          </w:tcPr>
          <w:p w14:paraId="068C247F" w14:textId="77777777" w:rsidR="00EC5B7F" w:rsidRPr="005B5DBC" w:rsidRDefault="00EC5B7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EC5B7F" w14:paraId="1E803DFC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2106D759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EC5B7F" w:rsidRPr="005B5DBC" w14:paraId="647D3CBE" w14:textId="77777777" w:rsidTr="007671AB">
        <w:tc>
          <w:tcPr>
            <w:tcW w:w="10024" w:type="dxa"/>
            <w:gridSpan w:val="2"/>
          </w:tcPr>
          <w:p w14:paraId="38D6BF6B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EC5B7F" w14:paraId="323C50AD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217A41AB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6A35EFC5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EC5B7F" w14:paraId="78E2098C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4EEFDD34" w14:textId="77777777" w:rsidR="00EC5B7F" w:rsidRPr="00E36A2A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6306045B" w14:textId="77777777" w:rsidR="00EC5B7F" w:rsidRPr="00EC5B7F" w:rsidRDefault="00EC5B7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EC5B7F" w14:paraId="497292AC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12952EAE" w14:textId="77777777" w:rsidR="00EC5B7F" w:rsidRDefault="00EC5B7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02C9591" w14:textId="58DBC40A" w:rsidR="00EC5B7F" w:rsidRPr="00C7478F" w:rsidRDefault="00C7478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C7478F">
                    <w:rPr>
                      <w:b w:val="0"/>
                      <w:bCs/>
                      <w:noProof/>
                      <w:sz w:val="36"/>
                      <w:szCs w:val="28"/>
                    </w:rPr>
                    <w:t>Calabrese</w:t>
                  </w:r>
                </w:p>
              </w:tc>
            </w:tr>
          </w:tbl>
          <w:p w14:paraId="4B71B6C3" w14:textId="77777777" w:rsidR="00EC5B7F" w:rsidRPr="005B5DBC" w:rsidRDefault="00EC5B7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EC5B7F" w:rsidRPr="005B5DBC" w14:paraId="750F8FA4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33902010" w14:textId="77777777" w:rsidR="00EC5B7F" w:rsidRDefault="00EC5B7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3B2AD3E3" w14:textId="722A698B" w:rsidR="00EC5B7F" w:rsidRPr="005B5DBC" w:rsidRDefault="00EC5B7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fallisce perché 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 xml:space="preserve">non viene trovata una corrispondenza nel database tra </w:t>
            </w:r>
            <w:r w:rsidR="00C7478F" w:rsidRPr="005B5DBC">
              <w:rPr>
                <w:b w:val="0"/>
                <w:bCs/>
                <w:noProof/>
                <w:sz w:val="32"/>
                <w:szCs w:val="24"/>
              </w:rPr>
              <w:t>il campo ‘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>nome</w:t>
            </w:r>
            <w:r w:rsidR="00C7478F" w:rsidRPr="005B5DBC">
              <w:rPr>
                <w:b w:val="0"/>
                <w:bCs/>
                <w:noProof/>
                <w:sz w:val="32"/>
                <w:szCs w:val="24"/>
              </w:rPr>
              <w:t>’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 xml:space="preserve"> e 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il campo ‘</w:t>
            </w:r>
            <w:r>
              <w:rPr>
                <w:b w:val="0"/>
                <w:bCs/>
                <w:noProof/>
                <w:sz w:val="32"/>
                <w:szCs w:val="24"/>
              </w:rPr>
              <w:t>cognome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’ </w:t>
            </w:r>
            <w:r w:rsidR="00C7478F">
              <w:rPr>
                <w:b w:val="0"/>
                <w:bCs/>
                <w:noProof/>
                <w:sz w:val="32"/>
                <w:szCs w:val="24"/>
              </w:rPr>
              <w:t>tra i clienti prenotati</w:t>
            </w:r>
          </w:p>
        </w:tc>
      </w:tr>
    </w:tbl>
    <w:p w14:paraId="10B6E4BA" w14:textId="790A3F45" w:rsidR="00C7478F" w:rsidRDefault="00C7478F">
      <w:pPr>
        <w:spacing w:after="200"/>
        <w:rPr>
          <w:rFonts w:cstheme="minorHAnsi"/>
          <w:noProof/>
          <w:sz w:val="40"/>
        </w:rPr>
      </w:pPr>
    </w:p>
    <w:p w14:paraId="192A3A45" w14:textId="77777777" w:rsidR="00C7478F" w:rsidRDefault="00C7478F">
      <w:pPr>
        <w:spacing w:after="200"/>
        <w:rPr>
          <w:rFonts w:cstheme="minorHAnsi"/>
          <w:noProof/>
          <w:sz w:val="40"/>
        </w:rPr>
      </w:pPr>
      <w:r>
        <w:rPr>
          <w:rFonts w:cstheme="minorHAnsi"/>
          <w:noProof/>
          <w:sz w:val="40"/>
        </w:rPr>
        <w:br w:type="page"/>
      </w:r>
    </w:p>
    <w:p w14:paraId="507D7BFB" w14:textId="040A3AD1" w:rsidR="00EC5B7F" w:rsidRDefault="00EC5B7F">
      <w:pPr>
        <w:spacing w:after="200"/>
        <w:rPr>
          <w:rFonts w:cstheme="minorHAnsi"/>
          <w:noProof/>
          <w:sz w:val="4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114"/>
        <w:gridCol w:w="6910"/>
      </w:tblGrid>
      <w:tr w:rsidR="00C7478F" w14:paraId="52C56A41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02ABB0D8" w14:textId="13499006" w:rsidR="00C7478F" w:rsidRDefault="00C7478F" w:rsidP="007671AB">
            <w:pPr>
              <w:jc w:val="center"/>
              <w:rPr>
                <w:noProof/>
                <w:sz w:val="48"/>
                <w:szCs w:val="40"/>
              </w:rPr>
            </w:pPr>
            <w:r w:rsidRPr="0027447F">
              <w:rPr>
                <w:noProof/>
                <w:sz w:val="36"/>
                <w:szCs w:val="28"/>
              </w:rPr>
              <w:t xml:space="preserve">TEST CASE </w:t>
            </w:r>
            <w:r>
              <w:rPr>
                <w:noProof/>
                <w:sz w:val="36"/>
                <w:szCs w:val="28"/>
              </w:rPr>
              <w:t>6</w:t>
            </w:r>
            <w:r w:rsidRPr="0027447F">
              <w:rPr>
                <w:noProof/>
                <w:sz w:val="36"/>
                <w:szCs w:val="28"/>
              </w:rPr>
              <w:t>.</w:t>
            </w:r>
            <w:r>
              <w:rPr>
                <w:noProof/>
                <w:sz w:val="36"/>
                <w:szCs w:val="28"/>
              </w:rPr>
              <w:t>8</w:t>
            </w:r>
          </w:p>
        </w:tc>
        <w:tc>
          <w:tcPr>
            <w:tcW w:w="6910" w:type="dxa"/>
          </w:tcPr>
          <w:p w14:paraId="0FABF43C" w14:textId="77777777" w:rsidR="00C7478F" w:rsidRDefault="00C7478F" w:rsidP="007671AB">
            <w:pPr>
              <w:jc w:val="center"/>
              <w:rPr>
                <w:noProof/>
                <w:sz w:val="48"/>
                <w:szCs w:val="40"/>
              </w:rPr>
            </w:pPr>
            <w:r>
              <w:rPr>
                <w:noProof/>
                <w:sz w:val="36"/>
                <w:szCs w:val="28"/>
              </w:rPr>
              <w:t>GENERAZIONE CODICE</w:t>
            </w:r>
          </w:p>
        </w:tc>
      </w:tr>
      <w:tr w:rsidR="00C7478F" w14:paraId="20697885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  <w:vAlign w:val="center"/>
          </w:tcPr>
          <w:p w14:paraId="7A8A22E4" w14:textId="77777777" w:rsidR="00C7478F" w:rsidRDefault="00C7478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PRECONDIZIONI</w:t>
            </w:r>
          </w:p>
        </w:tc>
      </w:tr>
      <w:tr w:rsidR="00C7478F" w:rsidRPr="005B5DBC" w14:paraId="28EDD46B" w14:textId="77777777" w:rsidTr="007671AB">
        <w:tc>
          <w:tcPr>
            <w:tcW w:w="10024" w:type="dxa"/>
            <w:gridSpan w:val="2"/>
            <w:vAlign w:val="center"/>
          </w:tcPr>
          <w:p w14:paraId="09414B2E" w14:textId="77777777" w:rsidR="00C7478F" w:rsidRPr="005B5DBC" w:rsidRDefault="00C7478F" w:rsidP="007671AB">
            <w:pPr>
              <w:ind w:left="360"/>
              <w:jc w:val="center"/>
              <w:rPr>
                <w:b w:val="0"/>
                <w:bCs/>
                <w:noProof/>
                <w:sz w:val="48"/>
                <w:szCs w:val="40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si trova nella pagina per generare il codice</w:t>
            </w:r>
          </w:p>
        </w:tc>
      </w:tr>
      <w:tr w:rsidR="00C7478F" w14:paraId="1D13A39C" w14:textId="77777777" w:rsidTr="007671AB">
        <w:tc>
          <w:tcPr>
            <w:tcW w:w="10024" w:type="dxa"/>
            <w:gridSpan w:val="2"/>
            <w:shd w:val="clear" w:color="auto" w:fill="E0EFF4" w:themeFill="accent4" w:themeFillTint="33"/>
          </w:tcPr>
          <w:p w14:paraId="46FAC2E5" w14:textId="77777777" w:rsidR="00C7478F" w:rsidRDefault="00C7478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FLUSSO DI EVENTI</w:t>
            </w:r>
          </w:p>
        </w:tc>
      </w:tr>
      <w:tr w:rsidR="00C7478F" w:rsidRPr="005B5DBC" w14:paraId="52A99BC8" w14:textId="77777777" w:rsidTr="007671AB">
        <w:tc>
          <w:tcPr>
            <w:tcW w:w="10024" w:type="dxa"/>
            <w:gridSpan w:val="2"/>
          </w:tcPr>
          <w:p w14:paraId="1578580A" w14:textId="77777777" w:rsidR="00C7478F" w:rsidRPr="005B5DBC" w:rsidRDefault="00C7478F" w:rsidP="007671AB">
            <w:pPr>
              <w:pStyle w:val="Paragrafoelenco"/>
              <w:numPr>
                <w:ilvl w:val="0"/>
                <w:numId w:val="16"/>
              </w:numPr>
              <w:spacing w:before="240" w:line="360" w:lineRule="auto"/>
              <w:jc w:val="both"/>
              <w:rPr>
                <w:b w:val="0"/>
                <w:bCs/>
                <w:noProof/>
                <w:sz w:val="32"/>
                <w:szCs w:val="24"/>
              </w:rPr>
            </w:pPr>
            <w:r>
              <w:rPr>
                <w:b w:val="0"/>
                <w:bCs/>
                <w:noProof/>
                <w:sz w:val="32"/>
                <w:szCs w:val="24"/>
              </w:rPr>
              <w:t>L’utente inserisce nel form i seguenti dati</w:t>
            </w:r>
            <w:r w:rsidRPr="005B5DBC">
              <w:rPr>
                <w:b w:val="0"/>
                <w:bCs/>
                <w:noProof/>
                <w:sz w:val="32"/>
                <w:szCs w:val="24"/>
              </w:rPr>
              <w:t>:</w:t>
            </w:r>
          </w:p>
          <w:tbl>
            <w:tblPr>
              <w:tblStyle w:val="Grigliatabel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753"/>
              <w:gridCol w:w="2669"/>
            </w:tblGrid>
            <w:tr w:rsidR="00C7478F" w14:paraId="2BD44638" w14:textId="77777777" w:rsidTr="007671AB">
              <w:trPr>
                <w:trHeight w:val="203"/>
                <w:jc w:val="center"/>
              </w:trPr>
              <w:tc>
                <w:tcPr>
                  <w:tcW w:w="2753" w:type="dxa"/>
                  <w:vAlign w:val="center"/>
                </w:tcPr>
                <w:p w14:paraId="44D62C3C" w14:textId="77777777" w:rsidR="00C7478F" w:rsidRPr="00E36A2A" w:rsidRDefault="00C7478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NUMERO TAVOLO</w:t>
                  </w:r>
                </w:p>
              </w:tc>
              <w:tc>
                <w:tcPr>
                  <w:tcW w:w="2669" w:type="dxa"/>
                </w:tcPr>
                <w:p w14:paraId="676BC0E7" w14:textId="77777777" w:rsidR="00C7478F" w:rsidRPr="00EC5B7F" w:rsidRDefault="00C7478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>
                    <w:rPr>
                      <w:b w:val="0"/>
                      <w:bCs/>
                      <w:noProof/>
                      <w:sz w:val="36"/>
                      <w:szCs w:val="28"/>
                    </w:rPr>
                    <w:t>12</w:t>
                  </w:r>
                </w:p>
              </w:tc>
            </w:tr>
            <w:tr w:rsidR="00C7478F" w14:paraId="06505987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0996A631" w14:textId="77777777" w:rsidR="00C7478F" w:rsidRPr="00E36A2A" w:rsidRDefault="00C7478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NOME</w:t>
                  </w:r>
                </w:p>
              </w:tc>
              <w:tc>
                <w:tcPr>
                  <w:tcW w:w="2669" w:type="dxa"/>
                </w:tcPr>
                <w:p w14:paraId="73726317" w14:textId="77777777" w:rsidR="00C7478F" w:rsidRPr="00EC5B7F" w:rsidRDefault="00C7478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EC5B7F">
                    <w:rPr>
                      <w:b w:val="0"/>
                      <w:bCs/>
                      <w:noProof/>
                      <w:sz w:val="36"/>
                      <w:szCs w:val="28"/>
                    </w:rPr>
                    <w:t>Rosalba</w:t>
                  </w:r>
                </w:p>
              </w:tc>
            </w:tr>
            <w:tr w:rsidR="00C7478F" w14:paraId="298F61E5" w14:textId="77777777" w:rsidTr="007671AB">
              <w:trPr>
                <w:trHeight w:val="198"/>
                <w:jc w:val="center"/>
              </w:trPr>
              <w:tc>
                <w:tcPr>
                  <w:tcW w:w="2753" w:type="dxa"/>
                  <w:vAlign w:val="center"/>
                </w:tcPr>
                <w:p w14:paraId="5387405F" w14:textId="77777777" w:rsidR="00C7478F" w:rsidRDefault="00C7478F" w:rsidP="007671AB">
                  <w:pPr>
                    <w:pStyle w:val="Paragrafoelenco"/>
                    <w:ind w:left="0"/>
                    <w:jc w:val="center"/>
                    <w:rPr>
                      <w:noProof/>
                      <w:sz w:val="32"/>
                      <w:szCs w:val="24"/>
                    </w:rPr>
                  </w:pPr>
                  <w:r>
                    <w:rPr>
                      <w:noProof/>
                      <w:sz w:val="32"/>
                      <w:szCs w:val="24"/>
                    </w:rPr>
                    <w:t>COGNOME</w:t>
                  </w:r>
                </w:p>
              </w:tc>
              <w:tc>
                <w:tcPr>
                  <w:tcW w:w="2669" w:type="dxa"/>
                </w:tcPr>
                <w:p w14:paraId="06BD5C6C" w14:textId="77777777" w:rsidR="00C7478F" w:rsidRPr="00C7478F" w:rsidRDefault="00C7478F" w:rsidP="007671AB">
                  <w:pPr>
                    <w:pStyle w:val="Paragrafoelenco"/>
                    <w:ind w:left="0"/>
                    <w:jc w:val="both"/>
                    <w:rPr>
                      <w:b w:val="0"/>
                      <w:bCs/>
                      <w:noProof/>
                      <w:sz w:val="36"/>
                      <w:szCs w:val="28"/>
                    </w:rPr>
                  </w:pPr>
                  <w:r w:rsidRPr="00C7478F">
                    <w:rPr>
                      <w:b w:val="0"/>
                      <w:bCs/>
                      <w:noProof/>
                      <w:sz w:val="36"/>
                      <w:szCs w:val="28"/>
                    </w:rPr>
                    <w:t>Calabrese</w:t>
                  </w:r>
                </w:p>
              </w:tc>
            </w:tr>
          </w:tbl>
          <w:p w14:paraId="7CAB4CAE" w14:textId="77777777" w:rsidR="00C7478F" w:rsidRPr="005B5DBC" w:rsidRDefault="00C7478F" w:rsidP="007671AB">
            <w:pPr>
              <w:pStyle w:val="Paragrafoelenco"/>
              <w:numPr>
                <w:ilvl w:val="0"/>
                <w:numId w:val="16"/>
              </w:numPr>
              <w:spacing w:after="240"/>
              <w:jc w:val="both"/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>L’utente conferma</w:t>
            </w:r>
          </w:p>
        </w:tc>
      </w:tr>
      <w:tr w:rsidR="00C7478F" w:rsidRPr="005B5DBC" w14:paraId="1F12CD70" w14:textId="77777777" w:rsidTr="007671AB">
        <w:tc>
          <w:tcPr>
            <w:tcW w:w="3114" w:type="dxa"/>
            <w:shd w:val="clear" w:color="auto" w:fill="E0EFF4" w:themeFill="accent4" w:themeFillTint="33"/>
            <w:vAlign w:val="center"/>
          </w:tcPr>
          <w:p w14:paraId="4FCA2923" w14:textId="77777777" w:rsidR="00C7478F" w:rsidRDefault="00C7478F" w:rsidP="007671AB">
            <w:pPr>
              <w:jc w:val="center"/>
              <w:rPr>
                <w:noProof/>
                <w:sz w:val="48"/>
                <w:szCs w:val="40"/>
              </w:rPr>
            </w:pPr>
            <w:r w:rsidRPr="005B5DBC">
              <w:rPr>
                <w:noProof/>
                <w:sz w:val="36"/>
                <w:szCs w:val="28"/>
              </w:rPr>
              <w:t>ORACOLO</w:t>
            </w:r>
          </w:p>
        </w:tc>
        <w:tc>
          <w:tcPr>
            <w:tcW w:w="6910" w:type="dxa"/>
          </w:tcPr>
          <w:p w14:paraId="1999099F" w14:textId="762BB048" w:rsidR="00C7478F" w:rsidRPr="005B5DBC" w:rsidRDefault="00C7478F" w:rsidP="007671AB">
            <w:pPr>
              <w:rPr>
                <w:b w:val="0"/>
                <w:bCs/>
                <w:noProof/>
                <w:sz w:val="48"/>
                <w:szCs w:val="40"/>
              </w:rPr>
            </w:pPr>
            <w:r w:rsidRPr="005B5DBC">
              <w:rPr>
                <w:b w:val="0"/>
                <w:bCs/>
                <w:noProof/>
                <w:sz w:val="32"/>
                <w:szCs w:val="24"/>
              </w:rPr>
              <w:t xml:space="preserve">L’inserimento </w:t>
            </w:r>
            <w:r>
              <w:rPr>
                <w:b w:val="0"/>
                <w:bCs/>
                <w:noProof/>
                <w:sz w:val="32"/>
                <w:szCs w:val="24"/>
              </w:rPr>
              <w:t>va a buon fine e viene generato un codice per un cliente prenotato</w:t>
            </w:r>
          </w:p>
        </w:tc>
      </w:tr>
    </w:tbl>
    <w:p w14:paraId="177F1DEC" w14:textId="77777777" w:rsidR="00C7478F" w:rsidRPr="00EC5B7F" w:rsidRDefault="00C7478F">
      <w:pPr>
        <w:spacing w:after="200"/>
        <w:rPr>
          <w:rFonts w:cstheme="minorHAnsi"/>
          <w:noProof/>
          <w:sz w:val="40"/>
        </w:rPr>
      </w:pPr>
    </w:p>
    <w:p w14:paraId="724CDFA1" w14:textId="77777777" w:rsidR="00EC5B7F" w:rsidRPr="0027447F" w:rsidRDefault="00EC5B7F" w:rsidP="0027447F">
      <w:pPr>
        <w:pStyle w:val="Titolo1"/>
        <w:rPr>
          <w:rFonts w:asciiTheme="minorHAnsi" w:hAnsiTheme="minorHAnsi" w:cstheme="minorHAnsi"/>
          <w:noProof/>
          <w:sz w:val="40"/>
        </w:rPr>
      </w:pPr>
    </w:p>
    <w:sectPr w:rsidR="00EC5B7F" w:rsidRPr="0027447F" w:rsidSect="00F70FE8">
      <w:headerReference w:type="default" r:id="rId10"/>
      <w:footerReference w:type="default" r:id="rId11"/>
      <w:type w:val="continuous"/>
      <w:pgSz w:w="11906" w:h="16838" w:code="9"/>
      <w:pgMar w:top="720" w:right="936" w:bottom="720" w:left="936" w:header="0" w:footer="289" w:gutter="0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3D054" w14:textId="77777777" w:rsidR="00F1312A" w:rsidRDefault="00F1312A">
      <w:r>
        <w:separator/>
      </w:r>
    </w:p>
    <w:p w14:paraId="742C12A2" w14:textId="77777777" w:rsidR="00F1312A" w:rsidRDefault="00F1312A"/>
  </w:endnote>
  <w:endnote w:type="continuationSeparator" w:id="0">
    <w:p w14:paraId="2EA5F0CC" w14:textId="77777777" w:rsidR="00F1312A" w:rsidRDefault="00F1312A">
      <w:r>
        <w:continuationSeparator/>
      </w:r>
    </w:p>
    <w:p w14:paraId="2F138698" w14:textId="77777777" w:rsidR="00F1312A" w:rsidRDefault="00F1312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57DD7EA6" w14:textId="77777777" w:rsidR="004A1C50" w:rsidRDefault="004A1C50">
        <w:pPr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67507FBB" w14:textId="77777777" w:rsidR="004A1C50" w:rsidRDefault="004A1C50">
    <w:pPr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CF195" w14:textId="77777777" w:rsidR="00F1312A" w:rsidRDefault="00F1312A">
      <w:r>
        <w:separator/>
      </w:r>
    </w:p>
    <w:p w14:paraId="72BCD291" w14:textId="77777777" w:rsidR="00F1312A" w:rsidRDefault="00F1312A"/>
  </w:footnote>
  <w:footnote w:type="continuationSeparator" w:id="0">
    <w:p w14:paraId="49B8BD3A" w14:textId="77777777" w:rsidR="00F1312A" w:rsidRDefault="00F1312A">
      <w:r>
        <w:continuationSeparator/>
      </w:r>
    </w:p>
    <w:p w14:paraId="4F40322F" w14:textId="77777777" w:rsidR="00F1312A" w:rsidRDefault="00F1312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4A1C50" w14:paraId="14235AB7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0B0A7D6" w14:textId="77777777" w:rsidR="004A1C50" w:rsidRDefault="004A1C50">
          <w:pPr>
            <w:rPr>
              <w:noProof/>
            </w:rPr>
          </w:pPr>
        </w:p>
      </w:tc>
    </w:tr>
  </w:tbl>
  <w:p w14:paraId="2B5BEB23" w14:textId="77777777" w:rsidR="004A1C50" w:rsidRDefault="004A1C50" w:rsidP="00D077E9">
    <w:pPr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34897"/>
    <w:multiLevelType w:val="hybridMultilevel"/>
    <w:tmpl w:val="13CA9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B079E3"/>
    <w:multiLevelType w:val="hybridMultilevel"/>
    <w:tmpl w:val="490255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F55A7"/>
    <w:multiLevelType w:val="hybridMultilevel"/>
    <w:tmpl w:val="44BEB6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26A40"/>
    <w:multiLevelType w:val="hybridMultilevel"/>
    <w:tmpl w:val="B0343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63B53"/>
    <w:multiLevelType w:val="hybridMultilevel"/>
    <w:tmpl w:val="3F4EE0D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03E08"/>
    <w:multiLevelType w:val="hybridMultilevel"/>
    <w:tmpl w:val="5762C79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F626D5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95CCF"/>
    <w:multiLevelType w:val="hybridMultilevel"/>
    <w:tmpl w:val="CFB61A8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D5434"/>
    <w:multiLevelType w:val="hybridMultilevel"/>
    <w:tmpl w:val="0900A0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C537F4"/>
    <w:multiLevelType w:val="hybridMultilevel"/>
    <w:tmpl w:val="998CF92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A80020"/>
    <w:multiLevelType w:val="hybridMultilevel"/>
    <w:tmpl w:val="07EE7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6603E4"/>
    <w:multiLevelType w:val="hybridMultilevel"/>
    <w:tmpl w:val="CDDC06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A2E3C"/>
    <w:multiLevelType w:val="hybridMultilevel"/>
    <w:tmpl w:val="48960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15ECA"/>
    <w:multiLevelType w:val="hybridMultilevel"/>
    <w:tmpl w:val="09EE551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655E5A"/>
    <w:multiLevelType w:val="hybridMultilevel"/>
    <w:tmpl w:val="005E79B2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88114D"/>
    <w:multiLevelType w:val="hybridMultilevel"/>
    <w:tmpl w:val="F01C05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5C2D29"/>
    <w:multiLevelType w:val="hybridMultilevel"/>
    <w:tmpl w:val="4F803E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9"/>
  </w:num>
  <w:num w:numId="4">
    <w:abstractNumId w:val="10"/>
  </w:num>
  <w:num w:numId="5">
    <w:abstractNumId w:val="3"/>
  </w:num>
  <w:num w:numId="6">
    <w:abstractNumId w:val="14"/>
  </w:num>
  <w:num w:numId="7">
    <w:abstractNumId w:val="1"/>
  </w:num>
  <w:num w:numId="8">
    <w:abstractNumId w:val="7"/>
  </w:num>
  <w:num w:numId="9">
    <w:abstractNumId w:val="15"/>
  </w:num>
  <w:num w:numId="10">
    <w:abstractNumId w:val="2"/>
  </w:num>
  <w:num w:numId="11">
    <w:abstractNumId w:val="12"/>
  </w:num>
  <w:num w:numId="12">
    <w:abstractNumId w:val="13"/>
  </w:num>
  <w:num w:numId="13">
    <w:abstractNumId w:val="0"/>
  </w:num>
  <w:num w:numId="14">
    <w:abstractNumId w:val="6"/>
  </w:num>
  <w:num w:numId="15">
    <w:abstractNumId w:val="8"/>
  </w:num>
  <w:num w:numId="16">
    <w:abstractNumId w:val="1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278"/>
    <w:rsid w:val="00003DBB"/>
    <w:rsid w:val="0002482E"/>
    <w:rsid w:val="000315AA"/>
    <w:rsid w:val="00035088"/>
    <w:rsid w:val="00045536"/>
    <w:rsid w:val="00050324"/>
    <w:rsid w:val="00057993"/>
    <w:rsid w:val="00066822"/>
    <w:rsid w:val="00070B85"/>
    <w:rsid w:val="00071F84"/>
    <w:rsid w:val="00084547"/>
    <w:rsid w:val="000A0150"/>
    <w:rsid w:val="000B33AA"/>
    <w:rsid w:val="000B7682"/>
    <w:rsid w:val="000C5DBC"/>
    <w:rsid w:val="000D05D2"/>
    <w:rsid w:val="000D4857"/>
    <w:rsid w:val="000E39B7"/>
    <w:rsid w:val="000E63C9"/>
    <w:rsid w:val="00113800"/>
    <w:rsid w:val="001140AD"/>
    <w:rsid w:val="00122F19"/>
    <w:rsid w:val="00123936"/>
    <w:rsid w:val="001268E4"/>
    <w:rsid w:val="00130E9D"/>
    <w:rsid w:val="00132F84"/>
    <w:rsid w:val="001359A1"/>
    <w:rsid w:val="00150A6D"/>
    <w:rsid w:val="00156140"/>
    <w:rsid w:val="001569B3"/>
    <w:rsid w:val="00177ED0"/>
    <w:rsid w:val="00185B35"/>
    <w:rsid w:val="0019152A"/>
    <w:rsid w:val="001A3933"/>
    <w:rsid w:val="001A3F77"/>
    <w:rsid w:val="001A5438"/>
    <w:rsid w:val="001B0C44"/>
    <w:rsid w:val="001D1387"/>
    <w:rsid w:val="001E2518"/>
    <w:rsid w:val="001E31A4"/>
    <w:rsid w:val="001F0D57"/>
    <w:rsid w:val="001F2BC8"/>
    <w:rsid w:val="001F5F6B"/>
    <w:rsid w:val="002429B6"/>
    <w:rsid w:val="00243EBC"/>
    <w:rsid w:val="00246A35"/>
    <w:rsid w:val="00247EDC"/>
    <w:rsid w:val="00270A6D"/>
    <w:rsid w:val="00272B3A"/>
    <w:rsid w:val="0027447F"/>
    <w:rsid w:val="00276051"/>
    <w:rsid w:val="00284348"/>
    <w:rsid w:val="00290468"/>
    <w:rsid w:val="0029051B"/>
    <w:rsid w:val="00291238"/>
    <w:rsid w:val="002B029B"/>
    <w:rsid w:val="002B72DE"/>
    <w:rsid w:val="002C12E6"/>
    <w:rsid w:val="002C5963"/>
    <w:rsid w:val="002D50A9"/>
    <w:rsid w:val="002E3413"/>
    <w:rsid w:val="002F51F5"/>
    <w:rsid w:val="0030184D"/>
    <w:rsid w:val="00312137"/>
    <w:rsid w:val="003206A4"/>
    <w:rsid w:val="003302E6"/>
    <w:rsid w:val="00330359"/>
    <w:rsid w:val="0033762F"/>
    <w:rsid w:val="003444EC"/>
    <w:rsid w:val="00360494"/>
    <w:rsid w:val="003663E7"/>
    <w:rsid w:val="00366C7E"/>
    <w:rsid w:val="00375B86"/>
    <w:rsid w:val="0037714D"/>
    <w:rsid w:val="00384EA3"/>
    <w:rsid w:val="0038590D"/>
    <w:rsid w:val="003A39A1"/>
    <w:rsid w:val="003A4AF9"/>
    <w:rsid w:val="003C2191"/>
    <w:rsid w:val="003C519C"/>
    <w:rsid w:val="003D357C"/>
    <w:rsid w:val="003D3863"/>
    <w:rsid w:val="003E6361"/>
    <w:rsid w:val="004110DE"/>
    <w:rsid w:val="00420B59"/>
    <w:rsid w:val="004224E4"/>
    <w:rsid w:val="004252D9"/>
    <w:rsid w:val="0044085A"/>
    <w:rsid w:val="00446D8B"/>
    <w:rsid w:val="00456070"/>
    <w:rsid w:val="004658FA"/>
    <w:rsid w:val="00473FEA"/>
    <w:rsid w:val="00477317"/>
    <w:rsid w:val="00490554"/>
    <w:rsid w:val="004A1C50"/>
    <w:rsid w:val="004B21A5"/>
    <w:rsid w:val="004B641F"/>
    <w:rsid w:val="004E4EC1"/>
    <w:rsid w:val="005037F0"/>
    <w:rsid w:val="00505656"/>
    <w:rsid w:val="0050601A"/>
    <w:rsid w:val="00510416"/>
    <w:rsid w:val="0051057E"/>
    <w:rsid w:val="0051315D"/>
    <w:rsid w:val="00516A86"/>
    <w:rsid w:val="005212F9"/>
    <w:rsid w:val="005220C1"/>
    <w:rsid w:val="005275F6"/>
    <w:rsid w:val="00531195"/>
    <w:rsid w:val="0056012D"/>
    <w:rsid w:val="0056135E"/>
    <w:rsid w:val="00561435"/>
    <w:rsid w:val="0056732D"/>
    <w:rsid w:val="00572102"/>
    <w:rsid w:val="00595017"/>
    <w:rsid w:val="005A1323"/>
    <w:rsid w:val="005A3428"/>
    <w:rsid w:val="005B5DBC"/>
    <w:rsid w:val="005C567E"/>
    <w:rsid w:val="005E7589"/>
    <w:rsid w:val="005F1BB0"/>
    <w:rsid w:val="005F698C"/>
    <w:rsid w:val="0060246B"/>
    <w:rsid w:val="00621A5F"/>
    <w:rsid w:val="006339F8"/>
    <w:rsid w:val="00656C4D"/>
    <w:rsid w:val="00666290"/>
    <w:rsid w:val="00672CF6"/>
    <w:rsid w:val="00681378"/>
    <w:rsid w:val="006933B3"/>
    <w:rsid w:val="00693FD7"/>
    <w:rsid w:val="006A0E41"/>
    <w:rsid w:val="006A43CD"/>
    <w:rsid w:val="006A48BB"/>
    <w:rsid w:val="006B0288"/>
    <w:rsid w:val="006C3038"/>
    <w:rsid w:val="006C3468"/>
    <w:rsid w:val="006C4EA8"/>
    <w:rsid w:val="006C51E1"/>
    <w:rsid w:val="006D4A2C"/>
    <w:rsid w:val="006E5716"/>
    <w:rsid w:val="006E680C"/>
    <w:rsid w:val="006F28D3"/>
    <w:rsid w:val="00720F20"/>
    <w:rsid w:val="00722416"/>
    <w:rsid w:val="007302B3"/>
    <w:rsid w:val="00730733"/>
    <w:rsid w:val="00730E3A"/>
    <w:rsid w:val="00730E54"/>
    <w:rsid w:val="00733771"/>
    <w:rsid w:val="00736AAF"/>
    <w:rsid w:val="00740F67"/>
    <w:rsid w:val="00754B01"/>
    <w:rsid w:val="00754CF0"/>
    <w:rsid w:val="00761D55"/>
    <w:rsid w:val="00765B2A"/>
    <w:rsid w:val="00767EFF"/>
    <w:rsid w:val="00781BE8"/>
    <w:rsid w:val="00783A34"/>
    <w:rsid w:val="00792A5F"/>
    <w:rsid w:val="007B3AAC"/>
    <w:rsid w:val="007B5FA2"/>
    <w:rsid w:val="007C4D58"/>
    <w:rsid w:val="007C6B52"/>
    <w:rsid w:val="007C70C7"/>
    <w:rsid w:val="007D16C5"/>
    <w:rsid w:val="007D5414"/>
    <w:rsid w:val="007F26AD"/>
    <w:rsid w:val="007F618B"/>
    <w:rsid w:val="008167C4"/>
    <w:rsid w:val="00823CE3"/>
    <w:rsid w:val="0082561D"/>
    <w:rsid w:val="00830EBB"/>
    <w:rsid w:val="00844E04"/>
    <w:rsid w:val="00850A01"/>
    <w:rsid w:val="00861153"/>
    <w:rsid w:val="0086149B"/>
    <w:rsid w:val="00861D80"/>
    <w:rsid w:val="00862FE4"/>
    <w:rsid w:val="0086389A"/>
    <w:rsid w:val="0087605E"/>
    <w:rsid w:val="00876503"/>
    <w:rsid w:val="00884CEC"/>
    <w:rsid w:val="00885F41"/>
    <w:rsid w:val="008B1FEE"/>
    <w:rsid w:val="008B30D0"/>
    <w:rsid w:val="008D0053"/>
    <w:rsid w:val="008D43D0"/>
    <w:rsid w:val="00900F74"/>
    <w:rsid w:val="00903C32"/>
    <w:rsid w:val="00916B16"/>
    <w:rsid w:val="009173B9"/>
    <w:rsid w:val="009250E9"/>
    <w:rsid w:val="0093335D"/>
    <w:rsid w:val="0093613E"/>
    <w:rsid w:val="00937799"/>
    <w:rsid w:val="00941D8A"/>
    <w:rsid w:val="00943026"/>
    <w:rsid w:val="00946061"/>
    <w:rsid w:val="00963818"/>
    <w:rsid w:val="00963885"/>
    <w:rsid w:val="0096417B"/>
    <w:rsid w:val="00966B81"/>
    <w:rsid w:val="009740FB"/>
    <w:rsid w:val="00990F46"/>
    <w:rsid w:val="00994B16"/>
    <w:rsid w:val="00996ABB"/>
    <w:rsid w:val="009A2AA5"/>
    <w:rsid w:val="009B58A9"/>
    <w:rsid w:val="009B64B5"/>
    <w:rsid w:val="009B732A"/>
    <w:rsid w:val="009B740A"/>
    <w:rsid w:val="009C7720"/>
    <w:rsid w:val="009E3D2A"/>
    <w:rsid w:val="009E4FD2"/>
    <w:rsid w:val="009F73E3"/>
    <w:rsid w:val="00A00FBD"/>
    <w:rsid w:val="00A12278"/>
    <w:rsid w:val="00A1340B"/>
    <w:rsid w:val="00A23AFA"/>
    <w:rsid w:val="00A24134"/>
    <w:rsid w:val="00A31B3E"/>
    <w:rsid w:val="00A32854"/>
    <w:rsid w:val="00A532F3"/>
    <w:rsid w:val="00A54EC9"/>
    <w:rsid w:val="00A551BF"/>
    <w:rsid w:val="00A75C89"/>
    <w:rsid w:val="00A8489E"/>
    <w:rsid w:val="00A9503A"/>
    <w:rsid w:val="00A96A6C"/>
    <w:rsid w:val="00AA6B06"/>
    <w:rsid w:val="00AA6B85"/>
    <w:rsid w:val="00AB02A7"/>
    <w:rsid w:val="00AB3571"/>
    <w:rsid w:val="00AB5EB9"/>
    <w:rsid w:val="00AC0BA6"/>
    <w:rsid w:val="00AC29F3"/>
    <w:rsid w:val="00AD03EB"/>
    <w:rsid w:val="00AE265C"/>
    <w:rsid w:val="00AE53CB"/>
    <w:rsid w:val="00AF435D"/>
    <w:rsid w:val="00B04093"/>
    <w:rsid w:val="00B102BC"/>
    <w:rsid w:val="00B14A17"/>
    <w:rsid w:val="00B231E5"/>
    <w:rsid w:val="00B26117"/>
    <w:rsid w:val="00B3300B"/>
    <w:rsid w:val="00B60C29"/>
    <w:rsid w:val="00B72CDE"/>
    <w:rsid w:val="00B769C4"/>
    <w:rsid w:val="00B77D9F"/>
    <w:rsid w:val="00B801EC"/>
    <w:rsid w:val="00B95B57"/>
    <w:rsid w:val="00BA39B2"/>
    <w:rsid w:val="00BA71A5"/>
    <w:rsid w:val="00BE01B9"/>
    <w:rsid w:val="00BE5F65"/>
    <w:rsid w:val="00BF7195"/>
    <w:rsid w:val="00C02B87"/>
    <w:rsid w:val="00C205EA"/>
    <w:rsid w:val="00C2719D"/>
    <w:rsid w:val="00C30D34"/>
    <w:rsid w:val="00C35028"/>
    <w:rsid w:val="00C4086D"/>
    <w:rsid w:val="00C43463"/>
    <w:rsid w:val="00C44525"/>
    <w:rsid w:val="00C5059F"/>
    <w:rsid w:val="00C54A05"/>
    <w:rsid w:val="00C7478F"/>
    <w:rsid w:val="00C80053"/>
    <w:rsid w:val="00C97099"/>
    <w:rsid w:val="00CA1896"/>
    <w:rsid w:val="00CB26AC"/>
    <w:rsid w:val="00CB5B28"/>
    <w:rsid w:val="00CD6088"/>
    <w:rsid w:val="00CE7237"/>
    <w:rsid w:val="00CF5371"/>
    <w:rsid w:val="00D0323A"/>
    <w:rsid w:val="00D0559F"/>
    <w:rsid w:val="00D077E9"/>
    <w:rsid w:val="00D26B12"/>
    <w:rsid w:val="00D300AA"/>
    <w:rsid w:val="00D42CB7"/>
    <w:rsid w:val="00D5413D"/>
    <w:rsid w:val="00D570A9"/>
    <w:rsid w:val="00D70D02"/>
    <w:rsid w:val="00D7126C"/>
    <w:rsid w:val="00D76AF4"/>
    <w:rsid w:val="00D770C7"/>
    <w:rsid w:val="00D860E5"/>
    <w:rsid w:val="00D86945"/>
    <w:rsid w:val="00D87307"/>
    <w:rsid w:val="00D90290"/>
    <w:rsid w:val="00D92FCF"/>
    <w:rsid w:val="00DA7F2C"/>
    <w:rsid w:val="00DC1BF9"/>
    <w:rsid w:val="00DD152F"/>
    <w:rsid w:val="00DE213F"/>
    <w:rsid w:val="00DE7F36"/>
    <w:rsid w:val="00DF027C"/>
    <w:rsid w:val="00DF22CB"/>
    <w:rsid w:val="00E00883"/>
    <w:rsid w:val="00E00A32"/>
    <w:rsid w:val="00E17701"/>
    <w:rsid w:val="00E17FDF"/>
    <w:rsid w:val="00E229E4"/>
    <w:rsid w:val="00E22ACD"/>
    <w:rsid w:val="00E2504B"/>
    <w:rsid w:val="00E272E1"/>
    <w:rsid w:val="00E35005"/>
    <w:rsid w:val="00E36A2A"/>
    <w:rsid w:val="00E45534"/>
    <w:rsid w:val="00E45B47"/>
    <w:rsid w:val="00E5010E"/>
    <w:rsid w:val="00E50A56"/>
    <w:rsid w:val="00E620B0"/>
    <w:rsid w:val="00E62C47"/>
    <w:rsid w:val="00E64E30"/>
    <w:rsid w:val="00E660D4"/>
    <w:rsid w:val="00E7220D"/>
    <w:rsid w:val="00E729C9"/>
    <w:rsid w:val="00E758B6"/>
    <w:rsid w:val="00E818E4"/>
    <w:rsid w:val="00E81B40"/>
    <w:rsid w:val="00E83D42"/>
    <w:rsid w:val="00EB7EEB"/>
    <w:rsid w:val="00EC0041"/>
    <w:rsid w:val="00EC4AFC"/>
    <w:rsid w:val="00EC5B7F"/>
    <w:rsid w:val="00EE21BE"/>
    <w:rsid w:val="00EF0CFC"/>
    <w:rsid w:val="00EF260D"/>
    <w:rsid w:val="00EF555B"/>
    <w:rsid w:val="00F027BB"/>
    <w:rsid w:val="00F07640"/>
    <w:rsid w:val="00F11DCF"/>
    <w:rsid w:val="00F1312A"/>
    <w:rsid w:val="00F162EA"/>
    <w:rsid w:val="00F43042"/>
    <w:rsid w:val="00F43247"/>
    <w:rsid w:val="00F52D27"/>
    <w:rsid w:val="00F54A9C"/>
    <w:rsid w:val="00F63910"/>
    <w:rsid w:val="00F70FE8"/>
    <w:rsid w:val="00F7301A"/>
    <w:rsid w:val="00F83527"/>
    <w:rsid w:val="00F95173"/>
    <w:rsid w:val="00FB16C7"/>
    <w:rsid w:val="00FB30F8"/>
    <w:rsid w:val="00FC2877"/>
    <w:rsid w:val="00FD583F"/>
    <w:rsid w:val="00FD7488"/>
    <w:rsid w:val="00FE322B"/>
    <w:rsid w:val="00FF16B4"/>
    <w:rsid w:val="00FF7A19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7D5B341"/>
  <w15:docId w15:val="{2B9FE812-45C0-49FA-9E46-306692FCC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212F9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8B30D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table" w:styleId="Grigliatabella">
    <w:name w:val="Table Grid"/>
    <w:basedOn w:val="Tabellanormale"/>
    <w:uiPriority w:val="59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table" w:styleId="Tabellagriglia6acolori-colore6">
    <w:name w:val="Grid Table 6 Colorful Accent 6"/>
    <w:basedOn w:val="Tabellanormale"/>
    <w:uiPriority w:val="51"/>
    <w:rsid w:val="00A1340B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Tabellagriglia6acolori-colore5">
    <w:name w:val="Grid Table 6 Colorful Accent 5"/>
    <w:basedOn w:val="Tabellanormale"/>
    <w:uiPriority w:val="51"/>
    <w:rsid w:val="00A1340B"/>
    <w:pPr>
      <w:spacing w:after="0" w:line="240" w:lineRule="auto"/>
    </w:pPr>
    <w:rPr>
      <w:color w:val="81B295" w:themeColor="accent5" w:themeShade="BF"/>
    </w:rPr>
    <w:tblPr>
      <w:tblStyleRowBandSize w:val="1"/>
      <w:tblStyleColBandSize w:val="1"/>
      <w:tblBorders>
        <w:top w:val="single" w:sz="4" w:space="0" w:color="D9E8DF" w:themeColor="accent5" w:themeTint="99"/>
        <w:left w:val="single" w:sz="4" w:space="0" w:color="D9E8DF" w:themeColor="accent5" w:themeTint="99"/>
        <w:bottom w:val="single" w:sz="4" w:space="0" w:color="D9E8DF" w:themeColor="accent5" w:themeTint="99"/>
        <w:right w:val="single" w:sz="4" w:space="0" w:color="D9E8DF" w:themeColor="accent5" w:themeTint="99"/>
        <w:insideH w:val="single" w:sz="4" w:space="0" w:color="D9E8DF" w:themeColor="accent5" w:themeTint="99"/>
        <w:insideV w:val="single" w:sz="4" w:space="0" w:color="D9E8D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9E8D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E8D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7F4" w:themeFill="accent5" w:themeFillTint="33"/>
      </w:tcPr>
    </w:tblStylePr>
    <w:tblStylePr w:type="band1Horz">
      <w:tblPr/>
      <w:tcPr>
        <w:shd w:val="clear" w:color="auto" w:fill="F2F7F4" w:themeFill="accent5" w:themeFillTint="33"/>
      </w:tcPr>
    </w:tblStylePr>
  </w:style>
  <w:style w:type="table" w:styleId="Tabellagriglia6acolori-colore4">
    <w:name w:val="Grid Table 6 Colorful Accent 4"/>
    <w:basedOn w:val="Tabellanormale"/>
    <w:uiPriority w:val="51"/>
    <w:rsid w:val="00A1340B"/>
    <w:pPr>
      <w:spacing w:after="0" w:line="240" w:lineRule="auto"/>
    </w:pPr>
    <w:rPr>
      <w:color w:val="3A8EA9" w:themeColor="accent4" w:themeShade="BF"/>
    </w:rPr>
    <w:tblPr>
      <w:tblStyleRowBandSize w:val="1"/>
      <w:tblStyleColBandSize w:val="1"/>
      <w:tblBorders>
        <w:top w:val="single" w:sz="4" w:space="0" w:color="A3D0DF" w:themeColor="accent4" w:themeTint="99"/>
        <w:left w:val="single" w:sz="4" w:space="0" w:color="A3D0DF" w:themeColor="accent4" w:themeTint="99"/>
        <w:bottom w:val="single" w:sz="4" w:space="0" w:color="A3D0DF" w:themeColor="accent4" w:themeTint="99"/>
        <w:right w:val="single" w:sz="4" w:space="0" w:color="A3D0DF" w:themeColor="accent4" w:themeTint="99"/>
        <w:insideH w:val="single" w:sz="4" w:space="0" w:color="A3D0DF" w:themeColor="accent4" w:themeTint="99"/>
        <w:insideV w:val="single" w:sz="4" w:space="0" w:color="A3D0D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3D0D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3D0D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FF4" w:themeFill="accent4" w:themeFillTint="33"/>
      </w:tcPr>
    </w:tblStylePr>
    <w:tblStylePr w:type="band1Horz">
      <w:tblPr/>
      <w:tcPr>
        <w:shd w:val="clear" w:color="auto" w:fill="E0EFF4" w:themeFill="accent4" w:themeFillTint="33"/>
      </w:tcPr>
    </w:tblStylePr>
  </w:style>
  <w:style w:type="paragraph" w:styleId="Paragrafoelenco">
    <w:name w:val="List Paragraph"/>
    <w:basedOn w:val="Normale"/>
    <w:uiPriority w:val="34"/>
    <w:unhideWhenUsed/>
    <w:qFormat/>
    <w:rsid w:val="00A1340B"/>
    <w:pPr>
      <w:ind w:left="720"/>
      <w:contextualSpacing/>
    </w:pPr>
  </w:style>
  <w:style w:type="paragraph" w:styleId="Indice2">
    <w:name w:val="index 2"/>
    <w:basedOn w:val="Normale"/>
    <w:next w:val="Normale"/>
    <w:autoRedefine/>
    <w:uiPriority w:val="99"/>
    <w:unhideWhenUsed/>
    <w:rsid w:val="00F70FE8"/>
    <w:pPr>
      <w:ind w:left="560" w:hanging="280"/>
    </w:pPr>
    <w:rPr>
      <w:rFonts w:cstheme="minorHAnsi"/>
      <w:b w:val="0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F70FE8"/>
    <w:pPr>
      <w:ind w:left="280" w:hanging="280"/>
    </w:pPr>
    <w:rPr>
      <w:rFonts w:cstheme="minorHAnsi"/>
      <w:b w:val="0"/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F70FE8"/>
    <w:pPr>
      <w:ind w:left="840" w:hanging="280"/>
    </w:pPr>
    <w:rPr>
      <w:rFonts w:cstheme="minorHAnsi"/>
      <w:b w:val="0"/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F70FE8"/>
    <w:pPr>
      <w:ind w:left="1120" w:hanging="280"/>
    </w:pPr>
    <w:rPr>
      <w:rFonts w:cstheme="minorHAnsi"/>
      <w:b w:val="0"/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F70FE8"/>
    <w:pPr>
      <w:ind w:left="1400" w:hanging="280"/>
    </w:pPr>
    <w:rPr>
      <w:rFonts w:cstheme="minorHAnsi"/>
      <w:b w:val="0"/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F70FE8"/>
    <w:pPr>
      <w:ind w:left="1680" w:hanging="280"/>
    </w:pPr>
    <w:rPr>
      <w:rFonts w:cstheme="minorHAnsi"/>
      <w:b w:val="0"/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F70FE8"/>
    <w:pPr>
      <w:ind w:left="1960" w:hanging="280"/>
    </w:pPr>
    <w:rPr>
      <w:rFonts w:cstheme="minorHAnsi"/>
      <w:b w:val="0"/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F70FE8"/>
    <w:pPr>
      <w:ind w:left="2240" w:hanging="280"/>
    </w:pPr>
    <w:rPr>
      <w:rFonts w:cstheme="minorHAnsi"/>
      <w:b w:val="0"/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F70FE8"/>
    <w:pPr>
      <w:ind w:left="2520" w:hanging="280"/>
    </w:pPr>
    <w:rPr>
      <w:rFonts w:cstheme="minorHAnsi"/>
      <w:b w:val="0"/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F70FE8"/>
    <w:pPr>
      <w:spacing w:before="240" w:after="120"/>
      <w:jc w:val="center"/>
    </w:pPr>
    <w:rPr>
      <w:rFonts w:cstheme="minorHAnsi"/>
      <w:bCs/>
      <w:sz w:val="26"/>
      <w:szCs w:val="26"/>
    </w:rPr>
  </w:style>
  <w:style w:type="character" w:styleId="Enfasigrassetto">
    <w:name w:val="Strong"/>
    <w:basedOn w:val="Carpredefinitoparagrafo"/>
    <w:uiPriority w:val="22"/>
    <w:qFormat/>
    <w:rsid w:val="00DC1BF9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6933B3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33B3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5220C1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220C1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220C1"/>
    <w:pPr>
      <w:spacing w:after="100"/>
      <w:ind w:left="280"/>
    </w:pPr>
  </w:style>
  <w:style w:type="table" w:customStyle="1" w:styleId="miosess">
    <w:name w:val="mio sess"/>
    <w:basedOn w:val="Tabellanormale"/>
    <w:uiPriority w:val="99"/>
    <w:rsid w:val="004224E4"/>
    <w:pPr>
      <w:spacing w:after="0" w:line="240" w:lineRule="auto"/>
    </w:pPr>
    <w:tblPr/>
  </w:style>
  <w:style w:type="paragraph" w:styleId="Sommario3">
    <w:name w:val="toc 3"/>
    <w:basedOn w:val="Normale"/>
    <w:next w:val="Normale"/>
    <w:autoRedefine/>
    <w:uiPriority w:val="39"/>
    <w:unhideWhenUsed/>
    <w:rsid w:val="00621A5F"/>
    <w:pPr>
      <w:spacing w:after="100" w:line="259" w:lineRule="auto"/>
      <w:ind w:left="440"/>
    </w:pPr>
    <w:rPr>
      <w:b w:val="0"/>
      <w:color w:val="auto"/>
      <w:sz w:val="22"/>
      <w:lang w:eastAsia="it-IT"/>
    </w:rPr>
  </w:style>
  <w:style w:type="paragraph" w:styleId="Sommario4">
    <w:name w:val="toc 4"/>
    <w:basedOn w:val="Normale"/>
    <w:next w:val="Normale"/>
    <w:autoRedefine/>
    <w:uiPriority w:val="39"/>
    <w:unhideWhenUsed/>
    <w:rsid w:val="00621A5F"/>
    <w:pPr>
      <w:spacing w:after="100" w:line="259" w:lineRule="auto"/>
      <w:ind w:left="660"/>
    </w:pPr>
    <w:rPr>
      <w:b w:val="0"/>
      <w:color w:val="auto"/>
      <w:sz w:val="22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621A5F"/>
    <w:pPr>
      <w:spacing w:after="100" w:line="259" w:lineRule="auto"/>
      <w:ind w:left="880"/>
    </w:pPr>
    <w:rPr>
      <w:b w:val="0"/>
      <w:color w:val="auto"/>
      <w:sz w:val="22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621A5F"/>
    <w:pPr>
      <w:spacing w:after="100" w:line="259" w:lineRule="auto"/>
      <w:ind w:left="1100"/>
    </w:pPr>
    <w:rPr>
      <w:b w:val="0"/>
      <w:color w:val="auto"/>
      <w:sz w:val="22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621A5F"/>
    <w:pPr>
      <w:spacing w:after="100" w:line="259" w:lineRule="auto"/>
      <w:ind w:left="1320"/>
    </w:pPr>
    <w:rPr>
      <w:b w:val="0"/>
      <w:color w:val="auto"/>
      <w:sz w:val="22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621A5F"/>
    <w:pPr>
      <w:spacing w:after="100" w:line="259" w:lineRule="auto"/>
      <w:ind w:left="1540"/>
    </w:pPr>
    <w:rPr>
      <w:b w:val="0"/>
      <w:color w:val="auto"/>
      <w:sz w:val="22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621A5F"/>
    <w:pPr>
      <w:spacing w:after="100" w:line="259" w:lineRule="auto"/>
      <w:ind w:left="1760"/>
    </w:pPr>
    <w:rPr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8B30D0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Tabellagriglia1chiara">
    <w:name w:val="Grid Table 1 Light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7A74D3" w:themeColor="text1" w:themeTint="66"/>
        <w:left w:val="single" w:sz="4" w:space="0" w:color="7A74D3" w:themeColor="text1" w:themeTint="66"/>
        <w:bottom w:val="single" w:sz="4" w:space="0" w:color="7A74D3" w:themeColor="text1" w:themeTint="66"/>
        <w:right w:val="single" w:sz="4" w:space="0" w:color="7A74D3" w:themeColor="text1" w:themeTint="66"/>
        <w:insideH w:val="single" w:sz="4" w:space="0" w:color="7A74D3" w:themeColor="text1" w:themeTint="66"/>
        <w:insideV w:val="single" w:sz="4" w:space="0" w:color="7A74D3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4139B3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139B3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1chiara-colore1">
    <w:name w:val="Grid Table 1 Light Accent 1"/>
    <w:basedOn w:val="Tabellanormale"/>
    <w:uiPriority w:val="46"/>
    <w:rsid w:val="00900F74"/>
    <w:pPr>
      <w:spacing w:after="0" w:line="240" w:lineRule="auto"/>
    </w:pPr>
    <w:tblPr>
      <w:tblStyleRowBandSize w:val="1"/>
      <w:tblStyleColBandSize w:val="1"/>
      <w:tblBorders>
        <w:top w:val="single" w:sz="4" w:space="0" w:color="64C9FC" w:themeColor="accent1" w:themeTint="66"/>
        <w:left w:val="single" w:sz="4" w:space="0" w:color="64C9FC" w:themeColor="accent1" w:themeTint="66"/>
        <w:bottom w:val="single" w:sz="4" w:space="0" w:color="64C9FC" w:themeColor="accent1" w:themeTint="66"/>
        <w:right w:val="single" w:sz="4" w:space="0" w:color="64C9FC" w:themeColor="accent1" w:themeTint="66"/>
        <w:insideH w:val="single" w:sz="4" w:space="0" w:color="64C9FC" w:themeColor="accent1" w:themeTint="66"/>
        <w:insideV w:val="single" w:sz="4" w:space="0" w:color="64C9FC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8AFF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8AFF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griglia5scura-colore4">
    <w:name w:val="Grid Table 5 Dark Accent 4"/>
    <w:basedOn w:val="Tabellanormale"/>
    <w:uiPriority w:val="50"/>
    <w:rsid w:val="0056012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FF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B2CA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B2CA" w:themeFill="accent4"/>
      </w:tcPr>
    </w:tblStylePr>
    <w:tblStylePr w:type="band1Vert">
      <w:tblPr/>
      <w:tcPr>
        <w:shd w:val="clear" w:color="auto" w:fill="C1E0E9" w:themeFill="accent4" w:themeFillTint="66"/>
      </w:tcPr>
    </w:tblStylePr>
    <w:tblStylePr w:type="band1Horz">
      <w:tblPr/>
      <w:tcPr>
        <w:shd w:val="clear" w:color="auto" w:fill="C1E0E9" w:themeFill="accent4" w:themeFillTint="66"/>
      </w:tcPr>
    </w:tblStylePr>
  </w:style>
  <w:style w:type="table" w:styleId="Tabellagriglia5scura-colore2">
    <w:name w:val="Grid Table 5 Dark Accent 2"/>
    <w:basedOn w:val="Tabellanormale"/>
    <w:uiPriority w:val="50"/>
    <w:rsid w:val="00D92FC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6E9F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592C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592CF" w:themeFill="accent2"/>
      </w:tcPr>
    </w:tblStylePr>
    <w:tblStylePr w:type="band1Vert">
      <w:tblPr/>
      <w:tcPr>
        <w:shd w:val="clear" w:color="auto" w:fill="AED3EB" w:themeFill="accent2" w:themeFillTint="66"/>
      </w:tcPr>
    </w:tblStylePr>
    <w:tblStylePr w:type="band1Horz">
      <w:tblPr/>
      <w:tcPr>
        <w:shd w:val="clear" w:color="auto" w:fill="AED3EB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sta\AppData\Roaming\Microsoft\Templates\Relazione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8BFFA44F6C445FB8917F4B27AE44237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14501CB-6D77-480C-B335-B467AC3D311B}"/>
      </w:docPartPr>
      <w:docPartBody>
        <w:p w:rsidR="00BE6853" w:rsidRDefault="00BE6853">
          <w:pPr>
            <w:pStyle w:val="78BFFA44F6C445FB8917F4B27AE44237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ottobre 11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  <w:docPart>
      <w:docPartPr>
        <w:name w:val="0B78A06CC786422DAE48E6C9FF36701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A5F171DB-72EC-4536-9F2D-6A4C5CE4C29A}"/>
      </w:docPartPr>
      <w:docPartBody>
        <w:p w:rsidR="00BE6853" w:rsidRDefault="00BE6853" w:rsidP="00BE6853">
          <w:pPr>
            <w:pStyle w:val="0B78A06CC786422DAE48E6C9FF367011"/>
          </w:pPr>
          <w:r>
            <w:rPr>
              <w:noProof/>
              <w:lang w:bidi="it-IT"/>
            </w:rPr>
            <w:t>NOME SOCIETÀ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3"/>
    <w:rsid w:val="001131A5"/>
    <w:rsid w:val="001826B5"/>
    <w:rsid w:val="00220E52"/>
    <w:rsid w:val="0024509E"/>
    <w:rsid w:val="00257DD0"/>
    <w:rsid w:val="00273467"/>
    <w:rsid w:val="003229D4"/>
    <w:rsid w:val="00346E6A"/>
    <w:rsid w:val="00362B1A"/>
    <w:rsid w:val="003673A8"/>
    <w:rsid w:val="00390BFF"/>
    <w:rsid w:val="003C5BD4"/>
    <w:rsid w:val="004554B8"/>
    <w:rsid w:val="004B274E"/>
    <w:rsid w:val="00536AD9"/>
    <w:rsid w:val="005557BA"/>
    <w:rsid w:val="00563F59"/>
    <w:rsid w:val="00587F78"/>
    <w:rsid w:val="005C329F"/>
    <w:rsid w:val="00681627"/>
    <w:rsid w:val="00696903"/>
    <w:rsid w:val="006F5FB9"/>
    <w:rsid w:val="00707295"/>
    <w:rsid w:val="00715468"/>
    <w:rsid w:val="007C3499"/>
    <w:rsid w:val="00887746"/>
    <w:rsid w:val="0091224F"/>
    <w:rsid w:val="009D151B"/>
    <w:rsid w:val="00A85137"/>
    <w:rsid w:val="00AF2FD0"/>
    <w:rsid w:val="00AF7FDA"/>
    <w:rsid w:val="00B808CF"/>
    <w:rsid w:val="00B82E3E"/>
    <w:rsid w:val="00B96CF8"/>
    <w:rsid w:val="00BC0ED8"/>
    <w:rsid w:val="00BD14F9"/>
    <w:rsid w:val="00BE6853"/>
    <w:rsid w:val="00C267A8"/>
    <w:rsid w:val="00C80BC5"/>
    <w:rsid w:val="00CB75C4"/>
    <w:rsid w:val="00D74E0C"/>
    <w:rsid w:val="00EF1D51"/>
    <w:rsid w:val="00F04EF1"/>
    <w:rsid w:val="00F1756D"/>
    <w:rsid w:val="00F51AFF"/>
    <w:rsid w:val="00F63D6D"/>
    <w:rsid w:val="00FF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78BFFA44F6C445FB8917F4B27AE44237">
    <w:name w:val="78BFFA44F6C445FB8917F4B27AE44237"/>
  </w:style>
  <w:style w:type="paragraph" w:customStyle="1" w:styleId="0B78A06CC786422DAE48E6C9FF367011">
    <w:name w:val="0B78A06CC786422DAE48E6C9FF367011"/>
    <w:rsid w:val="00BE6853"/>
  </w:style>
  <w:style w:type="character" w:styleId="Testosegnaposto">
    <w:name w:val="Placeholder Text"/>
    <w:basedOn w:val="Carpredefinitoparagrafo"/>
    <w:uiPriority w:val="99"/>
    <w:unhideWhenUsed/>
    <w:rsid w:val="00F1756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52D001-3474-45FB-998D-B01CA8DDF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Relazione </Template>
  <TotalTime>1357</TotalTime>
  <Pages>1</Pages>
  <Words>5017</Words>
  <Characters>28601</Characters>
  <Application>Microsoft Office Word</Application>
  <DocSecurity>0</DocSecurity>
  <Lines>238</Lines>
  <Paragraphs>67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costante</dc:creator>
  <cp:keywords/>
  <cp:lastModifiedBy>MARCO COSTANTE</cp:lastModifiedBy>
  <cp:revision>47</cp:revision>
  <cp:lastPrinted>2006-08-01T17:47:00Z</cp:lastPrinted>
  <dcterms:created xsi:type="dcterms:W3CDTF">2020-11-12T11:31:00Z</dcterms:created>
  <dcterms:modified xsi:type="dcterms:W3CDTF">2021-01-21T22:46:00Z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