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65FD2490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7F4835C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E1677C" w:rsidRDefault="00E1677C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E1677C" w:rsidRDefault="00E1677C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67D20F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7A259C2D" w:rsidR="00E1677C" w:rsidRPr="003206A4" w:rsidRDefault="004008DD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Object</w:t>
                                  </w:r>
                                  <w:r w:rsidR="00E1677C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 xml:space="preserve"> Design Document</w:t>
                                  </w:r>
                                </w:p>
                                <w:p w14:paraId="5A6BA828" w14:textId="13137962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E1677C" w:rsidRPr="003206A4" w:rsidRDefault="00E1677C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E1677C" w:rsidRPr="003206A4" w:rsidRDefault="00E1677C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E1677C" w:rsidRPr="00D86945" w:rsidRDefault="00E1677C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7A259C2D" w:rsidR="00E1677C" w:rsidRPr="003206A4" w:rsidRDefault="004008DD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Object</w:t>
                            </w:r>
                            <w:r w:rsidR="00E1677C">
                              <w:rPr>
                                <w:sz w:val="56"/>
                                <w:szCs w:val="56"/>
                                <w:lang w:bidi="it-IT"/>
                              </w:rPr>
                              <w:t xml:space="preserve"> Design Document</w:t>
                            </w:r>
                          </w:p>
                          <w:p w14:paraId="5A6BA828" w14:textId="13137962" w:rsidR="00E1677C" w:rsidRPr="003206A4" w:rsidRDefault="00E1677C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E1677C" w:rsidRPr="003206A4" w:rsidRDefault="00E1677C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E1677C" w:rsidRPr="003206A4" w:rsidRDefault="00E1677C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E1677C" w:rsidRPr="00D86945" w:rsidRDefault="00E1677C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D01C4A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04C51E60" w14:textId="2453AE72" w:rsidR="00D077E9" w:rsidRDefault="00AB02A7" w:rsidP="000B7682">
      <w:pPr>
        <w:spacing w:after="200"/>
        <w:jc w:val="both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45E5981F" w14:textId="45B6892A" w:rsidR="00A1340B" w:rsidRDefault="00D7126C" w:rsidP="000B7682">
      <w:pPr>
        <w:jc w:val="both"/>
        <w:rPr>
          <w:noProof/>
          <w:sz w:val="48"/>
          <w:szCs w:val="40"/>
        </w:rPr>
      </w:pPr>
      <w:r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D7126C" w14:paraId="38C66B59" w14:textId="77777777" w:rsidTr="002E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7F17C15B" w14:textId="68B06129" w:rsidR="00D7126C" w:rsidRPr="00A1340B" w:rsidRDefault="00D7126C" w:rsidP="000B7682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4D61B76B" w14:textId="77777777" w:rsidR="00D7126C" w:rsidRPr="00A1340B" w:rsidRDefault="00D7126C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D7126C" w14:paraId="08864510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F11094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3B9CC6E0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D7126C" w14:paraId="1BA4AB22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2142771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7A39EF7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D7126C" w14:paraId="7079EEF5" w14:textId="77777777" w:rsidTr="002E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745F76B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23182F5" w14:textId="77777777" w:rsidR="00D7126C" w:rsidRPr="00CB26AC" w:rsidRDefault="00D7126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D7126C" w14:paraId="23073D51" w14:textId="77777777" w:rsidTr="002E3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0D113E2" w14:textId="77777777" w:rsidR="00D7126C" w:rsidRPr="00A1340B" w:rsidRDefault="00D7126C" w:rsidP="000B7682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3FF487B7" w14:textId="77777777" w:rsidR="00D7126C" w:rsidRPr="00CB26AC" w:rsidRDefault="00D7126C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6B8EAE3" w14:textId="77777777" w:rsidR="00D7126C" w:rsidRPr="00D7126C" w:rsidRDefault="00D7126C" w:rsidP="000B7682">
      <w:pPr>
        <w:jc w:val="both"/>
        <w:rPr>
          <w:noProof/>
          <w:sz w:val="48"/>
          <w:szCs w:val="40"/>
        </w:rPr>
      </w:pPr>
    </w:p>
    <w:p w14:paraId="44BA172F" w14:textId="77777777" w:rsidR="00D7126C" w:rsidRDefault="00D7126C" w:rsidP="000B7682">
      <w:pPr>
        <w:jc w:val="both"/>
        <w:rPr>
          <w:noProof/>
          <w:sz w:val="48"/>
          <w:szCs w:val="28"/>
        </w:rPr>
      </w:pPr>
      <w:bookmarkStart w:id="50" w:name="_Toc54880630"/>
      <w:bookmarkStart w:id="51" w:name="_Toc55393560"/>
      <w:bookmarkStart w:id="52" w:name="_Toc57286111"/>
    </w:p>
    <w:p w14:paraId="7DA8D4DD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597A85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702FA47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78ADF0D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511A81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6C83EED1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5EF0D6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8535A73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32C68495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1907581F" w14:textId="77777777" w:rsidR="00D7126C" w:rsidRDefault="00D7126C" w:rsidP="000B7682">
      <w:pPr>
        <w:jc w:val="both"/>
        <w:rPr>
          <w:noProof/>
          <w:sz w:val="48"/>
          <w:szCs w:val="28"/>
        </w:rPr>
      </w:pPr>
    </w:p>
    <w:p w14:paraId="47E1D621" w14:textId="278445ED" w:rsidR="00D7126C" w:rsidRDefault="005C567E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br w:type="page"/>
      </w:r>
    </w:p>
    <w:p w14:paraId="051BCE00" w14:textId="0E680704" w:rsidR="00A12278" w:rsidRPr="00A1340B" w:rsidRDefault="00EC4AFC" w:rsidP="000B7682">
      <w:pPr>
        <w:jc w:val="both"/>
        <w:rPr>
          <w:noProof/>
          <w:sz w:val="48"/>
          <w:szCs w:val="28"/>
        </w:rPr>
      </w:pPr>
      <w:r>
        <w:rPr>
          <w:noProof/>
          <w:sz w:val="48"/>
          <w:szCs w:val="28"/>
        </w:rPr>
        <w:lastRenderedPageBreak/>
        <w:t>REVISION HISTORY</w:t>
      </w:r>
      <w:bookmarkEnd w:id="50"/>
      <w:bookmarkEnd w:id="51"/>
      <w:bookmarkEnd w:id="52"/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A1340B" w14:paraId="2284DEC8" w14:textId="77777777" w:rsidTr="0086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0B7682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3" w:name="_Toc54880631"/>
            <w:bookmarkStart w:id="54" w:name="_Toc54887831"/>
            <w:bookmarkStart w:id="55" w:name="_Toc54948301"/>
            <w:bookmarkStart w:id="56" w:name="_Toc55393561"/>
            <w:bookmarkStart w:id="57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3"/>
            <w:bookmarkEnd w:id="54"/>
            <w:bookmarkEnd w:id="55"/>
            <w:bookmarkEnd w:id="56"/>
            <w:bookmarkEnd w:id="57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8" w:name="_Toc54880632"/>
            <w:bookmarkStart w:id="59" w:name="_Toc54887832"/>
            <w:bookmarkStart w:id="60" w:name="_Toc54948302"/>
            <w:bookmarkStart w:id="61" w:name="_Toc55393562"/>
            <w:bookmarkStart w:id="62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8"/>
            <w:bookmarkEnd w:id="59"/>
            <w:bookmarkEnd w:id="60"/>
            <w:bookmarkEnd w:id="61"/>
            <w:bookmarkEnd w:id="62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3" w:name="_Toc54880633"/>
            <w:bookmarkStart w:id="64" w:name="_Toc54887833"/>
            <w:bookmarkStart w:id="65" w:name="_Toc54948303"/>
            <w:bookmarkStart w:id="66" w:name="_Toc55393563"/>
            <w:bookmarkStart w:id="67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3"/>
            <w:bookmarkEnd w:id="64"/>
            <w:bookmarkEnd w:id="65"/>
            <w:bookmarkEnd w:id="66"/>
            <w:bookmarkEnd w:id="67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0B76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8" w:name="_Toc54880634"/>
            <w:bookmarkStart w:id="69" w:name="_Toc54887834"/>
            <w:bookmarkStart w:id="70" w:name="_Toc54948304"/>
            <w:bookmarkStart w:id="71" w:name="_Toc55393564"/>
            <w:bookmarkStart w:id="72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8"/>
            <w:bookmarkEnd w:id="69"/>
            <w:bookmarkEnd w:id="70"/>
            <w:bookmarkEnd w:id="71"/>
            <w:bookmarkEnd w:id="72"/>
          </w:p>
        </w:tc>
      </w:tr>
      <w:tr w:rsidR="00A1340B" w14:paraId="593FE30F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E6369CF" w14:textId="69F2BD05" w:rsidR="00A1340B" w:rsidRPr="006B0288" w:rsidRDefault="004008DD" w:rsidP="000B7682">
            <w:pPr>
              <w:jc w:val="both"/>
              <w:rPr>
                <w:noProof/>
                <w:sz w:val="32"/>
              </w:rPr>
            </w:pPr>
            <w:bookmarkStart w:id="73" w:name="_Toc54880635"/>
            <w:bookmarkStart w:id="74" w:name="_Toc54887835"/>
            <w:bookmarkStart w:id="75" w:name="_Toc54948305"/>
            <w:bookmarkStart w:id="76" w:name="_Toc55393565"/>
            <w:bookmarkStart w:id="77" w:name="_Toc57286116"/>
            <w:r>
              <w:rPr>
                <w:noProof/>
                <w:sz w:val="32"/>
              </w:rPr>
              <w:t>19</w:t>
            </w:r>
            <w:r w:rsidR="00A1340B"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</w:t>
            </w:r>
            <w:r w:rsidR="00A1340B" w:rsidRPr="006B0288">
              <w:rPr>
                <w:noProof/>
                <w:sz w:val="32"/>
              </w:rPr>
              <w:t>1/202</w:t>
            </w:r>
            <w:bookmarkEnd w:id="73"/>
            <w:bookmarkEnd w:id="74"/>
            <w:bookmarkEnd w:id="75"/>
            <w:bookmarkEnd w:id="76"/>
            <w:bookmarkEnd w:id="77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6DF0B29" w14:textId="18967943" w:rsidR="00A1340B" w:rsidRPr="006B0288" w:rsidRDefault="00505656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8" w:name="_Toc54880636"/>
            <w:bookmarkStart w:id="79" w:name="_Toc54887836"/>
            <w:bookmarkStart w:id="80" w:name="_Toc54948306"/>
            <w:bookmarkStart w:id="81" w:name="_Toc55393566"/>
            <w:bookmarkStart w:id="82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="00A1340B" w:rsidRPr="006B0288">
              <w:rPr>
                <w:b w:val="0"/>
                <w:bCs/>
                <w:noProof/>
                <w:sz w:val="32"/>
              </w:rPr>
              <w:t>.0</w:t>
            </w:r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950" w:type="dxa"/>
            <w:vAlign w:val="center"/>
          </w:tcPr>
          <w:p w14:paraId="55BBD905" w14:textId="4EDE797D" w:rsidR="00A1340B" w:rsidRPr="006B0288" w:rsidRDefault="00A1340B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3" w:name="_Toc54880637"/>
            <w:bookmarkStart w:id="84" w:name="_Toc54887837"/>
            <w:bookmarkStart w:id="85" w:name="_Toc54948307"/>
            <w:bookmarkStart w:id="86" w:name="_Toc55393567"/>
            <w:bookmarkStart w:id="87" w:name="_Toc57286118"/>
            <w:r w:rsidRPr="006B0288">
              <w:rPr>
                <w:b w:val="0"/>
                <w:bCs/>
                <w:noProof/>
                <w:sz w:val="32"/>
              </w:rPr>
              <w:t>Prima stesura</w:t>
            </w:r>
            <w:r w:rsidR="00693FD7" w:rsidRPr="006B0288">
              <w:rPr>
                <w:b w:val="0"/>
                <w:bCs/>
                <w:noProof/>
                <w:sz w:val="32"/>
              </w:rPr>
              <w:t xml:space="preserve"> del template</w:t>
            </w:r>
            <w:bookmarkEnd w:id="83"/>
            <w:bookmarkEnd w:id="84"/>
            <w:bookmarkEnd w:id="85"/>
            <w:bookmarkEnd w:id="86"/>
            <w:bookmarkEnd w:id="87"/>
          </w:p>
        </w:tc>
        <w:tc>
          <w:tcPr>
            <w:tcW w:w="2328" w:type="dxa"/>
            <w:vAlign w:val="center"/>
          </w:tcPr>
          <w:p w14:paraId="22816657" w14:textId="76ACAC4B" w:rsidR="00E45B47" w:rsidRPr="006B0288" w:rsidRDefault="004008DD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410071" w14:paraId="41004952" w14:textId="77777777" w:rsidTr="0042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5C870867" w14:textId="2A0669C8" w:rsidR="00410071" w:rsidRDefault="00410071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19/01/2021</w:t>
            </w:r>
          </w:p>
        </w:tc>
        <w:tc>
          <w:tcPr>
            <w:tcW w:w="2441" w:type="dxa"/>
            <w:vAlign w:val="center"/>
          </w:tcPr>
          <w:p w14:paraId="435A2E09" w14:textId="36FBC461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75A4E835" w14:textId="7BD37D61" w:rsidR="00410071" w:rsidRPr="006B0288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Definizione di Introduzione e Design Pattern</w:t>
            </w:r>
          </w:p>
        </w:tc>
        <w:tc>
          <w:tcPr>
            <w:tcW w:w="2328" w:type="dxa"/>
            <w:vAlign w:val="center"/>
          </w:tcPr>
          <w:p w14:paraId="526D2A65" w14:textId="181541BC" w:rsidR="00410071" w:rsidRDefault="00410071" w:rsidP="000B76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  <w:tr w:rsidR="008A2BEC" w14:paraId="10BC8BE0" w14:textId="77777777" w:rsidTr="0042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7B995BC" w14:textId="6268DAF5" w:rsidR="008A2BEC" w:rsidRDefault="008A2BEC" w:rsidP="000B7682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25/01/2021</w:t>
            </w:r>
          </w:p>
        </w:tc>
        <w:tc>
          <w:tcPr>
            <w:tcW w:w="2441" w:type="dxa"/>
            <w:vAlign w:val="center"/>
          </w:tcPr>
          <w:p w14:paraId="15B2112F" w14:textId="3E79F60F" w:rsidR="008A2BEC" w:rsidRDefault="008A2BE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6B4A0147" w14:textId="4F6C0D1D" w:rsidR="008A2BEC" w:rsidRDefault="008A2BE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Correzioni e aggiunta dettagli</w:t>
            </w:r>
          </w:p>
        </w:tc>
        <w:tc>
          <w:tcPr>
            <w:tcW w:w="2328" w:type="dxa"/>
            <w:vAlign w:val="center"/>
          </w:tcPr>
          <w:p w14:paraId="111FEC65" w14:textId="353B6E1C" w:rsidR="008A2BEC" w:rsidRDefault="008A2BEC" w:rsidP="000B76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</w:tbl>
    <w:p w14:paraId="7070004A" w14:textId="26822E92" w:rsidR="00D7126C" w:rsidRPr="009B740A" w:rsidRDefault="006C4EA8" w:rsidP="000B7682">
      <w:pPr>
        <w:spacing w:after="200"/>
        <w:jc w:val="both"/>
      </w:pPr>
      <w:r>
        <w:rPr>
          <w:noProof/>
          <w:sz w:val="48"/>
          <w:szCs w:val="40"/>
        </w:rPr>
        <w:br w:type="page"/>
      </w:r>
    </w:p>
    <w:p w14:paraId="479D0488" w14:textId="2D6372A4" w:rsidR="009B740A" w:rsidRDefault="009B740A" w:rsidP="000B7682">
      <w:pPr>
        <w:pStyle w:val="Titolo1"/>
        <w:jc w:val="both"/>
        <w:rPr>
          <w:sz w:val="40"/>
        </w:rPr>
      </w:pPr>
      <w:bookmarkStart w:id="88" w:name="_Toc61968727"/>
      <w:r>
        <w:rPr>
          <w:sz w:val="40"/>
        </w:rPr>
        <w:lastRenderedPageBreak/>
        <w:t>INDICE</w:t>
      </w:r>
      <w:bookmarkEnd w:id="88"/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266030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7CBD1E" w14:textId="610515AD" w:rsidR="009B740A" w:rsidRDefault="009B740A" w:rsidP="000B7682">
          <w:pPr>
            <w:pStyle w:val="Titolosommario"/>
            <w:jc w:val="both"/>
          </w:pPr>
        </w:p>
        <w:p w14:paraId="0DC5058B" w14:textId="3C095338" w:rsidR="00410071" w:rsidRDefault="009B740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8727" w:history="1">
            <w:r w:rsidR="00410071" w:rsidRPr="00AC116C">
              <w:rPr>
                <w:rStyle w:val="Collegamentoipertestuale"/>
                <w:noProof/>
              </w:rPr>
              <w:t>INDICE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A72548D" w14:textId="1402F798" w:rsidR="00410071" w:rsidRDefault="00D01C4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8" w:history="1">
            <w:r w:rsidR="00410071" w:rsidRPr="00AC116C">
              <w:rPr>
                <w:rStyle w:val="Collegamentoipertestuale"/>
                <w:noProof/>
              </w:rPr>
              <w:t>1.Introduzione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5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F2281C2" w14:textId="73F95FA4" w:rsidR="00410071" w:rsidRDefault="00D01C4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29" w:history="1">
            <w:r w:rsidR="00410071" w:rsidRPr="00AC116C">
              <w:rPr>
                <w:rStyle w:val="Collegamentoipertestuale"/>
                <w:bCs/>
                <w:noProof/>
              </w:rPr>
              <w:t>1.1 Object Design Trade-offs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_Toc61968729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5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19D8D5D5" w14:textId="444FE2CF" w:rsidR="00410071" w:rsidRDefault="00D01C4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0" w:history="1">
            <w:r w:rsidR="00410071" w:rsidRPr="00AC116C">
              <w:rPr>
                <w:rStyle w:val="Collegamentoipertestuale"/>
                <w:bCs/>
                <w:noProof/>
              </w:rPr>
              <w:t>1.2 Componenti off-the-shelf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_Toc61968730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6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E9004A7" w14:textId="548931DB" w:rsidR="00410071" w:rsidRDefault="00D01C4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1" w:history="1">
            <w:r w:rsidR="00410071" w:rsidRPr="00AC116C">
              <w:rPr>
                <w:rStyle w:val="Collegamentoipertestuale"/>
                <w:bCs/>
                <w:noProof/>
              </w:rPr>
              <w:t>1.3 Linee Guida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7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660F3DF4" w14:textId="6CE2208C" w:rsidR="00410071" w:rsidRPr="00410071" w:rsidRDefault="00D01C4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2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1.3.1 Package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_Toc61968732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2BEC">
              <w:rPr>
                <w:noProof/>
                <w:webHidden/>
                <w:sz w:val="24"/>
                <w:szCs w:val="24"/>
              </w:rPr>
              <w:t>7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897D3" w14:textId="2DA10EEF" w:rsidR="00410071" w:rsidRPr="00410071" w:rsidRDefault="00D01C4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3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1.3.2 Naming Convention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_Toc61968733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2BEC">
              <w:rPr>
                <w:noProof/>
                <w:webHidden/>
                <w:sz w:val="24"/>
                <w:szCs w:val="24"/>
              </w:rPr>
              <w:t>7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55FDB" w14:textId="5E30D46E" w:rsidR="00410071" w:rsidRPr="00410071" w:rsidRDefault="00D01C4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4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1.3.3 Variabili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_Toc61968734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2BEC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EB251C" w14:textId="3292EB43" w:rsidR="00410071" w:rsidRPr="00410071" w:rsidRDefault="00D01C4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5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1.3.4 Costanti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_Toc61968735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2BEC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FB60C3" w14:textId="1CF3260F" w:rsidR="00410071" w:rsidRPr="00410071" w:rsidRDefault="00D01C4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6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1.3.5 Metodi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_Toc61968736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2BEC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BFE84" w14:textId="1B0D573A" w:rsidR="00410071" w:rsidRPr="00410071" w:rsidRDefault="00D01C4A" w:rsidP="00410071">
          <w:pPr>
            <w:pStyle w:val="Sommario2"/>
            <w:tabs>
              <w:tab w:val="right" w:leader="dot" w:pos="10024"/>
            </w:tabs>
            <w:ind w:left="720"/>
            <w:rPr>
              <w:b w:val="0"/>
              <w:noProof/>
              <w:color w:val="auto"/>
              <w:sz w:val="24"/>
              <w:szCs w:val="24"/>
              <w:lang w:eastAsia="it-IT"/>
            </w:rPr>
          </w:pPr>
          <w:hyperlink w:anchor="_Toc61968737" w:history="1">
            <w:r w:rsidR="00410071" w:rsidRPr="00410071">
              <w:rPr>
                <w:rStyle w:val="Collegamentoipertestuale"/>
                <w:bCs/>
                <w:noProof/>
                <w:sz w:val="24"/>
                <w:szCs w:val="24"/>
              </w:rPr>
              <w:t>1.3.6 Classi e Pagine</w:t>
            </w:r>
            <w:r w:rsidR="00410071" w:rsidRPr="00410071">
              <w:rPr>
                <w:noProof/>
                <w:webHidden/>
                <w:sz w:val="24"/>
                <w:szCs w:val="24"/>
              </w:rPr>
              <w:tab/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begin"/>
            </w:r>
            <w:r w:rsidR="00410071" w:rsidRPr="00410071">
              <w:rPr>
                <w:noProof/>
                <w:webHidden/>
                <w:sz w:val="24"/>
                <w:szCs w:val="24"/>
              </w:rPr>
              <w:instrText xml:space="preserve"> PAGEREF _Toc61968737 \h </w:instrText>
            </w:r>
            <w:r w:rsidR="00410071" w:rsidRPr="00410071">
              <w:rPr>
                <w:noProof/>
                <w:webHidden/>
                <w:sz w:val="24"/>
                <w:szCs w:val="24"/>
              </w:rPr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A2BEC">
              <w:rPr>
                <w:noProof/>
                <w:webHidden/>
                <w:sz w:val="24"/>
                <w:szCs w:val="24"/>
              </w:rPr>
              <w:t>8</w:t>
            </w:r>
            <w:r w:rsidR="00410071" w:rsidRPr="0041007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1FFA73" w14:textId="614A2513" w:rsidR="00410071" w:rsidRDefault="00D01C4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38" w:history="1">
            <w:r w:rsidR="00410071" w:rsidRPr="00AC116C">
              <w:rPr>
                <w:rStyle w:val="Collegamentoipertestuale"/>
                <w:bCs/>
                <w:noProof/>
              </w:rPr>
              <w:t>1.4 Acronimi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_Toc61968738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9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A9D56C1" w14:textId="3B2A827F" w:rsidR="00410071" w:rsidRDefault="00D01C4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6" w:history="1">
            <w:r w:rsidR="00410071" w:rsidRPr="00AC116C">
              <w:rPr>
                <w:rStyle w:val="Collegamentoipertestuale"/>
                <w:bCs/>
                <w:noProof/>
              </w:rPr>
              <w:t>1.5 Riferimenti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_Toc61968746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10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15ED2C" w14:textId="36087609" w:rsidR="00410071" w:rsidRDefault="00D01C4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7" w:history="1">
            <w:r w:rsidR="00410071" w:rsidRPr="00AC116C">
              <w:rPr>
                <w:rStyle w:val="Collegamentoipertestuale"/>
                <w:noProof/>
              </w:rPr>
              <w:t>2. Design Patterns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_Toc61968747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138A0A0" w14:textId="57096594" w:rsidR="00410071" w:rsidRDefault="00D01C4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8" w:history="1">
            <w:r w:rsidR="00410071" w:rsidRPr="00AC116C">
              <w:rPr>
                <w:rStyle w:val="Collegamentoipertestuale"/>
                <w:bCs/>
                <w:noProof/>
              </w:rPr>
              <w:t>2.1 Model-View-Controller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_Toc61968748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4770CD8" w14:textId="1D35348F" w:rsidR="00410071" w:rsidRDefault="00D01C4A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49" w:history="1">
            <w:r w:rsidR="00410071" w:rsidRPr="00AC116C">
              <w:rPr>
                <w:rStyle w:val="Collegamentoipertestuale"/>
                <w:bCs/>
                <w:noProof/>
              </w:rPr>
              <w:t>2.2 Data Access Object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_Toc61968749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11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24F4A861" w14:textId="4C1C5658" w:rsidR="00410071" w:rsidRDefault="00D01C4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1" w:history="1">
            <w:r w:rsidR="00410071" w:rsidRPr="00AC116C">
              <w:rPr>
                <w:rStyle w:val="Collegamentoipertestuale"/>
                <w:noProof/>
              </w:rPr>
              <w:t>3. Packages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_Toc61968751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12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58EC64A2" w14:textId="46AA91CD" w:rsidR="00410071" w:rsidRDefault="00D01C4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2" w:history="1">
            <w:r w:rsidR="00410071" w:rsidRPr="00AC116C">
              <w:rPr>
                <w:rStyle w:val="Collegamentoipertestuale"/>
                <w:noProof/>
              </w:rPr>
              <w:t>4. Class Interfaces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_Toc61968752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13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7FDD7B0E" w14:textId="66F98719" w:rsidR="00410071" w:rsidRDefault="00D01C4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968753" w:history="1">
            <w:r w:rsidR="00410071" w:rsidRPr="00AC116C">
              <w:rPr>
                <w:rStyle w:val="Collegamentoipertestuale"/>
                <w:noProof/>
              </w:rPr>
              <w:t>5. Class Diagram Completo</w:t>
            </w:r>
            <w:r w:rsidR="00410071">
              <w:rPr>
                <w:noProof/>
                <w:webHidden/>
              </w:rPr>
              <w:tab/>
            </w:r>
            <w:r w:rsidR="00410071">
              <w:rPr>
                <w:noProof/>
                <w:webHidden/>
              </w:rPr>
              <w:fldChar w:fldCharType="begin"/>
            </w:r>
            <w:r w:rsidR="00410071">
              <w:rPr>
                <w:noProof/>
                <w:webHidden/>
              </w:rPr>
              <w:instrText xml:space="preserve"> PAGEREF _Toc61968753 \h </w:instrText>
            </w:r>
            <w:r w:rsidR="00410071">
              <w:rPr>
                <w:noProof/>
                <w:webHidden/>
              </w:rPr>
            </w:r>
            <w:r w:rsidR="00410071">
              <w:rPr>
                <w:noProof/>
                <w:webHidden/>
              </w:rPr>
              <w:fldChar w:fldCharType="separate"/>
            </w:r>
            <w:r w:rsidR="008A2BEC">
              <w:rPr>
                <w:noProof/>
                <w:webHidden/>
              </w:rPr>
              <w:t>14</w:t>
            </w:r>
            <w:r w:rsidR="00410071">
              <w:rPr>
                <w:noProof/>
                <w:webHidden/>
              </w:rPr>
              <w:fldChar w:fldCharType="end"/>
            </w:r>
          </w:hyperlink>
        </w:p>
        <w:p w14:paraId="43700E53" w14:textId="6EC6D0FA" w:rsidR="009B740A" w:rsidRDefault="009B740A" w:rsidP="000B7682">
          <w:pPr>
            <w:jc w:val="both"/>
          </w:pPr>
          <w:r>
            <w:rPr>
              <w:bCs/>
            </w:rPr>
            <w:fldChar w:fldCharType="end"/>
          </w:r>
        </w:p>
      </w:sdtContent>
    </w:sdt>
    <w:p w14:paraId="3FFDF2CF" w14:textId="0C58D45B" w:rsidR="009B740A" w:rsidRDefault="009B740A" w:rsidP="000B7682">
      <w:pPr>
        <w:pStyle w:val="Titolo1"/>
        <w:jc w:val="both"/>
        <w:rPr>
          <w:sz w:val="40"/>
        </w:rPr>
      </w:pPr>
      <w:r>
        <w:rPr>
          <w:sz w:val="40"/>
        </w:rPr>
        <w:br w:type="page"/>
      </w:r>
    </w:p>
    <w:p w14:paraId="518210CF" w14:textId="738F5500" w:rsidR="00FB0947" w:rsidRDefault="00D7126C" w:rsidP="000B7682">
      <w:pPr>
        <w:pStyle w:val="Titolo1"/>
        <w:jc w:val="both"/>
        <w:rPr>
          <w:sz w:val="40"/>
        </w:rPr>
      </w:pPr>
      <w:bookmarkStart w:id="89" w:name="_Toc61968728"/>
      <w:r>
        <w:rPr>
          <w:sz w:val="40"/>
        </w:rPr>
        <w:lastRenderedPageBreak/>
        <w:t>1.Introduzione</w:t>
      </w:r>
      <w:bookmarkEnd w:id="89"/>
    </w:p>
    <w:p w14:paraId="5598DCD0" w14:textId="0604061F" w:rsidR="00D7126C" w:rsidRDefault="00D7126C" w:rsidP="000B7682">
      <w:pPr>
        <w:pStyle w:val="Titolo2"/>
        <w:jc w:val="both"/>
        <w:rPr>
          <w:b/>
          <w:bCs/>
          <w:sz w:val="40"/>
        </w:rPr>
      </w:pPr>
      <w:bookmarkStart w:id="90" w:name="_Toc61968729"/>
      <w:r w:rsidRPr="005C567E">
        <w:rPr>
          <w:b/>
          <w:bCs/>
          <w:sz w:val="40"/>
        </w:rPr>
        <w:t xml:space="preserve">1.1 </w:t>
      </w:r>
      <w:r w:rsidR="00FB0947">
        <w:rPr>
          <w:b/>
          <w:bCs/>
          <w:sz w:val="40"/>
        </w:rPr>
        <w:t>Object Design Trade-offs</w:t>
      </w:r>
      <w:bookmarkEnd w:id="90"/>
    </w:p>
    <w:p w14:paraId="6CB2BFFC" w14:textId="3860C5C1" w:rsidR="0039723D" w:rsidRPr="00AA6B85" w:rsidRDefault="002B4171" w:rsidP="0039723D">
      <w:pPr>
        <w:pStyle w:val="Paragrafoelenco"/>
        <w:numPr>
          <w:ilvl w:val="0"/>
          <w:numId w:val="4"/>
        </w:numPr>
        <w:jc w:val="both"/>
      </w:pPr>
      <w:r>
        <w:t>Usabi</w:t>
      </w:r>
      <w:r w:rsidR="0039723D">
        <w:t xml:space="preserve">lità vs </w:t>
      </w:r>
      <w:r>
        <w:t>Funzionalità</w:t>
      </w:r>
      <w:r w:rsidR="0039723D">
        <w:t xml:space="preserve">: </w:t>
      </w:r>
      <w:r>
        <w:rPr>
          <w:b w:val="0"/>
          <w:bCs/>
        </w:rPr>
        <w:t xml:space="preserve">Il sistema dovrà essere prima di tutto intuitivo e di facile comprensione da </w:t>
      </w:r>
      <w:r w:rsidR="00AF7352">
        <w:rPr>
          <w:b w:val="0"/>
          <w:bCs/>
        </w:rPr>
        <w:t>pa</w:t>
      </w:r>
      <w:r>
        <w:rPr>
          <w:b w:val="0"/>
          <w:bCs/>
        </w:rPr>
        <w:t>rte dell’utente, questo anche al costo di rinunciare alla implementazione di alcune funzionalità che potrebbero complicarne l’utilizzo</w:t>
      </w:r>
      <w:r w:rsidR="0039723D">
        <w:rPr>
          <w:b w:val="0"/>
          <w:bCs/>
        </w:rPr>
        <w:t>.</w:t>
      </w:r>
    </w:p>
    <w:p w14:paraId="4FE72C45" w14:textId="5F78D0C2" w:rsidR="0039723D" w:rsidRPr="00AA6B85" w:rsidRDefault="00C17D2C" w:rsidP="002B4171">
      <w:pPr>
        <w:pStyle w:val="Paragrafoelenco"/>
        <w:numPr>
          <w:ilvl w:val="0"/>
          <w:numId w:val="4"/>
        </w:numPr>
        <w:jc w:val="both"/>
      </w:pPr>
      <w:r>
        <w:t>Tempi di Sviluppo</w:t>
      </w:r>
      <w:r w:rsidR="0039723D">
        <w:t xml:space="preserve"> vs </w:t>
      </w:r>
      <w:r w:rsidR="002B4171">
        <w:t>Sicurezza</w:t>
      </w:r>
      <w:r w:rsidR="0039723D">
        <w:t xml:space="preserve">: </w:t>
      </w:r>
      <w:r w:rsidR="002B4171">
        <w:rPr>
          <w:b w:val="0"/>
          <w:bCs/>
        </w:rPr>
        <w:t>Il meccanismo di sicurezza implementato, a causa dei tempi e le risorse limitate, prevederà un semplice sistema di login e differenziazione degli utenti in ruoli, con filtri per il controllo degli accessi ad operazioni dedicate</w:t>
      </w:r>
      <w:r w:rsidR="0039723D">
        <w:rPr>
          <w:b w:val="0"/>
          <w:bCs/>
        </w:rPr>
        <w:t>.</w:t>
      </w:r>
    </w:p>
    <w:p w14:paraId="579B8F1D" w14:textId="4C5323E4" w:rsidR="0039723D" w:rsidRPr="00AA6B85" w:rsidRDefault="0039723D" w:rsidP="0039723D">
      <w:pPr>
        <w:pStyle w:val="Paragrafoelenco"/>
        <w:numPr>
          <w:ilvl w:val="0"/>
          <w:numId w:val="4"/>
        </w:numPr>
        <w:jc w:val="both"/>
      </w:pPr>
      <w:r>
        <w:t xml:space="preserve">Comprensibilità vs </w:t>
      </w:r>
      <w:r w:rsidR="00C17D2C">
        <w:t>Costi</w:t>
      </w:r>
      <w:r>
        <w:t xml:space="preserve">: </w:t>
      </w:r>
      <w:r>
        <w:rPr>
          <w:b w:val="0"/>
          <w:bCs/>
        </w:rPr>
        <w:t xml:space="preserve">Il </w:t>
      </w:r>
      <w:r w:rsidR="002B4171">
        <w:rPr>
          <w:b w:val="0"/>
          <w:bCs/>
        </w:rPr>
        <w:t>codice sviluppato dovrà risultare quanto più possibile comprensibile e chiaro, questo a costo di un maggiore tempo dedicato alla scrittura, allo scopo di avere come risultato un codice riutilizzabile e integrabile in futuro con modifiche e aggiornamenti</w:t>
      </w:r>
      <w:r>
        <w:rPr>
          <w:b w:val="0"/>
          <w:bCs/>
        </w:rPr>
        <w:t>.</w:t>
      </w:r>
    </w:p>
    <w:p w14:paraId="2FBAEB38" w14:textId="108BDC33" w:rsidR="0039723D" w:rsidRDefault="0039723D">
      <w:pPr>
        <w:spacing w:after="200"/>
      </w:pPr>
      <w:r>
        <w:br w:type="page"/>
      </w:r>
    </w:p>
    <w:p w14:paraId="608B4653" w14:textId="77777777" w:rsidR="00FB0947" w:rsidRPr="00730E54" w:rsidRDefault="00FB0947" w:rsidP="000B7682">
      <w:pPr>
        <w:jc w:val="both"/>
      </w:pPr>
    </w:p>
    <w:p w14:paraId="14EC98C2" w14:textId="61E32C91" w:rsidR="00D7126C" w:rsidRDefault="00D7126C" w:rsidP="000B7682">
      <w:pPr>
        <w:pStyle w:val="Titolo2"/>
        <w:jc w:val="both"/>
        <w:rPr>
          <w:b/>
          <w:bCs/>
        </w:rPr>
      </w:pPr>
      <w:bookmarkStart w:id="91" w:name="_Toc61968730"/>
      <w:r w:rsidRPr="005C567E">
        <w:rPr>
          <w:b/>
          <w:bCs/>
        </w:rPr>
        <w:t xml:space="preserve">1.2 </w:t>
      </w:r>
      <w:r w:rsidR="00FB0947">
        <w:rPr>
          <w:b/>
          <w:bCs/>
        </w:rPr>
        <w:t>Componenti off-the-shelf</w:t>
      </w:r>
      <w:bookmarkEnd w:id="91"/>
    </w:p>
    <w:p w14:paraId="0AFC523F" w14:textId="5CBCE3AC" w:rsidR="00730E54" w:rsidRDefault="0039723D" w:rsidP="000B7682">
      <w:pPr>
        <w:jc w:val="both"/>
        <w:rPr>
          <w:b w:val="0"/>
          <w:bCs/>
        </w:rPr>
      </w:pPr>
      <w:r w:rsidRPr="0039723D">
        <w:rPr>
          <w:b w:val="0"/>
          <w:bCs/>
        </w:rPr>
        <w:t>P</w:t>
      </w:r>
      <w:r>
        <w:rPr>
          <w:b w:val="0"/>
          <w:bCs/>
        </w:rPr>
        <w:t>er l’implementazione del sistema verrà fatto uso di comp</w:t>
      </w:r>
      <w:r w:rsidR="00AF7352">
        <w:rPr>
          <w:b w:val="0"/>
          <w:bCs/>
        </w:rPr>
        <w:t>o</w:t>
      </w:r>
      <w:r>
        <w:rPr>
          <w:b w:val="0"/>
          <w:bCs/>
        </w:rPr>
        <w:t>nenti software ausiliari che ne facilitino lo sviluppo</w:t>
      </w:r>
    </w:p>
    <w:p w14:paraId="79C4F54E" w14:textId="77777777" w:rsidR="0039723D" w:rsidRPr="0039723D" w:rsidRDefault="0039723D" w:rsidP="000B7682">
      <w:pPr>
        <w:jc w:val="both"/>
        <w:rPr>
          <w:b w:val="0"/>
          <w:bCs/>
        </w:rPr>
      </w:pPr>
    </w:p>
    <w:p w14:paraId="447FD846" w14:textId="24972B41" w:rsidR="003C060B" w:rsidRPr="003C060B" w:rsidRDefault="003C060B" w:rsidP="00E00883">
      <w:pPr>
        <w:pStyle w:val="Paragrafoelenco"/>
        <w:numPr>
          <w:ilvl w:val="0"/>
          <w:numId w:val="4"/>
        </w:numPr>
        <w:jc w:val="both"/>
        <w:rPr>
          <w:color w:val="FF0000"/>
        </w:rPr>
      </w:pPr>
      <w:r w:rsidRPr="003C060B">
        <w:rPr>
          <w:color w:val="FF0000"/>
        </w:rPr>
        <w:t>//Bootstrap, Bulma, Jquery, AJAX, JSON ???</w:t>
      </w:r>
    </w:p>
    <w:p w14:paraId="138712D8" w14:textId="2C94C1AA" w:rsidR="00730E54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JUnit</w:t>
      </w:r>
      <w:r w:rsidR="00730E54">
        <w:t xml:space="preserve">: </w:t>
      </w:r>
      <w:r>
        <w:rPr>
          <w:b w:val="0"/>
          <w:bCs/>
        </w:rPr>
        <w:t>framework utilizzato per il test di unità delle comp</w:t>
      </w:r>
      <w:r w:rsidR="00C17D2C">
        <w:rPr>
          <w:b w:val="0"/>
          <w:bCs/>
        </w:rPr>
        <w:t>o</w:t>
      </w:r>
      <w:r>
        <w:rPr>
          <w:b w:val="0"/>
          <w:bCs/>
        </w:rPr>
        <w:t>nenti implementate</w:t>
      </w:r>
      <w:r w:rsidR="00AA6B85">
        <w:rPr>
          <w:b w:val="0"/>
          <w:bCs/>
        </w:rPr>
        <w:t>.</w:t>
      </w:r>
    </w:p>
    <w:p w14:paraId="4114A468" w14:textId="2118DC82" w:rsidR="00AA6B85" w:rsidRPr="00AA6B85" w:rsidRDefault="0039723D" w:rsidP="00A25FD2">
      <w:pPr>
        <w:pStyle w:val="Paragrafoelenco"/>
        <w:numPr>
          <w:ilvl w:val="0"/>
          <w:numId w:val="4"/>
        </w:numPr>
        <w:jc w:val="both"/>
      </w:pPr>
      <w:r>
        <w:t>Mockito</w:t>
      </w:r>
      <w:r w:rsidR="00AA6B85">
        <w:t xml:space="preserve">: </w:t>
      </w:r>
      <w:r w:rsidRPr="0039723D">
        <w:rPr>
          <w:b w:val="0"/>
          <w:bCs/>
        </w:rPr>
        <w:t xml:space="preserve">framework di test open source per Java </w:t>
      </w:r>
      <w:r>
        <w:rPr>
          <w:b w:val="0"/>
          <w:bCs/>
        </w:rPr>
        <w:t>per il test di componenti lato server</w:t>
      </w:r>
      <w:r w:rsidR="00AA6B85">
        <w:rPr>
          <w:b w:val="0"/>
          <w:bCs/>
        </w:rPr>
        <w:t>.</w:t>
      </w:r>
    </w:p>
    <w:p w14:paraId="3785FDE4" w14:textId="35AE7A1D" w:rsidR="00AA6B85" w:rsidRPr="003C060B" w:rsidRDefault="0039723D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>Selenium</w:t>
      </w:r>
      <w:r w:rsidR="00AA6B85">
        <w:t xml:space="preserve">: </w:t>
      </w:r>
      <w:r w:rsidR="003C060B" w:rsidRPr="003C060B">
        <w:rPr>
          <w:b w:val="0"/>
          <w:bCs/>
        </w:rPr>
        <w:t>suite di tool utilizzati per automatizzare i test di sistema eseguendoli</w:t>
      </w:r>
      <w:r w:rsidR="003C060B">
        <w:rPr>
          <w:b w:val="0"/>
          <w:bCs/>
        </w:rPr>
        <w:t xml:space="preserve"> </w:t>
      </w:r>
      <w:r w:rsidR="003C060B" w:rsidRPr="003C060B">
        <w:rPr>
          <w:b w:val="0"/>
          <w:bCs/>
        </w:rPr>
        <w:t>sul web browser.</w:t>
      </w:r>
    </w:p>
    <w:p w14:paraId="3A573905" w14:textId="5A15C806" w:rsidR="0039723D" w:rsidRDefault="0039723D">
      <w:pPr>
        <w:spacing w:after="200"/>
      </w:pPr>
      <w:r>
        <w:br w:type="page"/>
      </w:r>
    </w:p>
    <w:p w14:paraId="10A78146" w14:textId="77777777" w:rsidR="00AA6B85" w:rsidRPr="00AA6B85" w:rsidRDefault="00AA6B85" w:rsidP="000B7682">
      <w:pPr>
        <w:pStyle w:val="Paragrafoelenco"/>
        <w:jc w:val="both"/>
      </w:pPr>
    </w:p>
    <w:p w14:paraId="50791520" w14:textId="3CF2DB44" w:rsidR="00D7126C" w:rsidRDefault="00D7126C" w:rsidP="000B7682">
      <w:pPr>
        <w:pStyle w:val="Titolo2"/>
        <w:jc w:val="both"/>
        <w:rPr>
          <w:b/>
          <w:bCs/>
        </w:rPr>
      </w:pPr>
      <w:bookmarkStart w:id="92" w:name="_Toc61968731"/>
      <w:r w:rsidRPr="005C567E">
        <w:rPr>
          <w:b/>
          <w:bCs/>
        </w:rPr>
        <w:t xml:space="preserve">1.3 </w:t>
      </w:r>
      <w:r w:rsidR="00FB0947">
        <w:rPr>
          <w:b/>
          <w:bCs/>
        </w:rPr>
        <w:t>Linee Guida</w:t>
      </w:r>
      <w:bookmarkEnd w:id="92"/>
    </w:p>
    <w:p w14:paraId="76BF3C63" w14:textId="59446918" w:rsidR="00C17D2C" w:rsidRDefault="00C17D2C" w:rsidP="00C17D2C">
      <w:pPr>
        <w:jc w:val="both"/>
        <w:rPr>
          <w:b w:val="0"/>
          <w:bCs/>
        </w:rPr>
      </w:pPr>
      <w:r w:rsidRPr="00C17D2C">
        <w:rPr>
          <w:b w:val="0"/>
          <w:bCs/>
        </w:rPr>
        <w:t>Pe</w:t>
      </w:r>
      <w:r>
        <w:rPr>
          <w:b w:val="0"/>
          <w:bCs/>
        </w:rPr>
        <w:t>r la produzione di un codice comprensibile ed uniforme, che favorisca il riutilizzo e futu</w:t>
      </w:r>
      <w:r w:rsidR="00AF7352">
        <w:rPr>
          <w:b w:val="0"/>
          <w:bCs/>
        </w:rPr>
        <w:t>r</w:t>
      </w:r>
      <w:r>
        <w:rPr>
          <w:b w:val="0"/>
          <w:bCs/>
        </w:rPr>
        <w:t>i aggiornamenti, andranno seguite nella sua stesura le linee guida di seguito elencate:</w:t>
      </w:r>
    </w:p>
    <w:p w14:paraId="6FEA809E" w14:textId="6A24F1B8" w:rsidR="00C17D2C" w:rsidRDefault="00C17D2C" w:rsidP="00C17D2C">
      <w:pPr>
        <w:jc w:val="both"/>
        <w:rPr>
          <w:b w:val="0"/>
          <w:bCs/>
        </w:rPr>
      </w:pPr>
    </w:p>
    <w:p w14:paraId="65989710" w14:textId="57CCEB25" w:rsidR="00C17D2C" w:rsidRDefault="00C17D2C" w:rsidP="00C17D2C">
      <w:pPr>
        <w:pStyle w:val="Titolo2"/>
        <w:jc w:val="both"/>
        <w:rPr>
          <w:b/>
          <w:bCs/>
          <w:sz w:val="32"/>
          <w:szCs w:val="32"/>
        </w:rPr>
      </w:pPr>
      <w:bookmarkStart w:id="93" w:name="_Toc61968732"/>
      <w:r w:rsidRPr="00C17D2C">
        <w:rPr>
          <w:b/>
          <w:bCs/>
          <w:sz w:val="32"/>
          <w:szCs w:val="32"/>
        </w:rPr>
        <w:t>1.3.1 Package</w:t>
      </w:r>
      <w:bookmarkEnd w:id="93"/>
    </w:p>
    <w:p w14:paraId="3B5B61FE" w14:textId="1907D173" w:rsidR="00C17D2C" w:rsidRDefault="00C17D2C" w:rsidP="00C17D2C">
      <w:pPr>
        <w:jc w:val="both"/>
        <w:rPr>
          <w:b w:val="0"/>
          <w:bCs/>
        </w:rPr>
      </w:pPr>
      <w:r>
        <w:rPr>
          <w:b w:val="0"/>
          <w:bCs/>
        </w:rPr>
        <w:t>Il codice sorgente deve essere opportunamente suddiviso in package, per modellare i sottosistemi che compongono il sistema, che minimizzino l’accoppiamento tra le classi ed evidenzino la coesione tra classi con comportamenti simili</w:t>
      </w:r>
      <w:r w:rsidR="00A25FD2">
        <w:rPr>
          <w:b w:val="0"/>
          <w:bCs/>
        </w:rPr>
        <w:t>.</w:t>
      </w:r>
    </w:p>
    <w:p w14:paraId="5BFAED43" w14:textId="36D89C33" w:rsidR="00A25FD2" w:rsidRDefault="00A25FD2" w:rsidP="00C17D2C">
      <w:pPr>
        <w:jc w:val="both"/>
        <w:rPr>
          <w:b w:val="0"/>
          <w:bCs/>
        </w:rPr>
      </w:pPr>
      <w:r>
        <w:rPr>
          <w:b w:val="0"/>
          <w:bCs/>
        </w:rPr>
        <w:t>A tale proposito, i package principali nei quali le classi verranno suddivise, comprensivi di eventuali sub-package per un maggiore partizionamento, sono i seguenti:</w:t>
      </w:r>
    </w:p>
    <w:p w14:paraId="58ADAA48" w14:textId="3EA708B0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Control: </w:t>
      </w:r>
      <w:r>
        <w:rPr>
          <w:b w:val="0"/>
          <w:bCs/>
        </w:rPr>
        <w:t>contenente le classi Servlet, quindi i comportamenti lato server del sistema.</w:t>
      </w:r>
    </w:p>
    <w:p w14:paraId="196A6420" w14:textId="4AB2E901" w:rsidR="00A25FD2" w:rsidRPr="00AA6B85" w:rsidRDefault="00A25FD2" w:rsidP="00A25FD2">
      <w:pPr>
        <w:pStyle w:val="Paragrafoelenco"/>
        <w:numPr>
          <w:ilvl w:val="0"/>
          <w:numId w:val="4"/>
        </w:numPr>
        <w:jc w:val="both"/>
      </w:pPr>
      <w:r>
        <w:t xml:space="preserve">Model: </w:t>
      </w:r>
      <w:r>
        <w:rPr>
          <w:b w:val="0"/>
          <w:bCs/>
        </w:rPr>
        <w:t>contenente le classi che definiscono i Bean del sistema, i quali possono rappresentare sia entità persistenti nel DB, che oggetti temporanei utili per l’esecuzione delle funzionalità del programma a runtime.</w:t>
      </w:r>
    </w:p>
    <w:p w14:paraId="218FDC8B" w14:textId="3080984F" w:rsid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DAO: </w:t>
      </w:r>
      <w:r>
        <w:rPr>
          <w:b w:val="0"/>
          <w:bCs/>
        </w:rPr>
        <w:t>contenente le classi che implementano il pattern architetturale DAO, per la gestione della persistenza, le quali presentano dalle più semplici operazioni CRUD, a più complesse query di interrogazione</w:t>
      </w:r>
      <w:r w:rsidR="00AF7352">
        <w:rPr>
          <w:b w:val="0"/>
          <w:bCs/>
        </w:rPr>
        <w:t xml:space="preserve"> </w:t>
      </w:r>
      <w:r>
        <w:rPr>
          <w:b w:val="0"/>
          <w:bCs/>
        </w:rPr>
        <w:t>al DB</w:t>
      </w:r>
      <w:r w:rsidRPr="003C060B">
        <w:rPr>
          <w:b w:val="0"/>
          <w:bCs/>
        </w:rPr>
        <w:t>.</w:t>
      </w:r>
    </w:p>
    <w:p w14:paraId="3576A8E3" w14:textId="7BC77B15" w:rsidR="00A25FD2" w:rsidRPr="00A25FD2" w:rsidRDefault="00A25FD2" w:rsidP="00A25FD2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t xml:space="preserve">Test: </w:t>
      </w:r>
      <w:r>
        <w:rPr>
          <w:b w:val="0"/>
          <w:bCs/>
        </w:rPr>
        <w:t>contenente le classi utilizzate per il testing del sistema</w:t>
      </w:r>
      <w:r w:rsidRPr="003C060B">
        <w:rPr>
          <w:b w:val="0"/>
          <w:bCs/>
        </w:rPr>
        <w:t>.</w:t>
      </w:r>
    </w:p>
    <w:p w14:paraId="2EED1790" w14:textId="798EEC86" w:rsidR="00A25FD2" w:rsidRDefault="00A25FD2" w:rsidP="00C17D2C">
      <w:pPr>
        <w:jc w:val="both"/>
        <w:rPr>
          <w:b w:val="0"/>
          <w:bCs/>
        </w:rPr>
      </w:pPr>
    </w:p>
    <w:p w14:paraId="69E5F11A" w14:textId="57A46B99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4" w:name="_Toc61968733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2 Naming Convention</w:t>
      </w:r>
      <w:bookmarkEnd w:id="94"/>
    </w:p>
    <w:p w14:paraId="7B14D96C" w14:textId="56572981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Per la documentazione delle interfacce sarà necessario seguire una naming convention precisa, nel rispetto delle classiche notazioni dell’Object Oriented, che porti ad adottare nomi:</w:t>
      </w:r>
    </w:p>
    <w:p w14:paraId="6E9AE879" w14:textId="0AE48BC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Descrittivi</w:t>
      </w:r>
    </w:p>
    <w:p w14:paraId="7CD44C5A" w14:textId="56ECC96F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Intuitivi e comprensibili</w:t>
      </w:r>
    </w:p>
    <w:p w14:paraId="751C5D6E" w14:textId="08214210" w:rsidR="00852E57" w:rsidRPr="00852E57" w:rsidRDefault="00852E57" w:rsidP="00852E57">
      <w:pPr>
        <w:pStyle w:val="Paragrafoelenco"/>
        <w:numPr>
          <w:ilvl w:val="0"/>
          <w:numId w:val="4"/>
        </w:numPr>
        <w:jc w:val="both"/>
      </w:pPr>
      <w:r>
        <w:rPr>
          <w:b w:val="0"/>
          <w:bCs/>
        </w:rPr>
        <w:t>Di l</w:t>
      </w:r>
      <w:r w:rsidR="00AF7352">
        <w:rPr>
          <w:b w:val="0"/>
          <w:bCs/>
        </w:rPr>
        <w:t>u</w:t>
      </w:r>
      <w:r>
        <w:rPr>
          <w:b w:val="0"/>
          <w:bCs/>
        </w:rPr>
        <w:t>nghezza medio-corta</w:t>
      </w:r>
    </w:p>
    <w:p w14:paraId="74C98073" w14:textId="4C4C5B73" w:rsidR="00852E57" w:rsidRDefault="00852E57" w:rsidP="00852E57">
      <w:pPr>
        <w:pStyle w:val="Paragrafoelenco"/>
        <w:numPr>
          <w:ilvl w:val="0"/>
          <w:numId w:val="4"/>
        </w:numPr>
        <w:jc w:val="both"/>
        <w:rPr>
          <w:b w:val="0"/>
          <w:bCs/>
        </w:rPr>
      </w:pPr>
      <w:r>
        <w:rPr>
          <w:b w:val="0"/>
          <w:bCs/>
        </w:rPr>
        <w:t>Comprensivi possibilmente di carattere alfabetici, evitando quelli numeri ove possibile</w:t>
      </w:r>
    </w:p>
    <w:p w14:paraId="6B65CC4C" w14:textId="63306108" w:rsidR="00C17D2C" w:rsidRDefault="00C17D2C" w:rsidP="00C17D2C"/>
    <w:p w14:paraId="0025CDB7" w14:textId="3F308325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5" w:name="_Toc61968734"/>
      <w:r w:rsidRPr="00C17D2C">
        <w:rPr>
          <w:b/>
          <w:bCs/>
          <w:sz w:val="32"/>
          <w:szCs w:val="32"/>
        </w:rPr>
        <w:lastRenderedPageBreak/>
        <w:t>1.3.</w:t>
      </w:r>
      <w:r>
        <w:rPr>
          <w:b/>
          <w:bCs/>
          <w:sz w:val="32"/>
          <w:szCs w:val="32"/>
        </w:rPr>
        <w:t>3 Variabili</w:t>
      </w:r>
      <w:bookmarkEnd w:id="95"/>
    </w:p>
    <w:p w14:paraId="455184BA" w14:textId="25099138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Le variabili dovranno essere identificate attraverso la classica “camelCase” notation, evitando underscore laddove il nome sia costituito da più parole.</w:t>
      </w:r>
    </w:p>
    <w:p w14:paraId="7B14D6F3" w14:textId="1FC9468F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>La dichiarazione delle stesse dovrà essere chiara e possibilmente separata dall’inizializzazione per garantire un migliore leggibilità del codice.</w:t>
      </w:r>
    </w:p>
    <w:p w14:paraId="5207611F" w14:textId="77777777" w:rsidR="00852E57" w:rsidRPr="00C17D2C" w:rsidRDefault="00852E57" w:rsidP="00C17D2C"/>
    <w:p w14:paraId="6BD939A1" w14:textId="46B8ECEA" w:rsidR="00852E57" w:rsidRDefault="00852E57" w:rsidP="00852E57">
      <w:pPr>
        <w:pStyle w:val="Titolo2"/>
        <w:jc w:val="both"/>
        <w:rPr>
          <w:b/>
          <w:bCs/>
          <w:sz w:val="32"/>
          <w:szCs w:val="32"/>
        </w:rPr>
      </w:pPr>
      <w:bookmarkStart w:id="96" w:name="_Toc61968735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4 Costanti</w:t>
      </w:r>
      <w:bookmarkEnd w:id="96"/>
    </w:p>
    <w:p w14:paraId="0784CFC6" w14:textId="40D1AE3C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Le costanti dovranno invece essere identificate attraverso </w:t>
      </w:r>
      <w:r w:rsidR="007B0A64">
        <w:rPr>
          <w:b w:val="0"/>
          <w:bCs/>
        </w:rPr>
        <w:t>una</w:t>
      </w:r>
      <w:r>
        <w:rPr>
          <w:b w:val="0"/>
          <w:bCs/>
        </w:rPr>
        <w:t xml:space="preserve"> “</w:t>
      </w:r>
      <w:r w:rsidR="007B0A64">
        <w:rPr>
          <w:b w:val="0"/>
          <w:bCs/>
        </w:rPr>
        <w:t>UPPER_CASE</w:t>
      </w:r>
      <w:r>
        <w:rPr>
          <w:b w:val="0"/>
          <w:bCs/>
        </w:rPr>
        <w:t>” notation, utilizzando underscore laddove il nome sia costituito da più parole.</w:t>
      </w:r>
    </w:p>
    <w:p w14:paraId="0D23A331" w14:textId="57B60A87" w:rsidR="00852E57" w:rsidRDefault="00852E57" w:rsidP="00852E57">
      <w:pPr>
        <w:jc w:val="both"/>
        <w:rPr>
          <w:b w:val="0"/>
          <w:bCs/>
        </w:rPr>
      </w:pPr>
      <w:r>
        <w:rPr>
          <w:b w:val="0"/>
          <w:bCs/>
        </w:rPr>
        <w:t xml:space="preserve">La dichiarazione delle stesse dovrà essere chiara e </w:t>
      </w:r>
      <w:r w:rsidR="007B0A64">
        <w:rPr>
          <w:b w:val="0"/>
          <w:bCs/>
        </w:rPr>
        <w:t>coincidente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con </w:t>
      </w:r>
      <w:r>
        <w:rPr>
          <w:b w:val="0"/>
          <w:bCs/>
        </w:rPr>
        <w:t>l’inizializzazione</w:t>
      </w:r>
      <w:r w:rsidR="007B0A64">
        <w:rPr>
          <w:b w:val="0"/>
          <w:bCs/>
        </w:rPr>
        <w:t>,</w:t>
      </w:r>
      <w:r>
        <w:rPr>
          <w:b w:val="0"/>
          <w:bCs/>
        </w:rPr>
        <w:t xml:space="preserve"> per</w:t>
      </w:r>
      <w:r w:rsidR="007B0A64">
        <w:rPr>
          <w:b w:val="0"/>
          <w:bCs/>
        </w:rPr>
        <w:t>tanto</w:t>
      </w:r>
      <w:r>
        <w:rPr>
          <w:b w:val="0"/>
          <w:bCs/>
        </w:rPr>
        <w:t xml:space="preserve"> </w:t>
      </w:r>
      <w:r w:rsidR="007B0A64">
        <w:rPr>
          <w:b w:val="0"/>
          <w:bCs/>
        </w:rPr>
        <w:t xml:space="preserve">non dovranno esserne dichiarate più di una nello stesso rigo, seppur dello sesso tipo, questo per </w:t>
      </w:r>
      <w:r>
        <w:rPr>
          <w:b w:val="0"/>
          <w:bCs/>
        </w:rPr>
        <w:t>garantire un migliore leggibilità del codice.</w:t>
      </w:r>
    </w:p>
    <w:p w14:paraId="2659FF01" w14:textId="33BAC6D4" w:rsidR="00C17D2C" w:rsidRDefault="00C17D2C" w:rsidP="00C17D2C">
      <w:pPr>
        <w:jc w:val="both"/>
        <w:rPr>
          <w:b w:val="0"/>
          <w:bCs/>
        </w:rPr>
      </w:pPr>
    </w:p>
    <w:p w14:paraId="5143B1ED" w14:textId="159EF965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7" w:name="_Toc61968736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5 Metodi</w:t>
      </w:r>
      <w:bookmarkEnd w:id="97"/>
    </w:p>
    <w:p w14:paraId="2D0DAEAF" w14:textId="1180B956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 metodi dovranno essere identificati attraverso la classica “camelCase” notation.</w:t>
      </w:r>
    </w:p>
    <w:p w14:paraId="1252E499" w14:textId="59E5E588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nome dei metodi sarà tipicamente cost</w:t>
      </w:r>
      <w:r w:rsidR="00AF7352">
        <w:rPr>
          <w:b w:val="0"/>
          <w:bCs/>
        </w:rPr>
        <w:t>it</w:t>
      </w:r>
      <w:r>
        <w:rPr>
          <w:b w:val="0"/>
          <w:bCs/>
        </w:rPr>
        <w:t>uito da un verbo che ne specifica l’azione e l’oggetto su cui essa viene applicata.</w:t>
      </w:r>
    </w:p>
    <w:p w14:paraId="00F34466" w14:textId="10627ED1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Tutti i metodi saranno commentati secon</w:t>
      </w:r>
      <w:r w:rsidR="00AF7352">
        <w:rPr>
          <w:b w:val="0"/>
          <w:bCs/>
        </w:rPr>
        <w:t xml:space="preserve">do </w:t>
      </w:r>
      <w:r>
        <w:rPr>
          <w:b w:val="0"/>
          <w:bCs/>
        </w:rPr>
        <w:t>la documentazione JavaDoc.</w:t>
      </w:r>
    </w:p>
    <w:p w14:paraId="006B3ED9" w14:textId="2D56ABE0" w:rsidR="007B0A64" w:rsidRDefault="007B0A64" w:rsidP="007B0A64">
      <w:pPr>
        <w:jc w:val="both"/>
        <w:rPr>
          <w:b w:val="0"/>
          <w:bCs/>
        </w:rPr>
      </w:pPr>
    </w:p>
    <w:p w14:paraId="09B7964E" w14:textId="69E26DB0" w:rsidR="007B0A64" w:rsidRDefault="007B0A64" w:rsidP="007B0A64">
      <w:pPr>
        <w:pStyle w:val="Titolo2"/>
        <w:jc w:val="both"/>
        <w:rPr>
          <w:b/>
          <w:bCs/>
          <w:sz w:val="32"/>
          <w:szCs w:val="32"/>
        </w:rPr>
      </w:pPr>
      <w:bookmarkStart w:id="98" w:name="_Toc61968737"/>
      <w:r w:rsidRPr="00C17D2C">
        <w:rPr>
          <w:b/>
          <w:bCs/>
          <w:sz w:val="32"/>
          <w:szCs w:val="32"/>
        </w:rPr>
        <w:t>1.3.</w:t>
      </w:r>
      <w:r>
        <w:rPr>
          <w:b/>
          <w:bCs/>
          <w:sz w:val="32"/>
          <w:szCs w:val="32"/>
        </w:rPr>
        <w:t>6 Classi e Pagine</w:t>
      </w:r>
      <w:bookmarkEnd w:id="98"/>
    </w:p>
    <w:p w14:paraId="24C54F72" w14:textId="40722FFF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Le classi e le pagine dovranno essere identificate attraverso la classica “CamelCase” notation, con l’iniziale maiuscola, per distinguerle da attributi e metodi.</w:t>
      </w:r>
    </w:p>
    <w:p w14:paraId="77A8128A" w14:textId="169B1AFE" w:rsidR="007B0A64" w:rsidRDefault="007B0A64" w:rsidP="007B0A64">
      <w:pPr>
        <w:jc w:val="both"/>
        <w:rPr>
          <w:b w:val="0"/>
          <w:bCs/>
        </w:rPr>
      </w:pPr>
      <w:r>
        <w:rPr>
          <w:b w:val="0"/>
          <w:bCs/>
        </w:rPr>
        <w:t>Il loro nome dovrà fornire una descrizione intuitiva di quello che è lo scopo ed essere coerente con le operazioni implementate al loro interno.</w:t>
      </w:r>
    </w:p>
    <w:p w14:paraId="710C8E2F" w14:textId="77777777" w:rsidR="007B0A64" w:rsidRDefault="007B0A64" w:rsidP="007B0A64">
      <w:pPr>
        <w:jc w:val="both"/>
        <w:rPr>
          <w:b w:val="0"/>
          <w:bCs/>
        </w:rPr>
      </w:pPr>
    </w:p>
    <w:p w14:paraId="1F6A6F7C" w14:textId="77777777" w:rsidR="007B0A64" w:rsidRPr="00C17D2C" w:rsidRDefault="007B0A64" w:rsidP="00C17D2C">
      <w:pPr>
        <w:jc w:val="both"/>
        <w:rPr>
          <w:b w:val="0"/>
          <w:bCs/>
        </w:rPr>
      </w:pPr>
    </w:p>
    <w:p w14:paraId="48BACF18" w14:textId="15840BA6" w:rsidR="00C17D2C" w:rsidRDefault="00C17D2C">
      <w:pPr>
        <w:spacing w:after="200"/>
      </w:pPr>
      <w:r>
        <w:br w:type="page"/>
      </w:r>
    </w:p>
    <w:p w14:paraId="05BF8AFE" w14:textId="77777777" w:rsidR="00C17D2C" w:rsidRPr="008167C4" w:rsidRDefault="00C17D2C" w:rsidP="00C17D2C">
      <w:pPr>
        <w:jc w:val="both"/>
      </w:pPr>
    </w:p>
    <w:p w14:paraId="5A214240" w14:textId="2FB95959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99" w:name="_Toc61968738"/>
      <w:r w:rsidRPr="005C567E">
        <w:rPr>
          <w:b/>
          <w:bCs/>
        </w:rPr>
        <w:t>1.4 Acronimi</w:t>
      </w:r>
      <w:bookmarkEnd w:id="99"/>
    </w:p>
    <w:p w14:paraId="47634239" w14:textId="77777777" w:rsidR="005C567E" w:rsidRP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0" w:name="_Toc61954707"/>
      <w:bookmarkStart w:id="101" w:name="_Toc61968739"/>
      <w:r w:rsidRPr="005C567E">
        <w:rPr>
          <w:rFonts w:cstheme="majorHAnsi"/>
          <w:color w:val="082A75" w:themeColor="text2"/>
          <w:sz w:val="28"/>
          <w:szCs w:val="16"/>
        </w:rPr>
        <w:t>RAD: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Requirements Analysis Document</w:t>
      </w:r>
      <w:bookmarkEnd w:id="100"/>
      <w:bookmarkEnd w:id="101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45F05ACD" w14:textId="34BEA3A5" w:rsidR="005C567E" w:rsidRDefault="005C567E" w:rsidP="00E00883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2" w:name="_Toc61954708"/>
      <w:bookmarkStart w:id="103" w:name="_Toc61968740"/>
      <w:r w:rsidRPr="005C567E">
        <w:rPr>
          <w:rFonts w:cstheme="majorHAnsi"/>
          <w:color w:val="082A75" w:themeColor="text2"/>
          <w:sz w:val="28"/>
          <w:szCs w:val="16"/>
        </w:rPr>
        <w:t>SDD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: System Design Document</w:t>
      </w:r>
      <w:bookmarkEnd w:id="102"/>
      <w:bookmarkEnd w:id="103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1098B521" w14:textId="330AA5D9" w:rsidR="00FB0947" w:rsidRPr="00FB0947" w:rsidRDefault="00FB0947" w:rsidP="00FB0947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4" w:name="_Toc61954709"/>
      <w:bookmarkStart w:id="105" w:name="_Toc61968741"/>
      <w:r>
        <w:rPr>
          <w:rFonts w:cstheme="majorHAnsi"/>
          <w:color w:val="082A75" w:themeColor="text2"/>
          <w:sz w:val="28"/>
          <w:szCs w:val="16"/>
        </w:rPr>
        <w:t>O</w:t>
      </w:r>
      <w:r w:rsidRPr="005C567E">
        <w:rPr>
          <w:rFonts w:cstheme="majorHAnsi"/>
          <w:color w:val="082A75" w:themeColor="text2"/>
          <w:sz w:val="28"/>
          <w:szCs w:val="16"/>
        </w:rPr>
        <w:t>DD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 xml:space="preserve">Object 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>Design Document</w:t>
      </w:r>
      <w:bookmarkEnd w:id="104"/>
      <w:bookmarkEnd w:id="105"/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 </w:t>
      </w:r>
    </w:p>
    <w:p w14:paraId="30806D27" w14:textId="06004C78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6" w:name="_Toc61968742"/>
      <w:r>
        <w:rPr>
          <w:rFonts w:cstheme="majorHAnsi"/>
          <w:color w:val="082A75" w:themeColor="text2"/>
          <w:sz w:val="28"/>
          <w:szCs w:val="16"/>
        </w:rPr>
        <w:t>OCL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Object Constraints Language</w:t>
      </w:r>
      <w:bookmarkEnd w:id="106"/>
    </w:p>
    <w:p w14:paraId="1C9C3A97" w14:textId="3C2F3AD9" w:rsidR="00A25FD2" w:rsidRPr="00FB0947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7" w:name="_Toc61968743"/>
      <w:r w:rsidRPr="005C567E">
        <w:rPr>
          <w:rFonts w:cstheme="majorHAnsi"/>
          <w:color w:val="082A75" w:themeColor="text2"/>
          <w:sz w:val="28"/>
          <w:szCs w:val="16"/>
        </w:rPr>
        <w:t>D</w:t>
      </w:r>
      <w:r>
        <w:rPr>
          <w:rFonts w:cstheme="majorHAnsi"/>
          <w:color w:val="082A75" w:themeColor="text2"/>
          <w:sz w:val="28"/>
          <w:szCs w:val="16"/>
        </w:rPr>
        <w:t>B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Database</w:t>
      </w:r>
      <w:bookmarkEnd w:id="107"/>
    </w:p>
    <w:p w14:paraId="325FB47F" w14:textId="427ADB67" w:rsidR="00A25FD2" w:rsidRDefault="00A25FD2" w:rsidP="00A25FD2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8" w:name="_Toc61968744"/>
      <w:r>
        <w:rPr>
          <w:rFonts w:cstheme="majorHAnsi"/>
          <w:color w:val="082A75" w:themeColor="text2"/>
          <w:sz w:val="28"/>
          <w:szCs w:val="16"/>
        </w:rPr>
        <w:t>DAO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Data Object Access</w:t>
      </w:r>
      <w:bookmarkEnd w:id="108"/>
    </w:p>
    <w:p w14:paraId="7E3FC79F" w14:textId="4E10FFC6" w:rsidR="00751D2A" w:rsidRPr="00751D2A" w:rsidRDefault="00751D2A" w:rsidP="00751D2A">
      <w:pPr>
        <w:pStyle w:val="Titolo1"/>
        <w:numPr>
          <w:ilvl w:val="0"/>
          <w:numId w:val="2"/>
        </w:numPr>
        <w:jc w:val="both"/>
        <w:rPr>
          <w:rFonts w:cstheme="majorHAnsi"/>
          <w:b w:val="0"/>
          <w:bCs/>
          <w:color w:val="082A75" w:themeColor="text2"/>
          <w:sz w:val="28"/>
          <w:szCs w:val="16"/>
        </w:rPr>
      </w:pPr>
      <w:bookmarkStart w:id="109" w:name="_Toc61968745"/>
      <w:r>
        <w:rPr>
          <w:rFonts w:cstheme="majorHAnsi"/>
          <w:color w:val="082A75" w:themeColor="text2"/>
          <w:sz w:val="28"/>
          <w:szCs w:val="16"/>
        </w:rPr>
        <w:t>MVC</w:t>
      </w:r>
      <w:r w:rsidRPr="005C567E">
        <w:rPr>
          <w:rFonts w:cstheme="majorHAnsi"/>
          <w:b w:val="0"/>
          <w:bCs/>
          <w:color w:val="082A75" w:themeColor="text2"/>
          <w:sz w:val="28"/>
          <w:szCs w:val="16"/>
        </w:rPr>
        <w:t xml:space="preserve">: </w:t>
      </w:r>
      <w:r>
        <w:rPr>
          <w:rFonts w:cstheme="majorHAnsi"/>
          <w:b w:val="0"/>
          <w:bCs/>
          <w:color w:val="082A75" w:themeColor="text2"/>
          <w:sz w:val="28"/>
          <w:szCs w:val="16"/>
        </w:rPr>
        <w:t>Model View Controller</w:t>
      </w:r>
      <w:bookmarkEnd w:id="109"/>
    </w:p>
    <w:p w14:paraId="7380E1B4" w14:textId="77777777" w:rsidR="00A25FD2" w:rsidRPr="00A25FD2" w:rsidRDefault="00A25FD2" w:rsidP="00A25FD2">
      <w:pPr>
        <w:pStyle w:val="Titolo1"/>
        <w:ind w:left="720"/>
        <w:jc w:val="both"/>
        <w:rPr>
          <w:rFonts w:cstheme="majorHAnsi"/>
          <w:b w:val="0"/>
          <w:bCs/>
          <w:color w:val="082A75" w:themeColor="text2"/>
          <w:sz w:val="20"/>
          <w:szCs w:val="10"/>
        </w:rPr>
      </w:pPr>
    </w:p>
    <w:p w14:paraId="259B06DE" w14:textId="75F960AE" w:rsidR="005C567E" w:rsidRDefault="005C567E" w:rsidP="000B7682">
      <w:pPr>
        <w:jc w:val="both"/>
        <w:rPr>
          <w:bCs/>
        </w:rPr>
      </w:pPr>
    </w:p>
    <w:p w14:paraId="31721D9B" w14:textId="5E94AFCF" w:rsidR="00C17D2C" w:rsidRDefault="00C17D2C">
      <w:pPr>
        <w:spacing w:after="200"/>
        <w:rPr>
          <w:bCs/>
        </w:rPr>
      </w:pPr>
      <w:r>
        <w:rPr>
          <w:bCs/>
        </w:rPr>
        <w:br w:type="page"/>
      </w:r>
    </w:p>
    <w:p w14:paraId="0929903B" w14:textId="77777777" w:rsidR="00C17D2C" w:rsidRPr="005C567E" w:rsidRDefault="00C17D2C" w:rsidP="000B7682">
      <w:pPr>
        <w:jc w:val="both"/>
        <w:rPr>
          <w:bCs/>
        </w:rPr>
      </w:pPr>
    </w:p>
    <w:p w14:paraId="1B6EBFA6" w14:textId="74A5706A" w:rsidR="00C17D2C" w:rsidRPr="008A4D4B" w:rsidRDefault="00D7126C" w:rsidP="008A4D4B">
      <w:pPr>
        <w:pStyle w:val="Titolo2"/>
        <w:jc w:val="both"/>
        <w:rPr>
          <w:b/>
          <w:bCs/>
        </w:rPr>
      </w:pPr>
      <w:bookmarkStart w:id="110" w:name="_Toc61968746"/>
      <w:r w:rsidRPr="005C567E">
        <w:rPr>
          <w:b/>
          <w:bCs/>
        </w:rPr>
        <w:t>1.5 Riferimenti</w:t>
      </w:r>
      <w:bookmarkEnd w:id="110"/>
    </w:p>
    <w:p w14:paraId="439CBDDB" w14:textId="3B60CD76" w:rsidR="00FB0947" w:rsidRDefault="005C567E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 w:rsidRPr="005C567E">
        <w:rPr>
          <w:rFonts w:asciiTheme="majorHAnsi" w:hAnsiTheme="majorHAnsi" w:cstheme="majorHAnsi"/>
          <w:b w:val="0"/>
          <w:bCs/>
        </w:rPr>
        <w:t>Bern Bruegge, Allen H. Dutoit, Object-Oriented Software Engineering - Using UML, Patterns, and JAVA, 3rd edition.</w:t>
      </w:r>
    </w:p>
    <w:p w14:paraId="0BB6F8B8" w14:textId="39BCF2E8" w:rsid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RAD_RistoManager</w:t>
      </w:r>
    </w:p>
    <w:p w14:paraId="20BF7611" w14:textId="58885339" w:rsidR="00FB0947" w:rsidRPr="00FB0947" w:rsidRDefault="00FB0947" w:rsidP="00FB0947">
      <w:pPr>
        <w:pStyle w:val="Paragrafoelenco"/>
        <w:numPr>
          <w:ilvl w:val="0"/>
          <w:numId w:val="1"/>
        </w:numPr>
        <w:jc w:val="both"/>
        <w:rPr>
          <w:rFonts w:asciiTheme="majorHAnsi" w:hAnsiTheme="majorHAnsi" w:cstheme="majorHAnsi"/>
          <w:b w:val="0"/>
          <w:bCs/>
        </w:rPr>
      </w:pPr>
      <w:r>
        <w:rPr>
          <w:rFonts w:asciiTheme="majorHAnsi" w:hAnsiTheme="majorHAnsi" w:cstheme="majorHAnsi"/>
          <w:b w:val="0"/>
          <w:bCs/>
        </w:rPr>
        <w:t>SDD_RistoManager</w:t>
      </w:r>
    </w:p>
    <w:p w14:paraId="6E36DE9D" w14:textId="4BD28AC9" w:rsidR="005C567E" w:rsidRPr="005C567E" w:rsidRDefault="00900F74" w:rsidP="000B7682">
      <w:pPr>
        <w:jc w:val="both"/>
        <w:rPr>
          <w:b w:val="0"/>
          <w:bCs/>
        </w:rPr>
      </w:pPr>
      <w:r>
        <w:rPr>
          <w:b w:val="0"/>
          <w:bCs/>
        </w:rPr>
        <w:br w:type="page"/>
      </w:r>
    </w:p>
    <w:p w14:paraId="03959642" w14:textId="4AA92808" w:rsidR="00D7126C" w:rsidRDefault="00D7126C" w:rsidP="000B7682">
      <w:pPr>
        <w:pStyle w:val="Titolo1"/>
        <w:jc w:val="both"/>
        <w:rPr>
          <w:sz w:val="40"/>
        </w:rPr>
      </w:pPr>
      <w:bookmarkStart w:id="111" w:name="_Toc61968747"/>
      <w:r w:rsidRPr="00D7126C">
        <w:rPr>
          <w:sz w:val="40"/>
        </w:rPr>
        <w:lastRenderedPageBreak/>
        <w:t xml:space="preserve">2. </w:t>
      </w:r>
      <w:r w:rsidR="00FB0947">
        <w:rPr>
          <w:sz w:val="40"/>
        </w:rPr>
        <w:t>Design Patterns</w:t>
      </w:r>
      <w:bookmarkEnd w:id="111"/>
    </w:p>
    <w:p w14:paraId="0273053C" w14:textId="60AE9AAD" w:rsidR="005A5501" w:rsidRDefault="005A5501" w:rsidP="000B7682">
      <w:pPr>
        <w:spacing w:after="200"/>
        <w:jc w:val="both"/>
        <w:rPr>
          <w:b w:val="0"/>
          <w:bCs/>
          <w:szCs w:val="28"/>
        </w:rPr>
      </w:pPr>
    </w:p>
    <w:p w14:paraId="6476FD85" w14:textId="7797D307" w:rsidR="00751D2A" w:rsidRDefault="00751D2A" w:rsidP="00751D2A">
      <w:pPr>
        <w:pStyle w:val="Titolo2"/>
        <w:jc w:val="both"/>
        <w:rPr>
          <w:b/>
          <w:bCs/>
        </w:rPr>
      </w:pPr>
      <w:bookmarkStart w:id="112" w:name="_Toc61968748"/>
      <w:r>
        <w:rPr>
          <w:b/>
          <w:bCs/>
        </w:rPr>
        <w:t>2.1 Model-View-Controller</w:t>
      </w:r>
      <w:bookmarkEnd w:id="112"/>
    </w:p>
    <w:p w14:paraId="1E314D5D" w14:textId="0C3CBF6A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>A seguito delle osservazioni fatte nel SDD, abbiamo ritenuto opportuno utilizzare, nello sviluppo del sistema, il Design Pattern</w:t>
      </w:r>
      <w:r w:rsidRPr="00BF6199">
        <w:rPr>
          <w:b w:val="0"/>
          <w:bCs/>
        </w:rPr>
        <w:t xml:space="preserve"> Model-View-Controller, </w:t>
      </w:r>
      <w:r>
        <w:rPr>
          <w:b w:val="0"/>
          <w:bCs/>
        </w:rPr>
        <w:t xml:space="preserve">il quale </w:t>
      </w:r>
      <w:r w:rsidRPr="00BF6199">
        <w:rPr>
          <w:b w:val="0"/>
          <w:bCs/>
        </w:rPr>
        <w:t>prevede che i</w:t>
      </w:r>
      <w:r>
        <w:rPr>
          <w:b w:val="0"/>
          <w:bCs/>
        </w:rPr>
        <w:t xml:space="preserve"> sottosistemi appartengano a 3 distinte categorie</w:t>
      </w:r>
      <w:r w:rsidRPr="00BF6199">
        <w:rPr>
          <w:b w:val="0"/>
          <w:bCs/>
        </w:rPr>
        <w:t xml:space="preserve">, ciascuna delle quali con un compito diverso. </w:t>
      </w:r>
    </w:p>
    <w:p w14:paraId="6471B489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>In particolare:</w:t>
      </w:r>
    </w:p>
    <w:p w14:paraId="7927DE1B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model</w:t>
      </w:r>
      <w:r w:rsidRPr="00BF6199">
        <w:rPr>
          <w:b w:val="0"/>
          <w:bCs/>
        </w:rPr>
        <w:t xml:space="preserve"> si occupa della di gestire i dati e quindi sarà responsabile dell’interazione con il database. </w:t>
      </w:r>
    </w:p>
    <w:p w14:paraId="0980B90F" w14:textId="77777777" w:rsidR="00751D2A" w:rsidRPr="00BF6199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La </w:t>
      </w:r>
      <w:r w:rsidRPr="00E1677C">
        <w:t>view</w:t>
      </w:r>
      <w:r w:rsidRPr="00BF6199">
        <w:rPr>
          <w:b w:val="0"/>
          <w:bCs/>
        </w:rPr>
        <w:t xml:space="preserve"> si occupa di curare l’interazione con l’utente e quindi avrà il compito di gestire la formattazione dei dati che verranno visualizzati. </w:t>
      </w:r>
    </w:p>
    <w:p w14:paraId="2A4822AE" w14:textId="48DC0821" w:rsidR="00751D2A" w:rsidRDefault="00751D2A" w:rsidP="00751D2A">
      <w:pPr>
        <w:jc w:val="both"/>
        <w:rPr>
          <w:b w:val="0"/>
          <w:bCs/>
        </w:rPr>
      </w:pPr>
      <w:r w:rsidRPr="00BF6199">
        <w:rPr>
          <w:b w:val="0"/>
          <w:bCs/>
        </w:rPr>
        <w:t xml:space="preserve">Il </w:t>
      </w:r>
      <w:r w:rsidRPr="00E1677C">
        <w:t>controller</w:t>
      </w:r>
      <w:r w:rsidRPr="00BF6199">
        <w:rPr>
          <w:b w:val="0"/>
          <w:bCs/>
        </w:rPr>
        <w:t xml:space="preserve"> dopo aver ricevuto i comandi forniti dall’utente si occuperà di elaborare i dati, passarli al model se necessario e inviare la risposta al view appropriato. </w:t>
      </w:r>
    </w:p>
    <w:p w14:paraId="3C30A90A" w14:textId="31D1B050" w:rsidR="00751D2A" w:rsidRDefault="00751D2A" w:rsidP="00751D2A">
      <w:pPr>
        <w:jc w:val="both"/>
        <w:rPr>
          <w:b w:val="0"/>
          <w:bCs/>
        </w:rPr>
      </w:pPr>
    </w:p>
    <w:p w14:paraId="5C6D418A" w14:textId="52AD5277" w:rsidR="00751D2A" w:rsidRDefault="00751D2A" w:rsidP="00751D2A">
      <w:pPr>
        <w:pStyle w:val="Titolo2"/>
        <w:jc w:val="both"/>
        <w:rPr>
          <w:b/>
          <w:bCs/>
        </w:rPr>
      </w:pPr>
      <w:bookmarkStart w:id="113" w:name="_Toc61968749"/>
      <w:r>
        <w:rPr>
          <w:b/>
          <w:bCs/>
        </w:rPr>
        <w:t>2.2 Data Access Object</w:t>
      </w:r>
      <w:bookmarkEnd w:id="113"/>
    </w:p>
    <w:p w14:paraId="5465B212" w14:textId="2DA7D67E" w:rsidR="00751D2A" w:rsidRDefault="00751D2A" w:rsidP="00751D2A">
      <w:pPr>
        <w:jc w:val="both"/>
        <w:rPr>
          <w:b w:val="0"/>
          <w:bCs/>
        </w:rPr>
      </w:pPr>
      <w:r>
        <w:rPr>
          <w:b w:val="0"/>
          <w:bCs/>
        </w:rPr>
        <w:t>Il DAO è un design pattern per la gestione della persistenza, che prevede l’implementazione di classi che presentano dalle più semplici operazioni CRUD, a più complesse query di interrogazione</w:t>
      </w:r>
      <w:r w:rsidR="00AF7352">
        <w:rPr>
          <w:b w:val="0"/>
          <w:bCs/>
        </w:rPr>
        <w:t xml:space="preserve"> </w:t>
      </w:r>
      <w:r>
        <w:rPr>
          <w:b w:val="0"/>
          <w:bCs/>
        </w:rPr>
        <w:t>al DB, che recuperano quindi entità persistenti, tramutandole in oggetti Java utilizzabili per la logica di business.</w:t>
      </w:r>
    </w:p>
    <w:p w14:paraId="279034EA" w14:textId="5F736E13" w:rsidR="00751D2A" w:rsidRDefault="00751D2A" w:rsidP="00751D2A">
      <w:pPr>
        <w:jc w:val="both"/>
        <w:rPr>
          <w:b w:val="0"/>
          <w:bCs/>
        </w:rPr>
      </w:pPr>
      <w:r w:rsidRPr="00751D2A">
        <w:rPr>
          <w:b w:val="0"/>
          <w:bCs/>
        </w:rPr>
        <w:t xml:space="preserve">Il vantaggio relativo all'uso del DAO è dunque il mantenimento di una rigida separazione tra le componenti di un'applicazione, </w:t>
      </w:r>
      <w:r w:rsidR="00410071">
        <w:rPr>
          <w:b w:val="0"/>
          <w:bCs/>
        </w:rPr>
        <w:t>e si presta quindi in maniera ottimale al supporto</w:t>
      </w:r>
      <w:r w:rsidRPr="00751D2A">
        <w:rPr>
          <w:b w:val="0"/>
          <w:bCs/>
        </w:rPr>
        <w:t xml:space="preserve"> </w:t>
      </w:r>
      <w:r w:rsidR="00410071">
        <w:rPr>
          <w:b w:val="0"/>
          <w:bCs/>
        </w:rPr>
        <w:t>di</w:t>
      </w:r>
      <w:r w:rsidRPr="00751D2A">
        <w:rPr>
          <w:b w:val="0"/>
          <w:bCs/>
        </w:rPr>
        <w:t xml:space="preserve"> un'applicazione basata sul paradigma MVC.</w:t>
      </w:r>
    </w:p>
    <w:p w14:paraId="6A52B062" w14:textId="01458582" w:rsidR="00410071" w:rsidRDefault="00410071" w:rsidP="00751D2A">
      <w:pPr>
        <w:jc w:val="both"/>
        <w:rPr>
          <w:b w:val="0"/>
          <w:bCs/>
        </w:rPr>
      </w:pPr>
    </w:p>
    <w:p w14:paraId="631F80E6" w14:textId="77777777" w:rsidR="00410071" w:rsidRPr="00BF6199" w:rsidRDefault="00410071" w:rsidP="00751D2A">
      <w:pPr>
        <w:jc w:val="both"/>
        <w:rPr>
          <w:b w:val="0"/>
          <w:bCs/>
        </w:rPr>
      </w:pPr>
    </w:p>
    <w:p w14:paraId="2570BB89" w14:textId="4E5FAD2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336C8847" w14:textId="64AB1AF4" w:rsidR="00FB0947" w:rsidRDefault="00FB0947" w:rsidP="00FB0947">
      <w:pPr>
        <w:pStyle w:val="Titolo1"/>
        <w:jc w:val="both"/>
        <w:rPr>
          <w:sz w:val="40"/>
        </w:rPr>
      </w:pPr>
      <w:bookmarkStart w:id="114" w:name="_Toc61968751"/>
      <w:r>
        <w:rPr>
          <w:sz w:val="40"/>
        </w:rPr>
        <w:lastRenderedPageBreak/>
        <w:t>3</w:t>
      </w:r>
      <w:r w:rsidRPr="00D7126C">
        <w:rPr>
          <w:sz w:val="40"/>
        </w:rPr>
        <w:t xml:space="preserve">. </w:t>
      </w:r>
      <w:r>
        <w:rPr>
          <w:sz w:val="40"/>
        </w:rPr>
        <w:t>Packages</w:t>
      </w:r>
      <w:bookmarkEnd w:id="114"/>
    </w:p>
    <w:p w14:paraId="758CBE46" w14:textId="162E2740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p w14:paraId="03A48983" w14:textId="5A3C101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B5D8DC4" w14:textId="7C68A2C7" w:rsidR="00FB0947" w:rsidRDefault="00FB0947" w:rsidP="00FB0947">
      <w:pPr>
        <w:pStyle w:val="Titolo1"/>
        <w:jc w:val="both"/>
        <w:rPr>
          <w:sz w:val="40"/>
        </w:rPr>
      </w:pPr>
      <w:bookmarkStart w:id="115" w:name="_Toc61968752"/>
      <w:r>
        <w:rPr>
          <w:sz w:val="40"/>
        </w:rPr>
        <w:lastRenderedPageBreak/>
        <w:t>4</w:t>
      </w:r>
      <w:r w:rsidRPr="00D7126C">
        <w:rPr>
          <w:sz w:val="40"/>
        </w:rPr>
        <w:t xml:space="preserve">. </w:t>
      </w:r>
      <w:r>
        <w:rPr>
          <w:sz w:val="40"/>
        </w:rPr>
        <w:t>Class Interfaces</w:t>
      </w:r>
      <w:bookmarkEnd w:id="115"/>
    </w:p>
    <w:p w14:paraId="4D42810C" w14:textId="1EBB4B69" w:rsidR="00FB0947" w:rsidRDefault="00FB0947">
      <w:pPr>
        <w:spacing w:after="200"/>
        <w:rPr>
          <w:b w:val="0"/>
          <w:bCs/>
          <w:szCs w:val="28"/>
        </w:rPr>
      </w:pPr>
      <w:r>
        <w:rPr>
          <w:b w:val="0"/>
          <w:bCs/>
          <w:szCs w:val="28"/>
        </w:rPr>
        <w:br w:type="page"/>
      </w:r>
    </w:p>
    <w:p w14:paraId="08F58039" w14:textId="20A55CDE" w:rsidR="00FB0947" w:rsidRDefault="00FB0947" w:rsidP="00FB0947">
      <w:pPr>
        <w:pStyle w:val="Titolo1"/>
        <w:jc w:val="both"/>
        <w:rPr>
          <w:sz w:val="40"/>
        </w:rPr>
      </w:pPr>
      <w:bookmarkStart w:id="116" w:name="_Toc61968753"/>
      <w:r>
        <w:rPr>
          <w:sz w:val="40"/>
        </w:rPr>
        <w:lastRenderedPageBreak/>
        <w:t>5</w:t>
      </w:r>
      <w:r w:rsidRPr="00D7126C">
        <w:rPr>
          <w:sz w:val="40"/>
        </w:rPr>
        <w:t xml:space="preserve">. </w:t>
      </w:r>
      <w:r>
        <w:rPr>
          <w:sz w:val="40"/>
        </w:rPr>
        <w:t>Class Diagram Completo</w:t>
      </w:r>
      <w:bookmarkEnd w:id="116"/>
    </w:p>
    <w:p w14:paraId="1248ABDA" w14:textId="77777777" w:rsidR="00FB0947" w:rsidRDefault="00FB0947" w:rsidP="000B7682">
      <w:pPr>
        <w:spacing w:after="200"/>
        <w:jc w:val="both"/>
        <w:rPr>
          <w:b w:val="0"/>
          <w:bCs/>
          <w:szCs w:val="28"/>
        </w:rPr>
      </w:pPr>
    </w:p>
    <w:sectPr w:rsidR="00FB0947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3D2B4" w14:textId="77777777" w:rsidR="00D01C4A" w:rsidRDefault="00D01C4A">
      <w:r>
        <w:separator/>
      </w:r>
    </w:p>
    <w:p w14:paraId="29E72BFE" w14:textId="77777777" w:rsidR="00D01C4A" w:rsidRDefault="00D01C4A"/>
  </w:endnote>
  <w:endnote w:type="continuationSeparator" w:id="0">
    <w:p w14:paraId="2F138BA9" w14:textId="77777777" w:rsidR="00D01C4A" w:rsidRDefault="00D01C4A">
      <w:r>
        <w:continuationSeparator/>
      </w:r>
    </w:p>
    <w:p w14:paraId="1BE19DB3" w14:textId="77777777" w:rsidR="00D01C4A" w:rsidRDefault="00D01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E1677C" w:rsidRDefault="00E1677C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E1677C" w:rsidRDefault="00E1677C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B0A1B" w14:textId="77777777" w:rsidR="00D01C4A" w:rsidRDefault="00D01C4A">
      <w:r>
        <w:separator/>
      </w:r>
    </w:p>
    <w:p w14:paraId="1BDF6ACE" w14:textId="77777777" w:rsidR="00D01C4A" w:rsidRDefault="00D01C4A"/>
  </w:footnote>
  <w:footnote w:type="continuationSeparator" w:id="0">
    <w:p w14:paraId="5A705C4E" w14:textId="77777777" w:rsidR="00D01C4A" w:rsidRDefault="00D01C4A">
      <w:r>
        <w:continuationSeparator/>
      </w:r>
    </w:p>
    <w:p w14:paraId="2391F3C8" w14:textId="77777777" w:rsidR="00D01C4A" w:rsidRDefault="00D01C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E1677C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E1677C" w:rsidRDefault="00E1677C">
          <w:pPr>
            <w:rPr>
              <w:noProof/>
            </w:rPr>
          </w:pPr>
        </w:p>
      </w:tc>
    </w:tr>
  </w:tbl>
  <w:p w14:paraId="2B5BEB23" w14:textId="77777777" w:rsidR="00E1677C" w:rsidRDefault="00E1677C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1F84"/>
    <w:rsid w:val="00084547"/>
    <w:rsid w:val="000A0150"/>
    <w:rsid w:val="000B33AA"/>
    <w:rsid w:val="000B7682"/>
    <w:rsid w:val="000D05D2"/>
    <w:rsid w:val="000D4857"/>
    <w:rsid w:val="000E39B7"/>
    <w:rsid w:val="000E63C9"/>
    <w:rsid w:val="001132DE"/>
    <w:rsid w:val="00113800"/>
    <w:rsid w:val="001140AD"/>
    <w:rsid w:val="00122F19"/>
    <w:rsid w:val="00123936"/>
    <w:rsid w:val="001268E4"/>
    <w:rsid w:val="00130E9D"/>
    <w:rsid w:val="001359A1"/>
    <w:rsid w:val="00150A6D"/>
    <w:rsid w:val="00156140"/>
    <w:rsid w:val="001569B3"/>
    <w:rsid w:val="00177ED0"/>
    <w:rsid w:val="00185B35"/>
    <w:rsid w:val="001A3933"/>
    <w:rsid w:val="001A3F77"/>
    <w:rsid w:val="001A5438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6051"/>
    <w:rsid w:val="00284348"/>
    <w:rsid w:val="0029051B"/>
    <w:rsid w:val="00291238"/>
    <w:rsid w:val="002B029B"/>
    <w:rsid w:val="002B4171"/>
    <w:rsid w:val="002C12E6"/>
    <w:rsid w:val="002C5963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9723D"/>
    <w:rsid w:val="003A39A1"/>
    <w:rsid w:val="003A4AF9"/>
    <w:rsid w:val="003C060B"/>
    <w:rsid w:val="003C2191"/>
    <w:rsid w:val="003C519C"/>
    <w:rsid w:val="003D357C"/>
    <w:rsid w:val="003D3863"/>
    <w:rsid w:val="003E6361"/>
    <w:rsid w:val="004008DD"/>
    <w:rsid w:val="0041007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90554"/>
    <w:rsid w:val="004B21A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57847"/>
    <w:rsid w:val="0056012D"/>
    <w:rsid w:val="0056135E"/>
    <w:rsid w:val="00561435"/>
    <w:rsid w:val="0056732D"/>
    <w:rsid w:val="00572102"/>
    <w:rsid w:val="005A1323"/>
    <w:rsid w:val="005A3428"/>
    <w:rsid w:val="005A5501"/>
    <w:rsid w:val="005C567E"/>
    <w:rsid w:val="005E7589"/>
    <w:rsid w:val="005F1BB0"/>
    <w:rsid w:val="0060246B"/>
    <w:rsid w:val="00621A5F"/>
    <w:rsid w:val="006339F8"/>
    <w:rsid w:val="00656C4D"/>
    <w:rsid w:val="00665BA6"/>
    <w:rsid w:val="00666290"/>
    <w:rsid w:val="00672CF6"/>
    <w:rsid w:val="00681378"/>
    <w:rsid w:val="006933B3"/>
    <w:rsid w:val="00693FD7"/>
    <w:rsid w:val="006A0E41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1D2A"/>
    <w:rsid w:val="00754B01"/>
    <w:rsid w:val="00754CF0"/>
    <w:rsid w:val="00761D55"/>
    <w:rsid w:val="00765B2A"/>
    <w:rsid w:val="00767EFF"/>
    <w:rsid w:val="00781BE8"/>
    <w:rsid w:val="00783A34"/>
    <w:rsid w:val="00792A5F"/>
    <w:rsid w:val="007A385A"/>
    <w:rsid w:val="007B0A64"/>
    <w:rsid w:val="007B3AAC"/>
    <w:rsid w:val="007B5FA2"/>
    <w:rsid w:val="007C4D58"/>
    <w:rsid w:val="007C6B52"/>
    <w:rsid w:val="007C70C7"/>
    <w:rsid w:val="007D16C5"/>
    <w:rsid w:val="007D5414"/>
    <w:rsid w:val="007E0175"/>
    <w:rsid w:val="007F26AD"/>
    <w:rsid w:val="007F618B"/>
    <w:rsid w:val="008167C4"/>
    <w:rsid w:val="00823CE3"/>
    <w:rsid w:val="00844E04"/>
    <w:rsid w:val="00850A01"/>
    <w:rsid w:val="00852E57"/>
    <w:rsid w:val="00861153"/>
    <w:rsid w:val="0086149B"/>
    <w:rsid w:val="00861D80"/>
    <w:rsid w:val="00862FE4"/>
    <w:rsid w:val="0086389A"/>
    <w:rsid w:val="00875B16"/>
    <w:rsid w:val="0087605E"/>
    <w:rsid w:val="00876503"/>
    <w:rsid w:val="00884CEC"/>
    <w:rsid w:val="00885F41"/>
    <w:rsid w:val="008A2BEC"/>
    <w:rsid w:val="008A4D4B"/>
    <w:rsid w:val="008B0D7E"/>
    <w:rsid w:val="008B1FEE"/>
    <w:rsid w:val="008B30D0"/>
    <w:rsid w:val="008D0053"/>
    <w:rsid w:val="00900F74"/>
    <w:rsid w:val="00902347"/>
    <w:rsid w:val="00903C32"/>
    <w:rsid w:val="00916B16"/>
    <w:rsid w:val="009173B9"/>
    <w:rsid w:val="009250E9"/>
    <w:rsid w:val="0093335D"/>
    <w:rsid w:val="0093613E"/>
    <w:rsid w:val="00937799"/>
    <w:rsid w:val="00943026"/>
    <w:rsid w:val="00946061"/>
    <w:rsid w:val="00957993"/>
    <w:rsid w:val="00963818"/>
    <w:rsid w:val="0096417B"/>
    <w:rsid w:val="00966B81"/>
    <w:rsid w:val="009740FB"/>
    <w:rsid w:val="00990F46"/>
    <w:rsid w:val="00994B16"/>
    <w:rsid w:val="009A2AA5"/>
    <w:rsid w:val="009B58A9"/>
    <w:rsid w:val="009B64B5"/>
    <w:rsid w:val="009B732A"/>
    <w:rsid w:val="009B740A"/>
    <w:rsid w:val="009C7720"/>
    <w:rsid w:val="009E3D2A"/>
    <w:rsid w:val="009F73E3"/>
    <w:rsid w:val="00A00FBD"/>
    <w:rsid w:val="00A12278"/>
    <w:rsid w:val="00A1340B"/>
    <w:rsid w:val="00A23AFA"/>
    <w:rsid w:val="00A25FD2"/>
    <w:rsid w:val="00A31B3E"/>
    <w:rsid w:val="00A32854"/>
    <w:rsid w:val="00A3743B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C29F3"/>
    <w:rsid w:val="00AD03EB"/>
    <w:rsid w:val="00AE265C"/>
    <w:rsid w:val="00AE53CB"/>
    <w:rsid w:val="00AF3F9E"/>
    <w:rsid w:val="00AF435D"/>
    <w:rsid w:val="00AF7352"/>
    <w:rsid w:val="00B04093"/>
    <w:rsid w:val="00B102BC"/>
    <w:rsid w:val="00B14A17"/>
    <w:rsid w:val="00B231E5"/>
    <w:rsid w:val="00B26117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F6199"/>
    <w:rsid w:val="00BF7195"/>
    <w:rsid w:val="00C02B87"/>
    <w:rsid w:val="00C17D2C"/>
    <w:rsid w:val="00C2719D"/>
    <w:rsid w:val="00C35028"/>
    <w:rsid w:val="00C4086D"/>
    <w:rsid w:val="00C43463"/>
    <w:rsid w:val="00C44525"/>
    <w:rsid w:val="00C54A05"/>
    <w:rsid w:val="00C80053"/>
    <w:rsid w:val="00C97099"/>
    <w:rsid w:val="00CA1896"/>
    <w:rsid w:val="00CB26AC"/>
    <w:rsid w:val="00CB5B28"/>
    <w:rsid w:val="00CD6088"/>
    <w:rsid w:val="00CE7237"/>
    <w:rsid w:val="00CF5371"/>
    <w:rsid w:val="00D01C4A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677C"/>
    <w:rsid w:val="00E17701"/>
    <w:rsid w:val="00E17FDF"/>
    <w:rsid w:val="00E229E4"/>
    <w:rsid w:val="00E22ACD"/>
    <w:rsid w:val="00E2504B"/>
    <w:rsid w:val="00E272E1"/>
    <w:rsid w:val="00E35005"/>
    <w:rsid w:val="00E45534"/>
    <w:rsid w:val="00E45B47"/>
    <w:rsid w:val="00E5010E"/>
    <w:rsid w:val="00E50A56"/>
    <w:rsid w:val="00E620B0"/>
    <w:rsid w:val="00E62C47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E21BE"/>
    <w:rsid w:val="00EF0CFC"/>
    <w:rsid w:val="00EF260D"/>
    <w:rsid w:val="00EF555B"/>
    <w:rsid w:val="00F027BB"/>
    <w:rsid w:val="00F07640"/>
    <w:rsid w:val="00F1127A"/>
    <w:rsid w:val="00F11DCF"/>
    <w:rsid w:val="00F12539"/>
    <w:rsid w:val="00F162EA"/>
    <w:rsid w:val="00F43042"/>
    <w:rsid w:val="00F43247"/>
    <w:rsid w:val="00F52D27"/>
    <w:rsid w:val="00F54A9C"/>
    <w:rsid w:val="00F70FE8"/>
    <w:rsid w:val="00F7273A"/>
    <w:rsid w:val="00F7301A"/>
    <w:rsid w:val="00F83527"/>
    <w:rsid w:val="00F95173"/>
    <w:rsid w:val="00F97506"/>
    <w:rsid w:val="00FB0947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57DD0"/>
    <w:rsid w:val="00273467"/>
    <w:rsid w:val="003229D4"/>
    <w:rsid w:val="00346E6A"/>
    <w:rsid w:val="003673A8"/>
    <w:rsid w:val="00390BFF"/>
    <w:rsid w:val="003C5BD4"/>
    <w:rsid w:val="004B274E"/>
    <w:rsid w:val="00502EF4"/>
    <w:rsid w:val="00536AD9"/>
    <w:rsid w:val="00563F59"/>
    <w:rsid w:val="00587F78"/>
    <w:rsid w:val="005C329F"/>
    <w:rsid w:val="005E10FE"/>
    <w:rsid w:val="00686BB3"/>
    <w:rsid w:val="00696903"/>
    <w:rsid w:val="006F5FB9"/>
    <w:rsid w:val="00707295"/>
    <w:rsid w:val="00715468"/>
    <w:rsid w:val="007C3499"/>
    <w:rsid w:val="00887746"/>
    <w:rsid w:val="0091224F"/>
    <w:rsid w:val="009375C2"/>
    <w:rsid w:val="00971859"/>
    <w:rsid w:val="00A85137"/>
    <w:rsid w:val="00AF2FD0"/>
    <w:rsid w:val="00AF7FDA"/>
    <w:rsid w:val="00B22E2F"/>
    <w:rsid w:val="00B808CF"/>
    <w:rsid w:val="00B82E3E"/>
    <w:rsid w:val="00B96CF8"/>
    <w:rsid w:val="00BC0ED8"/>
    <w:rsid w:val="00BC280D"/>
    <w:rsid w:val="00BD14F9"/>
    <w:rsid w:val="00BE6853"/>
    <w:rsid w:val="00C267A8"/>
    <w:rsid w:val="00D72068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7FA70-9CC7-4B41-BE95-8125DC62C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188</TotalTime>
  <Pages>14</Pages>
  <Words>1207</Words>
  <Characters>6886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8</cp:revision>
  <cp:lastPrinted>2006-08-01T17:47:00Z</cp:lastPrinted>
  <dcterms:created xsi:type="dcterms:W3CDTF">2021-01-19T11:02:00Z</dcterms:created>
  <dcterms:modified xsi:type="dcterms:W3CDTF">2021-01-25T22:00:00Z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