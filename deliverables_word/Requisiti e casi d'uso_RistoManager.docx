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066822" w:rsidRDefault="00066822"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066822" w:rsidRDefault="00066822"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070F3141" w14:textId="552B8BE4" w:rsidR="00066822" w:rsidRDefault="00066822" w:rsidP="00D077E9">
                                  <w:pPr>
                                    <w:pStyle w:val="Titolo"/>
                                    <w:spacing w:after="0"/>
                                    <w:rPr>
                                      <w:lang w:bidi="it-IT"/>
                                    </w:rPr>
                                  </w:pPr>
                                  <w:r>
                                    <w:rPr>
                                      <w:lang w:bidi="it-IT"/>
                                    </w:rPr>
                                    <w:t>REQUISITI E CASI D’USO</w:t>
                                  </w:r>
                                </w:p>
                                <w:p w14:paraId="5A6BA828" w14:textId="7FE842BB" w:rsidR="00066822" w:rsidRDefault="00066822" w:rsidP="00D077E9">
                                  <w:pPr>
                                    <w:pStyle w:val="Titolo"/>
                                    <w:spacing w:after="0"/>
                                    <w:rPr>
                                      <w:lang w:bidi="it-IT"/>
                                    </w:rPr>
                                  </w:pPr>
                                  <w:r>
                                    <w:rPr>
                                      <w:lang w:bidi="it-IT"/>
                                    </w:rPr>
                                    <w:t>Versione 1.0</w:t>
                                  </w:r>
                                </w:p>
                                <w:p w14:paraId="1457BAC8" w14:textId="77777777" w:rsidR="00066822" w:rsidRDefault="00066822"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066822" w:rsidRPr="00D86945" w:rsidRDefault="00066822"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070F3141" w14:textId="552B8BE4" w:rsidR="00066822" w:rsidRDefault="00066822" w:rsidP="00D077E9">
                            <w:pPr>
                              <w:pStyle w:val="Titolo"/>
                              <w:spacing w:after="0"/>
                              <w:rPr>
                                <w:lang w:bidi="it-IT"/>
                              </w:rPr>
                            </w:pPr>
                            <w:r>
                              <w:rPr>
                                <w:lang w:bidi="it-IT"/>
                              </w:rPr>
                              <w:t>REQUISITI E CASI D’USO</w:t>
                            </w:r>
                          </w:p>
                          <w:p w14:paraId="5A6BA828" w14:textId="7FE842BB" w:rsidR="00066822" w:rsidRDefault="00066822" w:rsidP="00D077E9">
                            <w:pPr>
                              <w:pStyle w:val="Titolo"/>
                              <w:spacing w:after="0"/>
                              <w:rPr>
                                <w:lang w:bidi="it-IT"/>
                              </w:rPr>
                            </w:pPr>
                            <w:r>
                              <w:rPr>
                                <w:lang w:bidi="it-IT"/>
                              </w:rPr>
                              <w:t>Versione 1.0</w:t>
                            </w:r>
                          </w:p>
                          <w:p w14:paraId="1457BAC8" w14:textId="77777777" w:rsidR="00066822" w:rsidRDefault="00066822"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066822" w:rsidRPr="00D86945" w:rsidRDefault="00066822"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9250E9"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bookmarkStart w:id="0" w:name="_Toc54880619"/>
      <w:r w:rsidRPr="00A1340B">
        <w:rPr>
          <w:noProof/>
          <w:sz w:val="48"/>
          <w:szCs w:val="28"/>
          <w:lang w:bidi="it-IT"/>
        </w:rPr>
        <w:lastRenderedPageBreak/>
        <w:t>PARTECIPANTI</w:t>
      </w:r>
      <w:bookmarkEnd w:id="0"/>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bookmarkStart w:id="1" w:name="_Toc54880620"/>
            <w:r w:rsidR="00A12278" w:rsidRPr="00A1340B">
              <w:rPr>
                <w:b/>
                <w:bCs w:val="0"/>
                <w:noProof/>
                <w:sz w:val="40"/>
                <w:szCs w:val="22"/>
              </w:rPr>
              <w:t>NOME</w:t>
            </w:r>
            <w:bookmarkEnd w:id="1"/>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bookmarkStart w:id="2" w:name="_Toc54880621"/>
            <w:r w:rsidRPr="00A1340B">
              <w:rPr>
                <w:b/>
                <w:bCs w:val="0"/>
                <w:noProof/>
                <w:sz w:val="40"/>
                <w:szCs w:val="22"/>
              </w:rPr>
              <w:t>MATRICOLA</w:t>
            </w:r>
            <w:bookmarkEnd w:id="2"/>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bookmarkStart w:id="3" w:name="_Toc54880622"/>
            <w:r w:rsidRPr="00A1340B">
              <w:rPr>
                <w:noProof/>
                <w:sz w:val="36"/>
                <w:szCs w:val="20"/>
              </w:rPr>
              <w:t>Salvatore Ambrosio</w:t>
            </w:r>
            <w:bookmarkEnd w:id="3"/>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4" w:name="_Toc54880623"/>
            <w:r w:rsidRPr="00CB26AC">
              <w:rPr>
                <w:b w:val="0"/>
                <w:bCs/>
                <w:noProof/>
                <w:sz w:val="36"/>
                <w:szCs w:val="36"/>
              </w:rPr>
              <w:t>0512106166</w:t>
            </w:r>
            <w:bookmarkEnd w:id="4"/>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bookmarkStart w:id="5" w:name="_Toc54880624"/>
            <w:r w:rsidRPr="00A1340B">
              <w:rPr>
                <w:noProof/>
                <w:sz w:val="36"/>
                <w:szCs w:val="20"/>
              </w:rPr>
              <w:t>Costante Marco</w:t>
            </w:r>
            <w:bookmarkEnd w:id="5"/>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bookmarkStart w:id="6" w:name="_Toc54880625"/>
            <w:r w:rsidRPr="00CB26AC">
              <w:rPr>
                <w:b w:val="0"/>
                <w:bCs/>
                <w:noProof/>
                <w:sz w:val="36"/>
                <w:szCs w:val="20"/>
              </w:rPr>
              <w:t>0512105772</w:t>
            </w:r>
            <w:bookmarkEnd w:id="6"/>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bookmarkStart w:id="7" w:name="_Toc54880626"/>
            <w:r w:rsidRPr="00A1340B">
              <w:rPr>
                <w:noProof/>
                <w:sz w:val="36"/>
                <w:szCs w:val="20"/>
              </w:rPr>
              <w:t>Benitozzi Simone</w:t>
            </w:r>
            <w:bookmarkEnd w:id="7"/>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8" w:name="_Toc54880627"/>
            <w:r w:rsidRPr="00CB26AC">
              <w:rPr>
                <w:b w:val="0"/>
                <w:bCs/>
                <w:noProof/>
                <w:sz w:val="36"/>
                <w:szCs w:val="36"/>
              </w:rPr>
              <w:t>0512105742</w:t>
            </w:r>
            <w:bookmarkEnd w:id="8"/>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bookmarkStart w:id="9" w:name="_Toc54880628"/>
            <w:r w:rsidRPr="00A1340B">
              <w:rPr>
                <w:noProof/>
                <w:sz w:val="36"/>
                <w:szCs w:val="20"/>
              </w:rPr>
              <w:t>Nappo Carla</w:t>
            </w:r>
            <w:r w:rsidR="00CB26AC">
              <w:rPr>
                <w:noProof/>
                <w:sz w:val="36"/>
                <w:szCs w:val="20"/>
              </w:rPr>
              <w:t xml:space="preserve"> Alessia</w:t>
            </w:r>
            <w:bookmarkEnd w:id="9"/>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10" w:name="_Toc54880629"/>
            <w:r w:rsidRPr="00CB26AC">
              <w:rPr>
                <w:b w:val="0"/>
                <w:bCs/>
                <w:noProof/>
                <w:sz w:val="36"/>
                <w:szCs w:val="36"/>
              </w:rPr>
              <w:t>0512105956</w:t>
            </w:r>
            <w:bookmarkEnd w:id="10"/>
          </w:p>
        </w:tc>
      </w:tr>
    </w:tbl>
    <w:p w14:paraId="45E5981F" w14:textId="77777777" w:rsidR="00A1340B" w:rsidRDefault="00A1340B" w:rsidP="00D077E9">
      <w:pPr>
        <w:pStyle w:val="Titolo1"/>
        <w:rPr>
          <w:noProof/>
        </w:rPr>
      </w:pPr>
    </w:p>
    <w:p w14:paraId="533AE8BB" w14:textId="77777777" w:rsidR="001359A1" w:rsidRDefault="001359A1" w:rsidP="00D077E9">
      <w:pPr>
        <w:pStyle w:val="Titolo1"/>
        <w:rPr>
          <w:noProof/>
          <w:sz w:val="48"/>
          <w:szCs w:val="28"/>
        </w:rPr>
      </w:pPr>
    </w:p>
    <w:p w14:paraId="79663FEF" w14:textId="77777777" w:rsidR="001359A1" w:rsidRDefault="001359A1" w:rsidP="00D077E9">
      <w:pPr>
        <w:pStyle w:val="Titolo1"/>
        <w:rPr>
          <w:noProof/>
          <w:sz w:val="48"/>
          <w:szCs w:val="28"/>
        </w:rPr>
      </w:pPr>
    </w:p>
    <w:p w14:paraId="0866B00E" w14:textId="77777777" w:rsidR="001359A1" w:rsidRDefault="001359A1" w:rsidP="00D077E9">
      <w:pPr>
        <w:pStyle w:val="Titolo1"/>
        <w:rPr>
          <w:noProof/>
          <w:sz w:val="48"/>
          <w:szCs w:val="28"/>
        </w:rPr>
      </w:pPr>
    </w:p>
    <w:p w14:paraId="5D20B20A" w14:textId="77777777" w:rsidR="001359A1" w:rsidRDefault="001359A1" w:rsidP="00D077E9">
      <w:pPr>
        <w:pStyle w:val="Titolo1"/>
        <w:rPr>
          <w:noProof/>
          <w:sz w:val="48"/>
          <w:szCs w:val="28"/>
        </w:rPr>
      </w:pPr>
    </w:p>
    <w:p w14:paraId="233ECC7F" w14:textId="77777777" w:rsidR="001359A1" w:rsidRDefault="001359A1" w:rsidP="00D077E9">
      <w:pPr>
        <w:pStyle w:val="Titolo1"/>
        <w:rPr>
          <w:noProof/>
          <w:sz w:val="48"/>
          <w:szCs w:val="28"/>
        </w:rPr>
      </w:pPr>
    </w:p>
    <w:p w14:paraId="6DDAD435" w14:textId="77777777" w:rsidR="001359A1" w:rsidRDefault="001359A1" w:rsidP="00D077E9">
      <w:pPr>
        <w:pStyle w:val="Titolo1"/>
        <w:rPr>
          <w:noProof/>
          <w:sz w:val="48"/>
          <w:szCs w:val="28"/>
        </w:rPr>
      </w:pPr>
    </w:p>
    <w:p w14:paraId="047BED3B" w14:textId="77777777" w:rsidR="001359A1" w:rsidRDefault="001359A1" w:rsidP="00D077E9">
      <w:pPr>
        <w:pStyle w:val="Titolo1"/>
        <w:rPr>
          <w:noProof/>
          <w:sz w:val="48"/>
          <w:szCs w:val="28"/>
        </w:rPr>
      </w:pPr>
    </w:p>
    <w:p w14:paraId="78411048" w14:textId="77777777" w:rsidR="001359A1" w:rsidRDefault="001359A1" w:rsidP="00D077E9">
      <w:pPr>
        <w:pStyle w:val="Titolo1"/>
        <w:rPr>
          <w:noProof/>
          <w:sz w:val="48"/>
          <w:szCs w:val="28"/>
        </w:rPr>
      </w:pPr>
    </w:p>
    <w:p w14:paraId="5EEB49CE" w14:textId="77777777" w:rsidR="001359A1" w:rsidRDefault="001359A1" w:rsidP="00D077E9">
      <w:pPr>
        <w:pStyle w:val="Titolo1"/>
        <w:rPr>
          <w:noProof/>
          <w:sz w:val="48"/>
          <w:szCs w:val="28"/>
        </w:rPr>
      </w:pPr>
    </w:p>
    <w:p w14:paraId="2C278E6F" w14:textId="77777777" w:rsidR="001359A1" w:rsidRDefault="001359A1" w:rsidP="00D077E9">
      <w:pPr>
        <w:pStyle w:val="Titolo1"/>
        <w:rPr>
          <w:noProof/>
          <w:sz w:val="48"/>
          <w:szCs w:val="28"/>
        </w:rPr>
      </w:pPr>
    </w:p>
    <w:p w14:paraId="051BCE00" w14:textId="34E9F03C" w:rsidR="00A12278" w:rsidRPr="00A1340B" w:rsidRDefault="00EC4AFC" w:rsidP="00D077E9">
      <w:pPr>
        <w:pStyle w:val="Titolo1"/>
        <w:rPr>
          <w:noProof/>
          <w:sz w:val="48"/>
          <w:szCs w:val="28"/>
        </w:rPr>
      </w:pPr>
      <w:bookmarkStart w:id="11" w:name="_Toc54880630"/>
      <w:r>
        <w:rPr>
          <w:noProof/>
          <w:sz w:val="48"/>
          <w:szCs w:val="28"/>
        </w:rPr>
        <w:lastRenderedPageBreak/>
        <w:t>REVISION HISTORY</w:t>
      </w:r>
      <w:bookmarkEnd w:id="11"/>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bookmarkStart w:id="12" w:name="_Toc54880631"/>
            <w:r w:rsidRPr="00A1340B">
              <w:rPr>
                <w:b/>
                <w:bCs w:val="0"/>
                <w:noProof/>
                <w:sz w:val="40"/>
                <w:szCs w:val="22"/>
              </w:rPr>
              <w:t>DATA</w:t>
            </w:r>
            <w:bookmarkEnd w:id="12"/>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3" w:name="_Toc54880632"/>
            <w:r w:rsidRPr="00A1340B">
              <w:rPr>
                <w:b/>
                <w:bCs w:val="0"/>
                <w:noProof/>
                <w:sz w:val="40"/>
                <w:szCs w:val="22"/>
              </w:rPr>
              <w:t>VERSIONE</w:t>
            </w:r>
            <w:bookmarkEnd w:id="13"/>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4" w:name="_Toc54880633"/>
            <w:r w:rsidRPr="00A1340B">
              <w:rPr>
                <w:b/>
                <w:bCs w:val="0"/>
                <w:noProof/>
                <w:sz w:val="40"/>
                <w:szCs w:val="22"/>
              </w:rPr>
              <w:t>DESCRIZIONE</w:t>
            </w:r>
            <w:bookmarkEnd w:id="14"/>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bookmarkStart w:id="15" w:name="_Toc54880634"/>
            <w:r w:rsidRPr="00A1340B">
              <w:rPr>
                <w:b/>
                <w:bCs w:val="0"/>
                <w:noProof/>
                <w:sz w:val="40"/>
                <w:szCs w:val="22"/>
              </w:rPr>
              <w:t>AUTORE</w:t>
            </w:r>
            <w:bookmarkEnd w:id="15"/>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3FC05808" w:rsidR="00A1340B" w:rsidRPr="006B0288" w:rsidRDefault="00EC4AFC" w:rsidP="004252D9">
            <w:pPr>
              <w:pStyle w:val="Titolo1"/>
              <w:jc w:val="center"/>
              <w:outlineLvl w:val="0"/>
              <w:rPr>
                <w:noProof/>
                <w:sz w:val="32"/>
              </w:rPr>
            </w:pPr>
            <w:bookmarkStart w:id="16" w:name="_Toc54880635"/>
            <w:r>
              <w:rPr>
                <w:noProof/>
                <w:sz w:val="32"/>
              </w:rPr>
              <w:t>25</w:t>
            </w:r>
            <w:r w:rsidR="00A1340B" w:rsidRPr="006B0288">
              <w:rPr>
                <w:noProof/>
                <w:sz w:val="32"/>
              </w:rPr>
              <w:t>/10/2020</w:t>
            </w:r>
            <w:bookmarkEnd w:id="16"/>
          </w:p>
        </w:tc>
        <w:tc>
          <w:tcPr>
            <w:tcW w:w="2441" w:type="dxa"/>
            <w:vAlign w:val="center"/>
          </w:tcPr>
          <w:p w14:paraId="26DF0B29" w14:textId="18967943" w:rsidR="00A1340B" w:rsidRPr="006B0288" w:rsidRDefault="00505656"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7" w:name="_Toc54880636"/>
            <w:r>
              <w:rPr>
                <w:b w:val="0"/>
                <w:bCs/>
                <w:noProof/>
                <w:sz w:val="32"/>
              </w:rPr>
              <w:t>1</w:t>
            </w:r>
            <w:r w:rsidR="00A1340B" w:rsidRPr="006B0288">
              <w:rPr>
                <w:b w:val="0"/>
                <w:bCs/>
                <w:noProof/>
                <w:sz w:val="32"/>
              </w:rPr>
              <w:t>.0</w:t>
            </w:r>
            <w:bookmarkEnd w:id="17"/>
          </w:p>
        </w:tc>
        <w:tc>
          <w:tcPr>
            <w:tcW w:w="2950" w:type="dxa"/>
            <w:vAlign w:val="center"/>
          </w:tcPr>
          <w:p w14:paraId="55BBD905" w14:textId="4EDE797D" w:rsidR="00A1340B"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8" w:name="_Toc54880637"/>
            <w:r w:rsidRPr="006B0288">
              <w:rPr>
                <w:b w:val="0"/>
                <w:bCs/>
                <w:noProof/>
                <w:sz w:val="32"/>
              </w:rPr>
              <w:t>Prima stesura</w:t>
            </w:r>
            <w:r w:rsidR="00693FD7" w:rsidRPr="006B0288">
              <w:rPr>
                <w:b w:val="0"/>
                <w:bCs/>
                <w:noProof/>
                <w:sz w:val="32"/>
              </w:rPr>
              <w:t xml:space="preserve"> del template</w:t>
            </w:r>
            <w:bookmarkEnd w:id="18"/>
          </w:p>
        </w:tc>
        <w:tc>
          <w:tcPr>
            <w:tcW w:w="2328" w:type="dxa"/>
            <w:vAlign w:val="center"/>
          </w:tcPr>
          <w:p w14:paraId="22816657" w14:textId="18F01823" w:rsidR="006B0288" w:rsidRPr="006B0288" w:rsidRDefault="00A1340B" w:rsidP="004252D9">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bookmarkStart w:id="19" w:name="_Toc54880638"/>
            <w:r w:rsidRPr="006B0288">
              <w:rPr>
                <w:b w:val="0"/>
                <w:bCs/>
                <w:noProof/>
                <w:sz w:val="32"/>
              </w:rPr>
              <w:t>Costante Marc</w:t>
            </w:r>
            <w:r w:rsidR="006B0288" w:rsidRPr="006B0288">
              <w:rPr>
                <w:b w:val="0"/>
                <w:bCs/>
                <w:noProof/>
                <w:sz w:val="32"/>
              </w:rPr>
              <w:t>o</w:t>
            </w:r>
            <w:bookmarkEnd w:id="19"/>
          </w:p>
        </w:tc>
      </w:tr>
      <w:tr w:rsidR="004252D9" w14:paraId="53B76FF2"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6FAEA769" w14:textId="40A1E910" w:rsidR="004252D9" w:rsidRDefault="004252D9" w:rsidP="004252D9">
            <w:pPr>
              <w:pStyle w:val="Titolo1"/>
              <w:jc w:val="center"/>
              <w:outlineLvl w:val="0"/>
              <w:rPr>
                <w:noProof/>
                <w:sz w:val="32"/>
              </w:rPr>
            </w:pPr>
            <w:bookmarkStart w:id="20" w:name="_Toc54880639"/>
            <w:r>
              <w:rPr>
                <w:noProof/>
                <w:sz w:val="32"/>
              </w:rPr>
              <w:t>29/10/2020</w:t>
            </w:r>
            <w:bookmarkEnd w:id="20"/>
          </w:p>
        </w:tc>
        <w:tc>
          <w:tcPr>
            <w:tcW w:w="2441" w:type="dxa"/>
            <w:vAlign w:val="center"/>
          </w:tcPr>
          <w:p w14:paraId="1A596673" w14:textId="130E7522" w:rsidR="004252D9"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1" w:name="_Toc54880640"/>
            <w:r>
              <w:rPr>
                <w:b w:val="0"/>
                <w:bCs/>
                <w:noProof/>
                <w:sz w:val="32"/>
              </w:rPr>
              <w:t>1.1</w:t>
            </w:r>
            <w:bookmarkEnd w:id="21"/>
          </w:p>
        </w:tc>
        <w:tc>
          <w:tcPr>
            <w:tcW w:w="2950" w:type="dxa"/>
            <w:vAlign w:val="center"/>
          </w:tcPr>
          <w:p w14:paraId="72BC14A1" w14:textId="7A21340E"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2" w:name="_Toc54880641"/>
            <w:r>
              <w:rPr>
                <w:b w:val="0"/>
                <w:bCs/>
                <w:noProof/>
                <w:sz w:val="32"/>
              </w:rPr>
              <w:t>Aggiunta use case  gestione ordine</w:t>
            </w:r>
            <w:bookmarkEnd w:id="22"/>
          </w:p>
        </w:tc>
        <w:tc>
          <w:tcPr>
            <w:tcW w:w="2328" w:type="dxa"/>
            <w:vAlign w:val="center"/>
          </w:tcPr>
          <w:p w14:paraId="34704FF0" w14:textId="53B7CD4D" w:rsidR="004252D9" w:rsidRPr="006B0288" w:rsidRDefault="004252D9" w:rsidP="004252D9">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bookmarkStart w:id="23" w:name="_Toc54880642"/>
            <w:r>
              <w:rPr>
                <w:b w:val="0"/>
                <w:bCs/>
                <w:noProof/>
                <w:sz w:val="32"/>
              </w:rPr>
              <w:t>Costante Marco</w:t>
            </w:r>
            <w:bookmarkEnd w:id="23"/>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A48D2EC" w14:textId="77777777" w:rsidR="00035088" w:rsidRDefault="00035088" w:rsidP="00F70FE8">
      <w:pPr>
        <w:spacing w:after="200"/>
        <w:rPr>
          <w:noProof/>
          <w:sz w:val="48"/>
          <w:szCs w:val="40"/>
        </w:rPr>
      </w:pPr>
    </w:p>
    <w:p w14:paraId="1EBEA8D1" w14:textId="5129DE63" w:rsidR="00EC4AFC" w:rsidRDefault="00EC4AFC" w:rsidP="00F70FE8">
      <w:pPr>
        <w:spacing w:after="200"/>
        <w:rPr>
          <w:noProof/>
          <w:sz w:val="48"/>
          <w:szCs w:val="40"/>
        </w:rPr>
      </w:pPr>
      <w:r>
        <w:rPr>
          <w:noProof/>
          <w:sz w:val="48"/>
          <w:szCs w:val="40"/>
        </w:rPr>
        <w:br w:type="page"/>
      </w:r>
    </w:p>
    <w:p w14:paraId="4E455E7F" w14:textId="059DB300" w:rsidR="000D05D2" w:rsidRDefault="000D05D2" w:rsidP="000D05D2">
      <w:pPr>
        <w:spacing w:after="200"/>
        <w:jc w:val="center"/>
        <w:rPr>
          <w:noProof/>
          <w:sz w:val="48"/>
          <w:szCs w:val="40"/>
        </w:rPr>
      </w:pPr>
      <w:r>
        <w:rPr>
          <w:noProof/>
          <w:sz w:val="48"/>
          <w:szCs w:val="40"/>
        </w:rPr>
        <w:lastRenderedPageBreak/>
        <w:t>INDICE</w:t>
      </w:r>
    </w:p>
    <w:sdt>
      <w:sdtPr>
        <w:id w:val="942577676"/>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61B9A558" w14:textId="3094697A" w:rsidR="005220C1" w:rsidRPr="005220C1" w:rsidRDefault="005220C1" w:rsidP="005220C1">
          <w:pPr>
            <w:pStyle w:val="Titolosommario"/>
            <w:rPr>
              <w:color w:val="061F57" w:themeColor="text2" w:themeShade="BF"/>
            </w:rPr>
          </w:pPr>
          <w:r w:rsidRPr="005220C1">
            <w:rPr>
              <w:color w:val="061F57" w:themeColor="text2" w:themeShade="BF"/>
            </w:rPr>
            <w:fldChar w:fldCharType="begin"/>
          </w:r>
          <w:r w:rsidRPr="005220C1">
            <w:rPr>
              <w:color w:val="061F57" w:themeColor="text2" w:themeShade="BF"/>
            </w:rPr>
            <w:instrText xml:space="preserve"> TOC \o "1-3" \h \z \u </w:instrText>
          </w:r>
          <w:r w:rsidRPr="005220C1">
            <w:rPr>
              <w:color w:val="061F57" w:themeColor="text2" w:themeShade="BF"/>
            </w:rPr>
            <w:fldChar w:fldCharType="separate"/>
          </w:r>
          <w:hyperlink w:anchor="_Toc54880643" w:history="1">
            <w:r w:rsidRPr="005220C1">
              <w:rPr>
                <w:rStyle w:val="Collegamentoipertestuale"/>
                <w:noProof/>
                <w:color w:val="061F57" w:themeColor="text2" w:themeShade="BF"/>
              </w:rPr>
              <w:t>1. REQUISITI FUNZIONALI</w:t>
            </w:r>
            <w:r w:rsidRPr="005220C1">
              <w:rPr>
                <w:noProof/>
                <w:webHidden/>
                <w:color w:val="061F57" w:themeColor="text2" w:themeShade="BF"/>
              </w:rPr>
              <w:tab/>
            </w:r>
          </w:hyperlink>
        </w:p>
        <w:p w14:paraId="2A09024D" w14:textId="712874C3" w:rsidR="005220C1" w:rsidRPr="005220C1" w:rsidRDefault="005220C1">
          <w:pPr>
            <w:pStyle w:val="Sommario2"/>
            <w:tabs>
              <w:tab w:val="right" w:leader="dot" w:pos="10024"/>
            </w:tabs>
            <w:rPr>
              <w:noProof/>
              <w:color w:val="061F57" w:themeColor="text2" w:themeShade="BF"/>
            </w:rPr>
          </w:pPr>
          <w:hyperlink w:anchor="_Toc54880644" w:history="1">
            <w:r w:rsidRPr="005220C1">
              <w:rPr>
                <w:rStyle w:val="Collegamentoipertestuale"/>
                <w:noProof/>
                <w:color w:val="061F57" w:themeColor="text2" w:themeShade="BF"/>
              </w:rPr>
              <w:t>1.1 GESTIONE UTENTI</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_Toc54880644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5</w:t>
            </w:r>
            <w:r w:rsidRPr="005220C1">
              <w:rPr>
                <w:noProof/>
                <w:webHidden/>
                <w:color w:val="061F57" w:themeColor="text2" w:themeShade="BF"/>
              </w:rPr>
              <w:fldChar w:fldCharType="end"/>
            </w:r>
          </w:hyperlink>
        </w:p>
        <w:p w14:paraId="36AA1BF0" w14:textId="391627E4" w:rsidR="005220C1" w:rsidRPr="005220C1" w:rsidRDefault="005220C1">
          <w:pPr>
            <w:pStyle w:val="Sommario2"/>
            <w:tabs>
              <w:tab w:val="right" w:leader="dot" w:pos="10024"/>
            </w:tabs>
            <w:rPr>
              <w:noProof/>
              <w:color w:val="061F57" w:themeColor="text2" w:themeShade="BF"/>
            </w:rPr>
          </w:pPr>
          <w:hyperlink w:anchor="_Toc54880645" w:history="1">
            <w:r w:rsidRPr="005220C1">
              <w:rPr>
                <w:rStyle w:val="Collegamentoipertestuale"/>
                <w:noProof/>
                <w:color w:val="061F57" w:themeColor="text2" w:themeShade="BF"/>
              </w:rPr>
              <w:t>1.2 GESTIONE ORDINE</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_Toc54880645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6</w:t>
            </w:r>
            <w:r w:rsidRPr="005220C1">
              <w:rPr>
                <w:noProof/>
                <w:webHidden/>
                <w:color w:val="061F57" w:themeColor="text2" w:themeShade="BF"/>
              </w:rPr>
              <w:fldChar w:fldCharType="end"/>
            </w:r>
          </w:hyperlink>
        </w:p>
        <w:p w14:paraId="36FEA978" w14:textId="7A30B849" w:rsidR="005220C1" w:rsidRPr="005220C1" w:rsidRDefault="005220C1">
          <w:pPr>
            <w:pStyle w:val="Sommario2"/>
            <w:tabs>
              <w:tab w:val="right" w:leader="dot" w:pos="10024"/>
            </w:tabs>
            <w:rPr>
              <w:noProof/>
              <w:color w:val="061F57" w:themeColor="text2" w:themeShade="BF"/>
            </w:rPr>
          </w:pPr>
          <w:hyperlink w:anchor="_Toc54880646" w:history="1">
            <w:r w:rsidRPr="005220C1">
              <w:rPr>
                <w:rStyle w:val="Collegamentoipertestuale"/>
                <w:noProof/>
                <w:color w:val="061F57" w:themeColor="text2" w:themeShade="BF"/>
              </w:rPr>
              <w:t>1.3 GESTIONE CUCINA</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_Toc54880646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7</w:t>
            </w:r>
            <w:r w:rsidRPr="005220C1">
              <w:rPr>
                <w:noProof/>
                <w:webHidden/>
                <w:color w:val="061F57" w:themeColor="text2" w:themeShade="BF"/>
              </w:rPr>
              <w:fldChar w:fldCharType="end"/>
            </w:r>
          </w:hyperlink>
        </w:p>
        <w:p w14:paraId="62B82DEB" w14:textId="63AE993C" w:rsidR="005220C1" w:rsidRPr="005220C1" w:rsidRDefault="005220C1">
          <w:pPr>
            <w:pStyle w:val="Sommario2"/>
            <w:tabs>
              <w:tab w:val="right" w:leader="dot" w:pos="10024"/>
            </w:tabs>
            <w:rPr>
              <w:noProof/>
              <w:color w:val="061F57" w:themeColor="text2" w:themeShade="BF"/>
            </w:rPr>
          </w:pPr>
          <w:hyperlink w:anchor="_Toc54880647" w:history="1">
            <w:r w:rsidRPr="005220C1">
              <w:rPr>
                <w:rStyle w:val="Collegamentoipertestuale"/>
                <w:noProof/>
                <w:color w:val="061F57" w:themeColor="text2" w:themeShade="BF"/>
              </w:rPr>
              <w:t>1.4 GESTIONE PRODOTTI/MENÙ</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_Toc54880647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8</w:t>
            </w:r>
            <w:r w:rsidRPr="005220C1">
              <w:rPr>
                <w:noProof/>
                <w:webHidden/>
                <w:color w:val="061F57" w:themeColor="text2" w:themeShade="BF"/>
              </w:rPr>
              <w:fldChar w:fldCharType="end"/>
            </w:r>
          </w:hyperlink>
        </w:p>
        <w:p w14:paraId="4EC67B98" w14:textId="1F91FFF2" w:rsidR="005220C1" w:rsidRPr="005220C1" w:rsidRDefault="005220C1">
          <w:pPr>
            <w:pStyle w:val="Sommario1"/>
            <w:tabs>
              <w:tab w:val="right" w:leader="dot" w:pos="10024"/>
            </w:tabs>
            <w:rPr>
              <w:noProof/>
              <w:color w:val="061F57" w:themeColor="text2" w:themeShade="BF"/>
            </w:rPr>
          </w:pPr>
          <w:hyperlink w:anchor="_Toc54880648" w:history="1">
            <w:r w:rsidRPr="005220C1">
              <w:rPr>
                <w:rStyle w:val="Collegamentoipertestuale"/>
                <w:noProof/>
                <w:color w:val="061F57" w:themeColor="text2" w:themeShade="BF"/>
              </w:rPr>
              <w:t>2.0  GESTIONE ORDINE</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_Toc54880648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9</w:t>
            </w:r>
            <w:r w:rsidRPr="005220C1">
              <w:rPr>
                <w:noProof/>
                <w:webHidden/>
                <w:color w:val="061F57" w:themeColor="text2" w:themeShade="BF"/>
              </w:rPr>
              <w:fldChar w:fldCharType="end"/>
            </w:r>
          </w:hyperlink>
        </w:p>
        <w:p w14:paraId="2F804D49" w14:textId="780C10B9" w:rsidR="005220C1" w:rsidRPr="005220C1" w:rsidRDefault="005220C1">
          <w:pPr>
            <w:pStyle w:val="Sommario2"/>
            <w:tabs>
              <w:tab w:val="right" w:leader="dot" w:pos="10024"/>
            </w:tabs>
            <w:rPr>
              <w:noProof/>
              <w:color w:val="061F57" w:themeColor="text2" w:themeShade="BF"/>
            </w:rPr>
          </w:pPr>
          <w:hyperlink w:anchor="_Toc54880649" w:history="1">
            <w:r w:rsidRPr="005220C1">
              <w:rPr>
                <w:rStyle w:val="Collegamentoipertestuale"/>
                <w:noProof/>
                <w:color w:val="061F57" w:themeColor="text2" w:themeShade="BF"/>
              </w:rPr>
              <w:t>2.1 USE CASE DIAGRAM GESTIONE ORDINE</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_Toc54880649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9</w:t>
            </w:r>
            <w:r w:rsidRPr="005220C1">
              <w:rPr>
                <w:noProof/>
                <w:webHidden/>
                <w:color w:val="061F57" w:themeColor="text2" w:themeShade="BF"/>
              </w:rPr>
              <w:fldChar w:fldCharType="end"/>
            </w:r>
          </w:hyperlink>
        </w:p>
        <w:p w14:paraId="6821C5E7" w14:textId="297F1E7B" w:rsidR="005220C1" w:rsidRPr="005220C1" w:rsidRDefault="005220C1">
          <w:pPr>
            <w:pStyle w:val="Sommario1"/>
            <w:tabs>
              <w:tab w:val="right" w:leader="dot" w:pos="10024"/>
            </w:tabs>
            <w:rPr>
              <w:noProof/>
              <w:color w:val="061F57" w:themeColor="text2" w:themeShade="BF"/>
            </w:rPr>
          </w:pPr>
          <w:hyperlink w:anchor="_Toc54880650" w:history="1">
            <w:r w:rsidRPr="005220C1">
              <w:rPr>
                <w:rStyle w:val="Collegamentoipertestuale"/>
                <w:noProof/>
                <w:color w:val="061F57" w:themeColor="text2" w:themeShade="BF"/>
              </w:rPr>
              <w:t>3. REQUISITI NON FUNZIONALI</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_Toc54880650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15</w:t>
            </w:r>
            <w:r w:rsidRPr="005220C1">
              <w:rPr>
                <w:noProof/>
                <w:webHidden/>
                <w:color w:val="061F57" w:themeColor="text2" w:themeShade="BF"/>
              </w:rPr>
              <w:fldChar w:fldCharType="end"/>
            </w:r>
          </w:hyperlink>
        </w:p>
        <w:p w14:paraId="72B22DB2" w14:textId="5F8FFA85" w:rsidR="005220C1" w:rsidRPr="005220C1" w:rsidRDefault="005220C1">
          <w:pPr>
            <w:pStyle w:val="Sommario2"/>
            <w:tabs>
              <w:tab w:val="right" w:leader="dot" w:pos="10024"/>
            </w:tabs>
            <w:rPr>
              <w:noProof/>
              <w:color w:val="061F57" w:themeColor="text2" w:themeShade="BF"/>
            </w:rPr>
          </w:pPr>
          <w:hyperlink w:anchor="_Toc54880651" w:history="1">
            <w:r w:rsidRPr="005220C1">
              <w:rPr>
                <w:rStyle w:val="Collegamentoipertestuale"/>
                <w:noProof/>
                <w:color w:val="061F57" w:themeColor="text2" w:themeShade="BF"/>
              </w:rPr>
              <w:t>3.1 USABILITY</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_Toc54880651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15</w:t>
            </w:r>
            <w:r w:rsidRPr="005220C1">
              <w:rPr>
                <w:noProof/>
                <w:webHidden/>
                <w:color w:val="061F57" w:themeColor="text2" w:themeShade="BF"/>
              </w:rPr>
              <w:fldChar w:fldCharType="end"/>
            </w:r>
          </w:hyperlink>
        </w:p>
        <w:p w14:paraId="388FEC64" w14:textId="5312D4E8" w:rsidR="005220C1" w:rsidRPr="005220C1" w:rsidRDefault="005220C1">
          <w:pPr>
            <w:pStyle w:val="Sommario2"/>
            <w:tabs>
              <w:tab w:val="right" w:leader="dot" w:pos="10024"/>
            </w:tabs>
            <w:rPr>
              <w:noProof/>
              <w:color w:val="061F57" w:themeColor="text2" w:themeShade="BF"/>
            </w:rPr>
          </w:pPr>
          <w:hyperlink w:anchor="_Toc54880652" w:history="1">
            <w:r w:rsidRPr="005220C1">
              <w:rPr>
                <w:rStyle w:val="Collegamentoipertestuale"/>
                <w:noProof/>
                <w:color w:val="061F57" w:themeColor="text2" w:themeShade="BF"/>
              </w:rPr>
              <w:t>3.2 RELIABILITY</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_Toc54880652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15</w:t>
            </w:r>
            <w:r w:rsidRPr="005220C1">
              <w:rPr>
                <w:noProof/>
                <w:webHidden/>
                <w:color w:val="061F57" w:themeColor="text2" w:themeShade="BF"/>
              </w:rPr>
              <w:fldChar w:fldCharType="end"/>
            </w:r>
          </w:hyperlink>
        </w:p>
        <w:p w14:paraId="046C935F" w14:textId="323A243E" w:rsidR="005220C1" w:rsidRPr="005220C1" w:rsidRDefault="005220C1">
          <w:pPr>
            <w:pStyle w:val="Sommario2"/>
            <w:tabs>
              <w:tab w:val="right" w:leader="dot" w:pos="10024"/>
            </w:tabs>
            <w:rPr>
              <w:noProof/>
              <w:color w:val="061F57" w:themeColor="text2" w:themeShade="BF"/>
            </w:rPr>
          </w:pPr>
          <w:hyperlink w:anchor="_Toc54880653" w:history="1">
            <w:r w:rsidRPr="005220C1">
              <w:rPr>
                <w:rStyle w:val="Collegamentoipertestuale"/>
                <w:noProof/>
                <w:color w:val="061F57" w:themeColor="text2" w:themeShade="BF"/>
              </w:rPr>
              <w:t>3.3 PERFORMANCE</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_Toc54880653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15</w:t>
            </w:r>
            <w:r w:rsidRPr="005220C1">
              <w:rPr>
                <w:noProof/>
                <w:webHidden/>
                <w:color w:val="061F57" w:themeColor="text2" w:themeShade="BF"/>
              </w:rPr>
              <w:fldChar w:fldCharType="end"/>
            </w:r>
          </w:hyperlink>
        </w:p>
        <w:p w14:paraId="545E4B39" w14:textId="75425F82" w:rsidR="005220C1" w:rsidRPr="005220C1" w:rsidRDefault="005220C1">
          <w:pPr>
            <w:pStyle w:val="Sommario2"/>
            <w:tabs>
              <w:tab w:val="right" w:leader="dot" w:pos="10024"/>
            </w:tabs>
            <w:rPr>
              <w:noProof/>
              <w:color w:val="061F57" w:themeColor="text2" w:themeShade="BF"/>
            </w:rPr>
          </w:pPr>
          <w:hyperlink w:anchor="_Toc54880654" w:history="1">
            <w:r w:rsidRPr="005220C1">
              <w:rPr>
                <w:rStyle w:val="Collegamentoipertestuale"/>
                <w:noProof/>
                <w:color w:val="061F57" w:themeColor="text2" w:themeShade="BF"/>
              </w:rPr>
              <w:t>3.4 SUPPORTABILITY</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_Toc54880654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15</w:t>
            </w:r>
            <w:r w:rsidRPr="005220C1">
              <w:rPr>
                <w:noProof/>
                <w:webHidden/>
                <w:color w:val="061F57" w:themeColor="text2" w:themeShade="BF"/>
              </w:rPr>
              <w:fldChar w:fldCharType="end"/>
            </w:r>
          </w:hyperlink>
        </w:p>
        <w:p w14:paraId="4078ADE3" w14:textId="0C3D7791" w:rsidR="005220C1" w:rsidRPr="005220C1" w:rsidRDefault="005220C1">
          <w:pPr>
            <w:pStyle w:val="Sommario2"/>
            <w:tabs>
              <w:tab w:val="right" w:leader="dot" w:pos="10024"/>
            </w:tabs>
            <w:rPr>
              <w:noProof/>
              <w:color w:val="061F57" w:themeColor="text2" w:themeShade="BF"/>
            </w:rPr>
          </w:pPr>
          <w:hyperlink w:anchor="_Toc54880655" w:history="1">
            <w:r w:rsidRPr="005220C1">
              <w:rPr>
                <w:rStyle w:val="Collegamentoipertestuale"/>
                <w:noProof/>
                <w:color w:val="061F57" w:themeColor="text2" w:themeShade="BF"/>
              </w:rPr>
              <w:t>3.5 IMPLEMENTATION</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_Toc54880655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16</w:t>
            </w:r>
            <w:r w:rsidRPr="005220C1">
              <w:rPr>
                <w:noProof/>
                <w:webHidden/>
                <w:color w:val="061F57" w:themeColor="text2" w:themeShade="BF"/>
              </w:rPr>
              <w:fldChar w:fldCharType="end"/>
            </w:r>
          </w:hyperlink>
        </w:p>
        <w:p w14:paraId="70B3B1AE" w14:textId="53C67585" w:rsidR="005220C1" w:rsidRPr="005220C1" w:rsidRDefault="005220C1">
          <w:pPr>
            <w:pStyle w:val="Sommario2"/>
            <w:tabs>
              <w:tab w:val="right" w:leader="dot" w:pos="10024"/>
            </w:tabs>
            <w:rPr>
              <w:noProof/>
              <w:color w:val="061F57" w:themeColor="text2" w:themeShade="BF"/>
            </w:rPr>
          </w:pPr>
          <w:hyperlink w:anchor="_Toc54880656" w:history="1">
            <w:r w:rsidRPr="005220C1">
              <w:rPr>
                <w:rStyle w:val="Collegamentoipertestuale"/>
                <w:noProof/>
                <w:color w:val="061F57" w:themeColor="text2" w:themeShade="BF"/>
              </w:rPr>
              <w:t>3.6 OPERATION</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_Toc54880656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16</w:t>
            </w:r>
            <w:r w:rsidRPr="005220C1">
              <w:rPr>
                <w:noProof/>
                <w:webHidden/>
                <w:color w:val="061F57" w:themeColor="text2" w:themeShade="BF"/>
              </w:rPr>
              <w:fldChar w:fldCharType="end"/>
            </w:r>
          </w:hyperlink>
        </w:p>
        <w:p w14:paraId="38B466B5" w14:textId="43F6EC7B" w:rsidR="005220C1" w:rsidRPr="005220C1" w:rsidRDefault="005220C1">
          <w:pPr>
            <w:pStyle w:val="Sommario2"/>
            <w:tabs>
              <w:tab w:val="right" w:leader="dot" w:pos="10024"/>
            </w:tabs>
            <w:rPr>
              <w:noProof/>
              <w:color w:val="061F57" w:themeColor="text2" w:themeShade="BF"/>
            </w:rPr>
          </w:pPr>
          <w:hyperlink w:anchor="_Toc54880657" w:history="1">
            <w:r w:rsidRPr="005220C1">
              <w:rPr>
                <w:rStyle w:val="Collegamentoipertestuale"/>
                <w:noProof/>
                <w:color w:val="061F57" w:themeColor="text2" w:themeShade="BF"/>
              </w:rPr>
              <w:t>3.7 LEGAL</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_Toc54880657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16</w:t>
            </w:r>
            <w:r w:rsidRPr="005220C1">
              <w:rPr>
                <w:noProof/>
                <w:webHidden/>
                <w:color w:val="061F57" w:themeColor="text2" w:themeShade="BF"/>
              </w:rPr>
              <w:fldChar w:fldCharType="end"/>
            </w:r>
          </w:hyperlink>
        </w:p>
        <w:p w14:paraId="7BD50963" w14:textId="67441EB1" w:rsidR="005220C1" w:rsidRPr="005220C1" w:rsidRDefault="005220C1">
          <w:pPr>
            <w:pStyle w:val="Sommario1"/>
            <w:tabs>
              <w:tab w:val="right" w:leader="dot" w:pos="10024"/>
            </w:tabs>
            <w:rPr>
              <w:noProof/>
              <w:color w:val="061F57" w:themeColor="text2" w:themeShade="BF"/>
            </w:rPr>
          </w:pPr>
          <w:hyperlink w:anchor="_Toc54880658" w:history="1">
            <w:r w:rsidRPr="005220C1">
              <w:rPr>
                <w:rStyle w:val="Collegamentoipertestuale"/>
                <w:noProof/>
                <w:color w:val="061F57" w:themeColor="text2" w:themeShade="BF"/>
              </w:rPr>
              <w:t>4. CONSEGNE E SCADENZE</w:t>
            </w:r>
            <w:r w:rsidRPr="005220C1">
              <w:rPr>
                <w:noProof/>
                <w:webHidden/>
                <w:color w:val="061F57" w:themeColor="text2" w:themeShade="BF"/>
              </w:rPr>
              <w:tab/>
            </w:r>
            <w:r w:rsidRPr="005220C1">
              <w:rPr>
                <w:noProof/>
                <w:webHidden/>
                <w:color w:val="061F57" w:themeColor="text2" w:themeShade="BF"/>
              </w:rPr>
              <w:fldChar w:fldCharType="begin"/>
            </w:r>
            <w:r w:rsidRPr="005220C1">
              <w:rPr>
                <w:noProof/>
                <w:webHidden/>
                <w:color w:val="061F57" w:themeColor="text2" w:themeShade="BF"/>
              </w:rPr>
              <w:instrText xml:space="preserve"> PAGEREF _Toc54880658 \h </w:instrText>
            </w:r>
            <w:r w:rsidRPr="005220C1">
              <w:rPr>
                <w:noProof/>
                <w:webHidden/>
                <w:color w:val="061F57" w:themeColor="text2" w:themeShade="BF"/>
              </w:rPr>
            </w:r>
            <w:r w:rsidRPr="005220C1">
              <w:rPr>
                <w:noProof/>
                <w:webHidden/>
                <w:color w:val="061F57" w:themeColor="text2" w:themeShade="BF"/>
              </w:rPr>
              <w:fldChar w:fldCharType="separate"/>
            </w:r>
            <w:r w:rsidRPr="005220C1">
              <w:rPr>
                <w:noProof/>
                <w:webHidden/>
                <w:color w:val="061F57" w:themeColor="text2" w:themeShade="BF"/>
              </w:rPr>
              <w:t>17</w:t>
            </w:r>
            <w:r w:rsidRPr="005220C1">
              <w:rPr>
                <w:noProof/>
                <w:webHidden/>
                <w:color w:val="061F57" w:themeColor="text2" w:themeShade="BF"/>
              </w:rPr>
              <w:fldChar w:fldCharType="end"/>
            </w:r>
          </w:hyperlink>
        </w:p>
        <w:p w14:paraId="451E3149" w14:textId="3B5A6490" w:rsidR="005220C1" w:rsidRDefault="005220C1">
          <w:r w:rsidRPr="005220C1">
            <w:rPr>
              <w:bCs/>
              <w:color w:val="061F57" w:themeColor="text2" w:themeShade="BF"/>
            </w:rPr>
            <w:fldChar w:fldCharType="end"/>
          </w:r>
        </w:p>
      </w:sdtContent>
    </w:sdt>
    <w:p w14:paraId="7D37FCEE" w14:textId="67EF3024" w:rsidR="000D05D2" w:rsidRDefault="000D05D2" w:rsidP="00F70FE8">
      <w:pPr>
        <w:spacing w:after="200"/>
        <w:rPr>
          <w:noProof/>
          <w:sz w:val="48"/>
          <w:szCs w:val="40"/>
        </w:rPr>
      </w:pPr>
    </w:p>
    <w:p w14:paraId="5E16D4AE" w14:textId="2CE9FDDD" w:rsidR="000D05D2" w:rsidRDefault="000D05D2" w:rsidP="00F70FE8">
      <w:pPr>
        <w:spacing w:after="200"/>
        <w:rPr>
          <w:noProof/>
          <w:sz w:val="48"/>
          <w:szCs w:val="40"/>
        </w:rPr>
      </w:pPr>
    </w:p>
    <w:p w14:paraId="27BCDB48" w14:textId="13352463" w:rsidR="000D05D2" w:rsidRDefault="000D05D2" w:rsidP="00F70FE8">
      <w:pPr>
        <w:spacing w:after="200"/>
        <w:rPr>
          <w:noProof/>
          <w:sz w:val="48"/>
          <w:szCs w:val="40"/>
        </w:rPr>
      </w:pPr>
    </w:p>
    <w:p w14:paraId="78C1AB86" w14:textId="38DE3169" w:rsidR="000D05D2" w:rsidRDefault="000D05D2" w:rsidP="00F70FE8">
      <w:pPr>
        <w:spacing w:after="200"/>
        <w:rPr>
          <w:noProof/>
          <w:sz w:val="48"/>
          <w:szCs w:val="40"/>
        </w:rPr>
      </w:pPr>
    </w:p>
    <w:p w14:paraId="3F1A5B31" w14:textId="31724C95" w:rsidR="000D05D2" w:rsidRDefault="000D05D2" w:rsidP="00F70FE8">
      <w:pPr>
        <w:spacing w:after="200"/>
        <w:rPr>
          <w:noProof/>
          <w:sz w:val="48"/>
          <w:szCs w:val="40"/>
        </w:rPr>
      </w:pPr>
      <w:r>
        <w:rPr>
          <w:noProof/>
          <w:sz w:val="48"/>
          <w:szCs w:val="40"/>
        </w:rPr>
        <w:br w:type="page"/>
      </w:r>
    </w:p>
    <w:p w14:paraId="35F76E2B" w14:textId="62185C16" w:rsidR="00CB26AC" w:rsidRDefault="00505656" w:rsidP="005220C1">
      <w:pPr>
        <w:pStyle w:val="Titolo1"/>
        <w:rPr>
          <w:noProof/>
          <w:sz w:val="44"/>
          <w:szCs w:val="36"/>
        </w:rPr>
      </w:pPr>
      <w:bookmarkStart w:id="24" w:name="_Toc54880643"/>
      <w:r>
        <w:rPr>
          <w:noProof/>
          <w:sz w:val="44"/>
          <w:szCs w:val="36"/>
        </w:rPr>
        <w:lastRenderedPageBreak/>
        <w:t>1</w:t>
      </w:r>
      <w:r w:rsidR="00CB26AC">
        <w:rPr>
          <w:noProof/>
          <w:sz w:val="44"/>
          <w:szCs w:val="36"/>
        </w:rPr>
        <w:t>. REQUISITI FUNZIONALI</w:t>
      </w:r>
      <w:bookmarkEnd w:id="24"/>
    </w:p>
    <w:p w14:paraId="3800EF9C" w14:textId="7CE48F68" w:rsidR="006B0288" w:rsidRPr="005220C1" w:rsidRDefault="00505656" w:rsidP="005220C1">
      <w:pPr>
        <w:pStyle w:val="Titolo2"/>
        <w:rPr>
          <w:b/>
          <w:bCs/>
          <w:noProof/>
          <w:szCs w:val="28"/>
        </w:rPr>
      </w:pPr>
      <w:bookmarkStart w:id="25" w:name="_Toc54880644"/>
      <w:r w:rsidRPr="005220C1">
        <w:rPr>
          <w:b/>
          <w:bCs/>
          <w:noProof/>
          <w:szCs w:val="28"/>
        </w:rPr>
        <w:t>1</w:t>
      </w:r>
      <w:r w:rsidR="006B0288" w:rsidRPr="005220C1">
        <w:rPr>
          <w:b/>
          <w:bCs/>
          <w:noProof/>
          <w:szCs w:val="28"/>
        </w:rPr>
        <w:t>.1 GESTIONE UTENTI</w:t>
      </w:r>
      <w:bookmarkEnd w:id="25"/>
    </w:p>
    <w:p w14:paraId="16F4F6A9" w14:textId="5FBC12B7" w:rsidR="006B0288" w:rsidRPr="00895D75"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.1.1: </w:t>
      </w:r>
      <w:r w:rsidR="004252D9">
        <w:rPr>
          <w:noProof/>
          <w:sz w:val="36"/>
          <w:szCs w:val="28"/>
        </w:rPr>
        <w:t>REGISTRAZIONE</w:t>
      </w:r>
      <w:r>
        <w:rPr>
          <w:noProof/>
          <w:sz w:val="36"/>
          <w:szCs w:val="28"/>
        </w:rPr>
        <w:t>]:</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r w:rsidR="006339F8">
        <w:rPr>
          <w:b w:val="0"/>
          <w:bCs/>
          <w:noProof/>
          <w:sz w:val="32"/>
          <w:szCs w:val="24"/>
        </w:rPr>
        <w:t xml:space="preserve"> </w:t>
      </w:r>
      <w:r w:rsidR="006339F8" w:rsidRPr="006339F8">
        <w:rPr>
          <w:noProof/>
          <w:sz w:val="32"/>
          <w:szCs w:val="24"/>
        </w:rPr>
        <w:t>[pririotà: alta]</w:t>
      </w:r>
    </w:p>
    <w:p w14:paraId="0AC6834B" w14:textId="6876C467" w:rsidR="006B0288"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 xml:space="preserve">.1.: </w:t>
      </w:r>
      <w:r w:rsidR="004252D9">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r w:rsidR="006339F8">
        <w:rPr>
          <w:noProof/>
          <w:sz w:val="32"/>
          <w:szCs w:val="24"/>
        </w:rPr>
        <w:t xml:space="preserve">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7CA79295" w14:textId="1A4BFA71" w:rsidR="006B0288" w:rsidRPr="00277371" w:rsidRDefault="006B0288" w:rsidP="006B0288">
      <w:pPr>
        <w:pStyle w:val="Paragrafoelenco"/>
        <w:numPr>
          <w:ilvl w:val="0"/>
          <w:numId w:val="2"/>
        </w:numPr>
        <w:spacing w:after="200"/>
        <w:rPr>
          <w:b w:val="0"/>
          <w:bCs/>
          <w:noProof/>
          <w:sz w:val="32"/>
          <w:szCs w:val="24"/>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3</w:t>
      </w:r>
      <w:r w:rsidR="006339F8">
        <w:rPr>
          <w:noProof/>
          <w:sz w:val="36"/>
          <w:szCs w:val="28"/>
        </w:rPr>
        <w:t xml:space="preserve">: </w:t>
      </w:r>
      <w:r w:rsidR="004252D9">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r w:rsidR="006339F8">
        <w:rPr>
          <w:b w:val="0"/>
          <w:bCs/>
          <w:noProof/>
          <w:sz w:val="32"/>
          <w:szCs w:val="24"/>
        </w:rPr>
        <w:t xml:space="preserve"> </w:t>
      </w:r>
      <w:r w:rsidR="006339F8" w:rsidRPr="006339F8">
        <w:rPr>
          <w:noProof/>
          <w:sz w:val="32"/>
          <w:szCs w:val="24"/>
        </w:rPr>
        <w:t>[pririotà: alta]</w:t>
      </w:r>
    </w:p>
    <w:p w14:paraId="43AF6320" w14:textId="1DA5F6AB" w:rsidR="006B0288" w:rsidRDefault="006B0288" w:rsidP="006B0288">
      <w:pPr>
        <w:pStyle w:val="Paragrafoelenco"/>
        <w:numPr>
          <w:ilvl w:val="0"/>
          <w:numId w:val="2"/>
        </w:numPr>
        <w:spacing w:after="200"/>
        <w:rPr>
          <w:b w:val="0"/>
          <w:bCs/>
          <w:noProof/>
          <w:sz w:val="32"/>
          <w:szCs w:val="32"/>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4</w:t>
      </w:r>
      <w:r w:rsidR="006339F8">
        <w:rPr>
          <w:noProof/>
          <w:sz w:val="36"/>
          <w:szCs w:val="28"/>
        </w:rPr>
        <w:t xml:space="preserve">: </w:t>
      </w:r>
      <w:r w:rsidR="004252D9">
        <w:rPr>
          <w:noProof/>
          <w:sz w:val="36"/>
          <w:szCs w:val="28"/>
        </w:rPr>
        <w:t>LOG OUT]</w:t>
      </w:r>
      <w:r>
        <w:rPr>
          <w:noProof/>
          <w:sz w:val="36"/>
          <w:szCs w:val="28"/>
        </w:rPr>
        <w:t xml:space="preserve">: </w:t>
      </w:r>
      <w:r w:rsidRPr="00277371">
        <w:rPr>
          <w:b w:val="0"/>
          <w:bCs/>
          <w:noProof/>
          <w:sz w:val="32"/>
          <w:szCs w:val="32"/>
        </w:rPr>
        <w:t>il sistema dovrà offrire la possibilità ai membri dello staff e ai gestori del locale di effetturare il log out</w:t>
      </w:r>
      <w:r>
        <w:rPr>
          <w:b w:val="0"/>
          <w:bCs/>
          <w:noProof/>
          <w:sz w:val="32"/>
          <w:szCs w:val="32"/>
        </w:rPr>
        <w:t>;</w:t>
      </w:r>
      <w:r w:rsidR="006339F8">
        <w:rPr>
          <w:b w:val="0"/>
          <w:bCs/>
          <w:noProof/>
          <w:sz w:val="32"/>
          <w:szCs w:val="32"/>
        </w:rPr>
        <w:t xml:space="preserve"> </w:t>
      </w:r>
      <w:r w:rsidR="006339F8" w:rsidRPr="006339F8">
        <w:rPr>
          <w:noProof/>
          <w:sz w:val="32"/>
          <w:szCs w:val="24"/>
        </w:rPr>
        <w:t>[pririotà: alta]</w:t>
      </w:r>
    </w:p>
    <w:p w14:paraId="3A7AAC59" w14:textId="18493B53" w:rsidR="006B0288" w:rsidRPr="00FB16C7" w:rsidRDefault="006B0288" w:rsidP="006B0288">
      <w:pPr>
        <w:pStyle w:val="Paragrafoelenco"/>
        <w:numPr>
          <w:ilvl w:val="0"/>
          <w:numId w:val="2"/>
        </w:numPr>
        <w:spacing w:after="200"/>
        <w:rPr>
          <w:noProof/>
          <w:sz w:val="36"/>
          <w:szCs w:val="28"/>
        </w:rPr>
      </w:pPr>
      <w:r>
        <w:rPr>
          <w:noProof/>
          <w:sz w:val="36"/>
          <w:szCs w:val="28"/>
        </w:rPr>
        <w:t>[</w:t>
      </w:r>
      <w:r w:rsidR="006339F8">
        <w:rPr>
          <w:noProof/>
          <w:sz w:val="36"/>
          <w:szCs w:val="28"/>
        </w:rPr>
        <w:t>RF</w:t>
      </w:r>
      <w:r w:rsidR="00505656">
        <w:rPr>
          <w:noProof/>
          <w:sz w:val="36"/>
          <w:szCs w:val="28"/>
        </w:rPr>
        <w:t>1</w:t>
      </w:r>
      <w:r w:rsidR="006339F8">
        <w:rPr>
          <w:noProof/>
          <w:sz w:val="36"/>
          <w:szCs w:val="28"/>
        </w:rPr>
        <w:t>.1.</w:t>
      </w:r>
      <w:r w:rsidR="00505656">
        <w:rPr>
          <w:noProof/>
          <w:sz w:val="36"/>
          <w:szCs w:val="28"/>
        </w:rPr>
        <w:t>5</w:t>
      </w:r>
      <w:r w:rsidR="006339F8">
        <w:rPr>
          <w:noProof/>
          <w:sz w:val="36"/>
          <w:szCs w:val="28"/>
        </w:rPr>
        <w:t xml:space="preserve">: </w:t>
      </w:r>
      <w:r w:rsidR="004252D9">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r w:rsidR="006339F8" w:rsidRPr="006339F8">
        <w:rPr>
          <w:noProof/>
          <w:sz w:val="32"/>
          <w:szCs w:val="24"/>
        </w:rPr>
        <w:t xml:space="preserve">[pririotà: </w:t>
      </w:r>
      <w:r w:rsidR="006339F8">
        <w:rPr>
          <w:noProof/>
          <w:sz w:val="32"/>
          <w:szCs w:val="24"/>
        </w:rPr>
        <w:t>media</w:t>
      </w:r>
      <w:r w:rsidR="006339F8" w:rsidRPr="006339F8">
        <w:rPr>
          <w:noProof/>
          <w:sz w:val="32"/>
          <w:szCs w:val="24"/>
        </w:rPr>
        <w:t>]</w:t>
      </w:r>
    </w:p>
    <w:p w14:paraId="55DFE763" w14:textId="77777777" w:rsidR="00FB16C7" w:rsidRDefault="00FB16C7" w:rsidP="006B0288">
      <w:pPr>
        <w:pStyle w:val="Paragrafoelenco"/>
        <w:numPr>
          <w:ilvl w:val="0"/>
          <w:numId w:val="2"/>
        </w:numPr>
        <w:spacing w:after="200"/>
        <w:rPr>
          <w:noProof/>
          <w:sz w:val="36"/>
          <w:szCs w:val="28"/>
        </w:rPr>
      </w:pPr>
      <w:r>
        <w:rPr>
          <w:noProof/>
          <w:sz w:val="36"/>
          <w:szCs w:val="28"/>
        </w:rPr>
        <w:t>Prenotazione da casa</w:t>
      </w:r>
    </w:p>
    <w:p w14:paraId="4C75A309" w14:textId="6D804B6F" w:rsidR="00FB16C7" w:rsidRPr="0051315D" w:rsidRDefault="00FB16C7" w:rsidP="006B0288">
      <w:pPr>
        <w:pStyle w:val="Paragrafoelenco"/>
        <w:numPr>
          <w:ilvl w:val="0"/>
          <w:numId w:val="2"/>
        </w:numPr>
        <w:spacing w:after="200"/>
        <w:rPr>
          <w:noProof/>
          <w:sz w:val="36"/>
          <w:szCs w:val="28"/>
        </w:rPr>
      </w:pPr>
      <w:r>
        <w:rPr>
          <w:noProof/>
          <w:sz w:val="36"/>
          <w:szCs w:val="28"/>
        </w:rPr>
        <w:t>Aggiungere insime la gestione cameriere</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A9B39FB" w:rsidR="00505656" w:rsidRDefault="00505656" w:rsidP="0051315D">
      <w:pPr>
        <w:spacing w:after="200"/>
        <w:rPr>
          <w:noProof/>
          <w:sz w:val="36"/>
          <w:szCs w:val="28"/>
        </w:rPr>
      </w:pPr>
      <w:r>
        <w:rPr>
          <w:noProof/>
          <w:sz w:val="36"/>
          <w:szCs w:val="28"/>
        </w:rPr>
        <w:br w:type="page"/>
      </w:r>
    </w:p>
    <w:p w14:paraId="3BAC5FDD" w14:textId="24838AE7" w:rsidR="00DC1BF9" w:rsidRPr="005220C1" w:rsidRDefault="00505656" w:rsidP="005220C1">
      <w:pPr>
        <w:pStyle w:val="Titolo2"/>
        <w:rPr>
          <w:b/>
          <w:bCs/>
          <w:noProof/>
          <w:szCs w:val="28"/>
        </w:rPr>
      </w:pPr>
      <w:bookmarkStart w:id="26" w:name="_Toc54880645"/>
      <w:r w:rsidRPr="005220C1">
        <w:rPr>
          <w:b/>
          <w:bCs/>
          <w:noProof/>
          <w:szCs w:val="28"/>
        </w:rPr>
        <w:lastRenderedPageBreak/>
        <w:t>1</w:t>
      </w:r>
      <w:r w:rsidR="00DC1BF9" w:rsidRPr="005220C1">
        <w:rPr>
          <w:b/>
          <w:bCs/>
          <w:noProof/>
          <w:szCs w:val="28"/>
        </w:rPr>
        <w:t>.2 GESTIONE</w:t>
      </w:r>
      <w:r w:rsidR="00AB3571" w:rsidRPr="005220C1">
        <w:rPr>
          <w:b/>
          <w:bCs/>
          <w:noProof/>
          <w:szCs w:val="28"/>
        </w:rPr>
        <w:t xml:space="preserve"> ORDINE</w:t>
      </w:r>
      <w:bookmarkEnd w:id="26"/>
    </w:p>
    <w:p w14:paraId="396435F6" w14:textId="3F959A3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.2.1: </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 xml:space="preserve">di aggiungere il prodotto dal menù al carrello. </w:t>
      </w:r>
      <w:r w:rsidRPr="00DC1BF9">
        <w:rPr>
          <w:rFonts w:cstheme="minorHAnsi"/>
          <w:sz w:val="32"/>
          <w:szCs w:val="32"/>
        </w:rPr>
        <w:t>[priorità:</w:t>
      </w:r>
      <w:r w:rsidR="00AB3571">
        <w:rPr>
          <w:rFonts w:cstheme="minorHAnsi"/>
          <w:sz w:val="32"/>
          <w:szCs w:val="32"/>
        </w:rPr>
        <w:t xml:space="preserve"> alta</w:t>
      </w:r>
      <w:r w:rsidRPr="00DC1BF9">
        <w:rPr>
          <w:rFonts w:cstheme="minorHAnsi"/>
          <w:sz w:val="32"/>
          <w:szCs w:val="32"/>
        </w:rPr>
        <w:t>]</w:t>
      </w:r>
    </w:p>
    <w:p w14:paraId="7CBED479" w14:textId="4188366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.2.2: </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Pr="00DC1BF9">
        <w:rPr>
          <w:rFonts w:cstheme="minorHAnsi"/>
          <w:b w:val="0"/>
          <w:bCs/>
          <w:sz w:val="32"/>
          <w:szCs w:val="32"/>
        </w:rPr>
        <w:t xml:space="preserve"> di rimuovere il prodotto dal carrello.</w:t>
      </w:r>
      <w:r w:rsidRPr="00DC1BF9">
        <w:rPr>
          <w:rFonts w:cstheme="minorHAnsi"/>
          <w:sz w:val="36"/>
          <w:szCs w:val="36"/>
        </w:rPr>
        <w:t xml:space="preserve"> [priorità: </w:t>
      </w:r>
      <w:r w:rsidR="00AB3571">
        <w:rPr>
          <w:rFonts w:cstheme="minorHAnsi"/>
          <w:sz w:val="36"/>
          <w:szCs w:val="36"/>
        </w:rPr>
        <w:t>alta</w:t>
      </w:r>
      <w:r w:rsidRPr="00DC1BF9">
        <w:rPr>
          <w:rFonts w:cstheme="minorHAnsi"/>
          <w:sz w:val="36"/>
          <w:szCs w:val="36"/>
        </w:rPr>
        <w:t>]</w:t>
      </w:r>
    </w:p>
    <w:p w14:paraId="5C4CB694" w14:textId="0D78B896"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 xml:space="preserve">.2.3: </w:t>
      </w:r>
      <w:r w:rsidRPr="00DC1BF9">
        <w:rPr>
          <w:rFonts w:cstheme="minorHAnsi"/>
          <w:sz w:val="36"/>
          <w:szCs w:val="36"/>
        </w:rPr>
        <w:t>VISUALIZZA</w:t>
      </w:r>
      <w:r w:rsidR="0029051B">
        <w:rPr>
          <w:rFonts w:cstheme="minorHAnsi"/>
          <w:sz w:val="36"/>
          <w:szCs w:val="36"/>
        </w:rPr>
        <w:t xml:space="preserve"> </w:t>
      </w:r>
      <w:r w:rsidR="0030184D">
        <w:rPr>
          <w:rFonts w:cstheme="minorHAnsi"/>
          <w:sz w:val="36"/>
          <w:szCs w:val="36"/>
        </w:rPr>
        <w:t>ORDINE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visualizzare i prodotti nel carrello</w:t>
      </w:r>
      <w:r w:rsidR="0030184D">
        <w:rPr>
          <w:rFonts w:cstheme="minorHAnsi"/>
          <w:b w:val="0"/>
          <w:bCs/>
          <w:sz w:val="32"/>
          <w:szCs w:val="32"/>
        </w:rPr>
        <w:t xml:space="preserve"> e il totale da pagare</w:t>
      </w:r>
      <w:r w:rsidRPr="00DC1BF9">
        <w:rPr>
          <w:rFonts w:cstheme="minorHAnsi"/>
          <w:b w:val="0"/>
          <w:bCs/>
          <w:sz w:val="32"/>
          <w:szCs w:val="32"/>
        </w:rPr>
        <w:t>.</w:t>
      </w:r>
      <w:r w:rsidRPr="00DC1BF9">
        <w:rPr>
          <w:rFonts w:cstheme="minorHAnsi"/>
          <w:sz w:val="36"/>
          <w:szCs w:val="36"/>
        </w:rPr>
        <w:t xml:space="preserve"> [priorità: alta]</w:t>
      </w:r>
    </w:p>
    <w:p w14:paraId="6B5D2BE7" w14:textId="39022248" w:rsidR="00963818" w:rsidRPr="00AB3571" w:rsidRDefault="00DC1BF9" w:rsidP="00AB3571">
      <w:pPr>
        <w:pStyle w:val="Paragrafoelenco"/>
        <w:numPr>
          <w:ilvl w:val="0"/>
          <w:numId w:val="5"/>
        </w:numPr>
        <w:jc w:val="both"/>
        <w:rPr>
          <w:rFonts w:cstheme="minorHAnsi"/>
          <w:b w:val="0"/>
          <w:bCs/>
          <w:sz w:val="32"/>
          <w:szCs w:val="32"/>
        </w:rPr>
      </w:pPr>
      <w:r>
        <w:rPr>
          <w:rFonts w:cstheme="minorHAnsi"/>
          <w:sz w:val="36"/>
          <w:szCs w:val="36"/>
        </w:rPr>
        <w:t>[</w:t>
      </w:r>
      <w:r w:rsidR="006339F8">
        <w:rPr>
          <w:rFonts w:cstheme="minorHAnsi"/>
          <w:sz w:val="36"/>
          <w:szCs w:val="36"/>
        </w:rPr>
        <w:t>RF</w:t>
      </w:r>
      <w:r w:rsidR="00505656">
        <w:rPr>
          <w:rFonts w:cstheme="minorHAnsi"/>
          <w:sz w:val="36"/>
          <w:szCs w:val="36"/>
        </w:rPr>
        <w:t>1</w:t>
      </w:r>
      <w:r w:rsidR="006339F8">
        <w:rPr>
          <w:rFonts w:cstheme="minorHAnsi"/>
          <w:sz w:val="36"/>
          <w:szCs w:val="36"/>
        </w:rPr>
        <w:t>.2.</w:t>
      </w:r>
      <w:r w:rsidR="0030184D">
        <w:rPr>
          <w:rFonts w:cstheme="minorHAnsi"/>
          <w:sz w:val="36"/>
          <w:szCs w:val="36"/>
        </w:rPr>
        <w:t>4</w:t>
      </w:r>
      <w:r w:rsidR="006339F8">
        <w:rPr>
          <w:rFonts w:cstheme="minorHAnsi"/>
          <w:sz w:val="36"/>
          <w:szCs w:val="36"/>
        </w:rPr>
        <w:t xml:space="preserve">: </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00AB3571" w:rsidRPr="00AB3571">
        <w:rPr>
          <w:rFonts w:cstheme="minorHAnsi"/>
          <w:b w:val="0"/>
          <w:bCs/>
          <w:sz w:val="32"/>
          <w:szCs w:val="32"/>
        </w:rPr>
        <w:t>il sistema</w:t>
      </w:r>
      <w:r w:rsidR="00AB3571">
        <w:rPr>
          <w:rFonts w:cstheme="minorHAnsi"/>
          <w:b w:val="0"/>
          <w:bCs/>
          <w:sz w:val="32"/>
          <w:szCs w:val="32"/>
        </w:rPr>
        <w:t xml:space="preserve"> dovrà permettere</w:t>
      </w:r>
      <w:r w:rsidR="00AB3571">
        <w:rPr>
          <w:rFonts w:cstheme="minorHAnsi"/>
          <w:b w:val="0"/>
          <w:bCs/>
          <w:sz w:val="36"/>
          <w:szCs w:val="36"/>
        </w:rPr>
        <w:t xml:space="preserve"> </w:t>
      </w:r>
      <w:r w:rsidRPr="00DC1BF9">
        <w:rPr>
          <w:rFonts w:cstheme="minorHAnsi"/>
          <w:b w:val="0"/>
          <w:bCs/>
          <w:sz w:val="32"/>
          <w:szCs w:val="32"/>
        </w:rPr>
        <w:t>di aggiungere o rimuovere ingredienti al prodotto, e di specificare allergie o intolleranza alimentare.</w:t>
      </w:r>
      <w:r w:rsidRPr="00DC1BF9">
        <w:rPr>
          <w:rFonts w:cstheme="minorHAnsi"/>
          <w:sz w:val="36"/>
          <w:szCs w:val="36"/>
        </w:rPr>
        <w:t xml:space="preserve"> [priorità:</w:t>
      </w:r>
      <w:r w:rsidR="00AB3571">
        <w:rPr>
          <w:rFonts w:cstheme="minorHAnsi"/>
          <w:sz w:val="36"/>
          <w:szCs w:val="36"/>
        </w:rPr>
        <w:t xml:space="preserve"> alta</w:t>
      </w:r>
      <w:r w:rsidRPr="00DC1BF9">
        <w:rPr>
          <w:rFonts w:cstheme="minorHAnsi"/>
          <w:sz w:val="36"/>
          <w:szCs w:val="36"/>
        </w:rPr>
        <w:t>]</w:t>
      </w:r>
    </w:p>
    <w:p w14:paraId="706A2E22" w14:textId="2754E1BC" w:rsidR="00963818" w:rsidRPr="00895D75" w:rsidRDefault="00963818" w:rsidP="00963818">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.2.</w:t>
      </w:r>
      <w:r w:rsidR="0030184D">
        <w:rPr>
          <w:noProof/>
          <w:sz w:val="36"/>
          <w:szCs w:val="28"/>
        </w:rPr>
        <w:t>5</w:t>
      </w:r>
      <w:r w:rsidR="00AB3571">
        <w:rPr>
          <w:noProof/>
          <w:sz w:val="36"/>
          <w:szCs w:val="28"/>
        </w:rPr>
        <w:t>: 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r w:rsidR="00AB3571">
        <w:rPr>
          <w:b w:val="0"/>
          <w:bCs/>
          <w:noProof/>
          <w:sz w:val="32"/>
          <w:szCs w:val="24"/>
        </w:rPr>
        <w:t xml:space="preserve"> </w:t>
      </w:r>
      <w:r w:rsidR="00AB3571" w:rsidRPr="00DC1BF9">
        <w:rPr>
          <w:rFonts w:cstheme="minorHAnsi"/>
          <w:sz w:val="36"/>
          <w:szCs w:val="36"/>
        </w:rPr>
        <w:t>[priorità:</w:t>
      </w:r>
      <w:r w:rsidR="00AB3571">
        <w:rPr>
          <w:rFonts w:cstheme="minorHAnsi"/>
          <w:sz w:val="36"/>
          <w:szCs w:val="36"/>
        </w:rPr>
        <w:t xml:space="preserve"> alta</w:t>
      </w:r>
      <w:r w:rsidR="00AB3571" w:rsidRPr="00DC1BF9">
        <w:rPr>
          <w:rFonts w:cstheme="minorHAnsi"/>
          <w:sz w:val="36"/>
          <w:szCs w:val="36"/>
        </w:rPr>
        <w:t>]</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53209688" w:rsidR="0056732D" w:rsidRPr="005220C1" w:rsidRDefault="00505656" w:rsidP="005220C1">
      <w:pPr>
        <w:pStyle w:val="Titolo2"/>
        <w:rPr>
          <w:b/>
          <w:bCs/>
          <w:noProof/>
          <w:szCs w:val="28"/>
        </w:rPr>
      </w:pPr>
      <w:bookmarkStart w:id="27" w:name="_Toc54880646"/>
      <w:r w:rsidRPr="005220C1">
        <w:rPr>
          <w:b/>
          <w:bCs/>
          <w:noProof/>
          <w:szCs w:val="28"/>
        </w:rPr>
        <w:lastRenderedPageBreak/>
        <w:t>1</w:t>
      </w:r>
      <w:r w:rsidR="0056732D" w:rsidRPr="005220C1">
        <w:rPr>
          <w:b/>
          <w:bCs/>
          <w:noProof/>
          <w:szCs w:val="28"/>
        </w:rPr>
        <w:t>.</w:t>
      </w:r>
      <w:r w:rsidR="00AB3571" w:rsidRPr="005220C1">
        <w:rPr>
          <w:b/>
          <w:bCs/>
          <w:noProof/>
          <w:szCs w:val="28"/>
        </w:rPr>
        <w:t>3</w:t>
      </w:r>
      <w:r w:rsidR="0056732D" w:rsidRPr="005220C1">
        <w:rPr>
          <w:b/>
          <w:bCs/>
          <w:noProof/>
          <w:szCs w:val="28"/>
        </w:rPr>
        <w:t xml:space="preserve"> GESTIONE CU</w:t>
      </w:r>
      <w:r w:rsidR="00A32854" w:rsidRPr="005220C1">
        <w:rPr>
          <w:b/>
          <w:bCs/>
          <w:noProof/>
          <w:szCs w:val="28"/>
        </w:rPr>
        <w:t>C</w:t>
      </w:r>
      <w:r w:rsidR="0056732D" w:rsidRPr="005220C1">
        <w:rPr>
          <w:b/>
          <w:bCs/>
          <w:noProof/>
          <w:szCs w:val="28"/>
        </w:rPr>
        <w:t>INA</w:t>
      </w:r>
      <w:bookmarkEnd w:id="27"/>
    </w:p>
    <w:p w14:paraId="165DD2AD" w14:textId="243860CD" w:rsidR="0056732D" w:rsidRPr="00AB3571" w:rsidRDefault="0056732D" w:rsidP="00AB3571">
      <w:pPr>
        <w:pStyle w:val="Paragrafoelenco"/>
        <w:numPr>
          <w:ilvl w:val="0"/>
          <w:numId w:val="5"/>
        </w:numPr>
        <w:jc w:val="both"/>
        <w:rPr>
          <w:rFonts w:cstheme="minorHAnsi"/>
          <w:b w:val="0"/>
          <w:bCs/>
          <w:sz w:val="32"/>
          <w:szCs w:val="32"/>
        </w:rPr>
      </w:pPr>
      <w:r>
        <w:rPr>
          <w:noProof/>
          <w:sz w:val="36"/>
          <w:szCs w:val="28"/>
        </w:rPr>
        <w:t>[</w:t>
      </w:r>
      <w:r w:rsidR="00AB3571">
        <w:rPr>
          <w:noProof/>
          <w:sz w:val="36"/>
          <w:szCs w:val="28"/>
        </w:rPr>
        <w:t>RF</w:t>
      </w:r>
      <w:r w:rsidR="00505656">
        <w:rPr>
          <w:noProof/>
          <w:sz w:val="36"/>
          <w:szCs w:val="28"/>
        </w:rPr>
        <w:t>1</w:t>
      </w:r>
      <w:r w:rsidR="00AB3571">
        <w:rPr>
          <w:noProof/>
          <w:sz w:val="36"/>
          <w:szCs w:val="28"/>
        </w:rPr>
        <w:t>.3.1: VISUALIZZAZIONE ORDINI</w:t>
      </w:r>
      <w:r>
        <w:rPr>
          <w:noProof/>
          <w:sz w:val="36"/>
          <w:szCs w:val="28"/>
        </w:rPr>
        <w:t>]:</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w:t>
      </w:r>
      <w:r w:rsidR="00AB3571">
        <w:rPr>
          <w:b w:val="0"/>
          <w:bCs/>
          <w:noProof/>
          <w:sz w:val="32"/>
          <w:szCs w:val="24"/>
        </w:rPr>
        <w:t xml:space="preserve"> la possibilità</w:t>
      </w:r>
      <w:r>
        <w:rPr>
          <w:b w:val="0"/>
          <w:bCs/>
          <w:noProof/>
          <w:sz w:val="32"/>
          <w:szCs w:val="24"/>
        </w:rPr>
        <w:t xml:space="preserve"> di visualizzare tutti gli ordini che vengono i</w:t>
      </w:r>
      <w:r w:rsidR="00AB3571">
        <w:rPr>
          <w:b w:val="0"/>
          <w:bCs/>
          <w:noProof/>
          <w:sz w:val="32"/>
          <w:szCs w:val="24"/>
        </w:rPr>
        <w:t xml:space="preserve">nviati.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3527D310" w14:textId="1B753585" w:rsidR="0056732D"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.3.2: 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r w:rsidR="00AB3571">
        <w:rPr>
          <w:b w:val="0"/>
          <w:bCs/>
          <w:noProof/>
          <w:sz w:val="32"/>
          <w:szCs w:val="24"/>
        </w:rPr>
        <w:t xml:space="preserve">.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013FAC65" w14:textId="72D0B7DC" w:rsidR="002B029B" w:rsidRPr="00AB3571" w:rsidRDefault="0056732D" w:rsidP="00AB3571">
      <w:pPr>
        <w:pStyle w:val="Paragrafoelenco"/>
        <w:numPr>
          <w:ilvl w:val="0"/>
          <w:numId w:val="5"/>
        </w:numPr>
        <w:jc w:val="both"/>
        <w:rPr>
          <w:rFonts w:cstheme="minorHAnsi"/>
          <w:b w:val="0"/>
          <w:bCs/>
          <w:sz w:val="32"/>
          <w:szCs w:val="32"/>
        </w:rPr>
      </w:pPr>
      <w:r w:rsidRPr="0056732D">
        <w:rPr>
          <w:noProof/>
          <w:sz w:val="36"/>
          <w:szCs w:val="28"/>
        </w:rPr>
        <w:t>[</w:t>
      </w:r>
      <w:r w:rsidR="00AB3571">
        <w:rPr>
          <w:noProof/>
          <w:sz w:val="36"/>
          <w:szCs w:val="28"/>
        </w:rPr>
        <w:t>RF</w:t>
      </w:r>
      <w:r w:rsidR="00505656">
        <w:rPr>
          <w:noProof/>
          <w:sz w:val="36"/>
          <w:szCs w:val="28"/>
        </w:rPr>
        <w:t>1</w:t>
      </w:r>
      <w:r w:rsidR="00AB3571">
        <w:rPr>
          <w:noProof/>
          <w:sz w:val="36"/>
          <w:szCs w:val="28"/>
        </w:rPr>
        <w:t>.3.3: 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 xml:space="preserve">al personale di cucina di notificare al personale di sala che l’ordine è pronto per essere </w:t>
      </w:r>
      <w:r w:rsidR="00AB3571">
        <w:rPr>
          <w:b w:val="0"/>
          <w:bCs/>
          <w:noProof/>
          <w:sz w:val="32"/>
          <w:szCs w:val="24"/>
        </w:rPr>
        <w:t xml:space="preserve">servito. </w:t>
      </w:r>
      <w:r w:rsidR="00AB3571" w:rsidRPr="00DC1BF9">
        <w:rPr>
          <w:rFonts w:cstheme="minorHAnsi"/>
          <w:sz w:val="32"/>
          <w:szCs w:val="32"/>
        </w:rPr>
        <w:t>[priorità:</w:t>
      </w:r>
      <w:r w:rsidR="00AB3571">
        <w:rPr>
          <w:rFonts w:cstheme="minorHAnsi"/>
          <w:sz w:val="32"/>
          <w:szCs w:val="32"/>
        </w:rPr>
        <w:t xml:space="preserve"> alta</w:t>
      </w:r>
      <w:r w:rsidR="00AB3571" w:rsidRPr="00DC1BF9">
        <w:rPr>
          <w:rFonts w:cstheme="minorHAnsi"/>
          <w:sz w:val="32"/>
          <w:szCs w:val="32"/>
        </w:rPr>
        <w:t>]</w:t>
      </w:r>
    </w:p>
    <w:p w14:paraId="6A5E07C2" w14:textId="50C0572C" w:rsidR="00FC2877" w:rsidRDefault="00FC2877">
      <w:pPr>
        <w:spacing w:after="200"/>
        <w:rPr>
          <w:b w:val="0"/>
          <w:bCs/>
          <w:noProof/>
          <w:sz w:val="32"/>
          <w:szCs w:val="24"/>
        </w:rPr>
      </w:pPr>
      <w:r>
        <w:rPr>
          <w:b w:val="0"/>
          <w:bCs/>
          <w:noProof/>
          <w:sz w:val="32"/>
          <w:szCs w:val="24"/>
        </w:rPr>
        <w:br w:type="page"/>
      </w:r>
    </w:p>
    <w:p w14:paraId="40B6C901" w14:textId="09C4E278" w:rsidR="00FC2877" w:rsidRPr="005220C1" w:rsidRDefault="00505656" w:rsidP="005220C1">
      <w:pPr>
        <w:pStyle w:val="Titolo2"/>
        <w:rPr>
          <w:b/>
          <w:bCs/>
          <w:noProof/>
          <w:szCs w:val="28"/>
        </w:rPr>
      </w:pPr>
      <w:bookmarkStart w:id="28" w:name="_Toc54880647"/>
      <w:r w:rsidRPr="005220C1">
        <w:rPr>
          <w:b/>
          <w:bCs/>
          <w:noProof/>
          <w:szCs w:val="28"/>
        </w:rPr>
        <w:lastRenderedPageBreak/>
        <w:t>1</w:t>
      </w:r>
      <w:r w:rsidR="00FC2877" w:rsidRPr="005220C1">
        <w:rPr>
          <w:b/>
          <w:bCs/>
          <w:noProof/>
          <w:szCs w:val="28"/>
        </w:rPr>
        <w:t>.</w:t>
      </w:r>
      <w:r w:rsidRPr="005220C1">
        <w:rPr>
          <w:b/>
          <w:bCs/>
          <w:noProof/>
          <w:szCs w:val="28"/>
        </w:rPr>
        <w:t>4</w:t>
      </w:r>
      <w:r w:rsidR="00FC2877" w:rsidRPr="005220C1">
        <w:rPr>
          <w:b/>
          <w:bCs/>
          <w:noProof/>
          <w:szCs w:val="28"/>
        </w:rPr>
        <w:t xml:space="preserve"> GESTIONE PRODOTTI/MEN</w:t>
      </w:r>
      <w:r w:rsidR="00E272E1" w:rsidRPr="005220C1">
        <w:rPr>
          <w:b/>
          <w:bCs/>
          <w:noProof/>
          <w:szCs w:val="28"/>
        </w:rPr>
        <w:t>Ù</w:t>
      </w:r>
      <w:bookmarkEnd w:id="28"/>
    </w:p>
    <w:p w14:paraId="5F9607D2" w14:textId="2811840A"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.1: VISUALIZZA PER CATEGORIA</w:t>
      </w:r>
      <w:r>
        <w:rPr>
          <w:noProof/>
          <w:sz w:val="36"/>
          <w:szCs w:val="28"/>
        </w:rPr>
        <w:t xml:space="preserve">]: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w:t>
      </w:r>
      <w:r w:rsidR="00AB3571">
        <w:rPr>
          <w:sz w:val="36"/>
          <w:szCs w:val="36"/>
        </w:rPr>
        <w:t xml:space="preserve"> alta</w:t>
      </w:r>
      <w:r w:rsidR="00885F41">
        <w:rPr>
          <w:sz w:val="36"/>
          <w:szCs w:val="36"/>
        </w:rPr>
        <w:t>]</w:t>
      </w:r>
    </w:p>
    <w:p w14:paraId="18FB49FC" w14:textId="6EF9C10F"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.2: VISUALIZZA PER FILTRO</w:t>
      </w:r>
      <w:r>
        <w:rPr>
          <w:noProof/>
          <w:sz w:val="36"/>
          <w:szCs w:val="28"/>
        </w:rPr>
        <w:t>]:</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3765C70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.3: GENERA PRODOTTO CASUALE</w:t>
      </w:r>
      <w:r>
        <w:rPr>
          <w:noProof/>
          <w:sz w:val="36"/>
          <w:szCs w:val="28"/>
        </w:rPr>
        <w:t>]:</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 xml:space="preserve">[priorità: </w:t>
      </w:r>
      <w:r w:rsidR="00505656">
        <w:rPr>
          <w:sz w:val="36"/>
          <w:szCs w:val="36"/>
        </w:rPr>
        <w:t>media</w:t>
      </w:r>
      <w:r w:rsidR="00885F41">
        <w:rPr>
          <w:sz w:val="36"/>
          <w:szCs w:val="36"/>
        </w:rPr>
        <w:t>]</w:t>
      </w:r>
    </w:p>
    <w:p w14:paraId="526EEBCF" w14:textId="74B98891" w:rsidR="00FC2877" w:rsidRDefault="00FC2877" w:rsidP="00E272E1">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.4: AGGIUNGI PRODOTTO</w:t>
      </w:r>
      <w:r>
        <w:rPr>
          <w:noProof/>
          <w:sz w:val="36"/>
          <w:szCs w:val="28"/>
        </w:rPr>
        <w:t>]:</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31DE4D21" w:rsid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.5: MODIFICA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4CC73A98" w:rsidR="00FC2877" w:rsidRPr="00FC2877" w:rsidRDefault="00FC2877" w:rsidP="00FC2877">
      <w:pPr>
        <w:pStyle w:val="Paragrafoelenco"/>
        <w:numPr>
          <w:ilvl w:val="0"/>
          <w:numId w:val="2"/>
        </w:numPr>
        <w:spacing w:after="200"/>
        <w:rPr>
          <w:noProof/>
          <w:sz w:val="36"/>
          <w:szCs w:val="28"/>
        </w:rPr>
      </w:pPr>
      <w:r>
        <w:rPr>
          <w:noProof/>
          <w:sz w:val="36"/>
          <w:szCs w:val="28"/>
        </w:rPr>
        <w:t>[</w:t>
      </w:r>
      <w:r w:rsidR="00AB3571">
        <w:rPr>
          <w:noProof/>
          <w:sz w:val="36"/>
          <w:szCs w:val="28"/>
        </w:rPr>
        <w:t>RF</w:t>
      </w:r>
      <w:r w:rsidR="00505656">
        <w:rPr>
          <w:noProof/>
          <w:sz w:val="36"/>
          <w:szCs w:val="28"/>
        </w:rPr>
        <w:t>1</w:t>
      </w:r>
      <w:r w:rsidR="00AB3571">
        <w:rPr>
          <w:noProof/>
          <w:sz w:val="36"/>
          <w:szCs w:val="28"/>
        </w:rPr>
        <w:t>.</w:t>
      </w:r>
      <w:r w:rsidR="00505656">
        <w:rPr>
          <w:noProof/>
          <w:sz w:val="36"/>
          <w:szCs w:val="28"/>
        </w:rPr>
        <w:t>4</w:t>
      </w:r>
      <w:r w:rsidR="00AB3571">
        <w:rPr>
          <w:noProof/>
          <w:sz w:val="36"/>
          <w:szCs w:val="28"/>
        </w:rPr>
        <w:t>.6: RIMUOVI PRODOTTO</w:t>
      </w:r>
      <w:r>
        <w:rPr>
          <w:noProof/>
          <w:sz w:val="36"/>
          <w:szCs w:val="28"/>
        </w:rPr>
        <w:t>]:</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44D19C54" w14:textId="6DDAE040" w:rsidR="0051057E" w:rsidRDefault="002B029B" w:rsidP="0051057E">
      <w:pPr>
        <w:spacing w:after="200"/>
        <w:rPr>
          <w:noProof/>
          <w:sz w:val="36"/>
          <w:szCs w:val="28"/>
        </w:rPr>
      </w:pPr>
      <w:r>
        <w:rPr>
          <w:noProof/>
          <w:sz w:val="36"/>
          <w:szCs w:val="28"/>
        </w:rPr>
        <w:br w:type="page"/>
      </w:r>
    </w:p>
    <w:p w14:paraId="736B6B78" w14:textId="79637F5F" w:rsidR="00FB16C7" w:rsidRPr="00AF435D" w:rsidRDefault="00FB16C7" w:rsidP="005220C1">
      <w:pPr>
        <w:pStyle w:val="Titolo1"/>
        <w:rPr>
          <w:sz w:val="40"/>
        </w:rPr>
      </w:pPr>
      <w:bookmarkStart w:id="29" w:name="_Toc54880648"/>
      <w:r w:rsidRPr="00AF435D">
        <w:rPr>
          <w:sz w:val="40"/>
        </w:rPr>
        <w:lastRenderedPageBreak/>
        <w:t>2.0  GESTIONE ORDINE</w:t>
      </w:r>
      <w:bookmarkEnd w:id="29"/>
    </w:p>
    <w:p w14:paraId="33312620" w14:textId="6BEFDA8A" w:rsidR="00FB16C7" w:rsidRPr="00AF435D" w:rsidRDefault="00AF435D" w:rsidP="005220C1">
      <w:pPr>
        <w:pStyle w:val="Titolo2"/>
        <w:rPr>
          <w:color w:val="061F57" w:themeColor="text2" w:themeShade="BF"/>
          <w:sz w:val="40"/>
          <w:szCs w:val="32"/>
        </w:rPr>
      </w:pPr>
      <w:bookmarkStart w:id="30" w:name="_Toc54880649"/>
      <w:r w:rsidRPr="00AF435D">
        <w:rPr>
          <w:color w:val="061F57" w:themeColor="text2" w:themeShade="BF"/>
          <w:sz w:val="40"/>
          <w:szCs w:val="32"/>
        </w:rPr>
        <w:t>2.1 USE CASE DIAGRAM GESTIONE ORDINE</w:t>
      </w:r>
      <w:bookmarkEnd w:id="30"/>
    </w:p>
    <w:p w14:paraId="6B9FD40B" w14:textId="00F4F698" w:rsidR="00AF435D" w:rsidRDefault="004B641F" w:rsidP="00AF435D">
      <w:pPr>
        <w:spacing w:after="200"/>
        <w:ind w:left="360"/>
        <w:rPr>
          <w:color w:val="04143A" w:themeColor="text2" w:themeShade="80"/>
          <w:sz w:val="40"/>
          <w:szCs w:val="32"/>
        </w:rPr>
      </w:pPr>
      <w:r>
        <w:rPr>
          <w:color w:val="04143A" w:themeColor="text2" w:themeShade="80"/>
          <w:sz w:val="40"/>
          <w:szCs w:val="32"/>
        </w:rPr>
        <w:t>//questa è una bozza perché non ho capito come funziona con gli errori</w:t>
      </w:r>
    </w:p>
    <w:p w14:paraId="60C16378" w14:textId="4D0C4CEC" w:rsidR="00AF435D" w:rsidRDefault="00AF435D" w:rsidP="00AF435D">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6D4F606F" wp14:editId="135F60AB">
            <wp:extent cx="3143250" cy="214689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0" cstate="print">
                      <a:extLst>
                        <a:ext uri="{28A0092B-C50C-407E-A947-70E740481C1C}">
                          <a14:useLocalDpi xmlns:a14="http://schemas.microsoft.com/office/drawing/2010/main" val="0"/>
                        </a:ext>
                      </a:extLst>
                    </a:blip>
                    <a:srcRect t="63349" r="21368"/>
                    <a:stretch/>
                  </pic:blipFill>
                  <pic:spPr bwMode="auto">
                    <a:xfrm>
                      <a:off x="0" y="0"/>
                      <a:ext cx="3154456" cy="2154546"/>
                    </a:xfrm>
                    <a:prstGeom prst="rect">
                      <a:avLst/>
                    </a:prstGeom>
                    <a:ln>
                      <a:noFill/>
                    </a:ln>
                    <a:extLst>
                      <a:ext uri="{53640926-AAD7-44D8-BBD7-CCE9431645EC}">
                        <a14:shadowObscured xmlns:a14="http://schemas.microsoft.com/office/drawing/2010/main"/>
                      </a:ext>
                    </a:extLst>
                  </pic:spPr>
                </pic:pic>
              </a:graphicData>
            </a:graphic>
          </wp:inline>
        </w:drawing>
      </w:r>
    </w:p>
    <w:p w14:paraId="241BCD27" w14:textId="77777777" w:rsidR="00AF435D" w:rsidRDefault="00AF435D" w:rsidP="00FB16C7">
      <w:pPr>
        <w:spacing w:after="200"/>
        <w:ind w:left="360"/>
        <w:jc w:val="center"/>
        <w:rPr>
          <w:color w:val="04143A" w:themeColor="text2" w:themeShade="80"/>
          <w:sz w:val="40"/>
          <w:szCs w:val="32"/>
        </w:rPr>
      </w:pPr>
    </w:p>
    <w:p w14:paraId="63EC8AED" w14:textId="46B72209" w:rsidR="00FB16C7" w:rsidRDefault="00AF435D" w:rsidP="00FB16C7">
      <w:pPr>
        <w:spacing w:after="200"/>
        <w:ind w:left="360"/>
        <w:jc w:val="center"/>
        <w:rPr>
          <w:color w:val="04143A" w:themeColor="text2" w:themeShade="80"/>
          <w:sz w:val="40"/>
          <w:szCs w:val="32"/>
        </w:rPr>
      </w:pPr>
      <w:r>
        <w:rPr>
          <w:noProof/>
          <w:color w:val="04143A" w:themeColor="text2" w:themeShade="80"/>
          <w:sz w:val="40"/>
          <w:szCs w:val="32"/>
        </w:rPr>
        <w:drawing>
          <wp:inline distT="0" distB="0" distL="0" distR="0" wp14:anchorId="7AA18490" wp14:editId="21678B97">
            <wp:extent cx="5505450" cy="360427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510367" cy="3607495"/>
                    </a:xfrm>
                    <a:prstGeom prst="rect">
                      <a:avLst/>
                    </a:prstGeom>
                  </pic:spPr>
                </pic:pic>
              </a:graphicData>
            </a:graphic>
          </wp:inline>
        </w:drawing>
      </w:r>
    </w:p>
    <w:p w14:paraId="1EED95D4" w14:textId="37A4DC66" w:rsidR="00FB16C7" w:rsidRDefault="00FB16C7" w:rsidP="00AF435D">
      <w:pPr>
        <w:spacing w:after="200"/>
        <w:rPr>
          <w:color w:val="04143A" w:themeColor="text2" w:themeShade="80"/>
          <w:sz w:val="40"/>
          <w:szCs w:val="32"/>
        </w:rPr>
      </w:pPr>
    </w:p>
    <w:p w14:paraId="4AA800F5" w14:textId="77777777" w:rsidR="005220C1" w:rsidRPr="00FB16C7" w:rsidRDefault="005220C1" w:rsidP="00AF435D">
      <w:pPr>
        <w:spacing w:after="200"/>
        <w:rPr>
          <w:color w:val="04143A" w:themeColor="text2" w:themeShade="80"/>
          <w:sz w:val="40"/>
          <w:szCs w:val="32"/>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E45534" w:rsidRPr="00F27668" w14:paraId="0B32C11E" w14:textId="77777777" w:rsidTr="009250E9">
        <w:trPr>
          <w:trHeight w:val="143"/>
        </w:trPr>
        <w:tc>
          <w:tcPr>
            <w:tcW w:w="2738" w:type="dxa"/>
            <w:vMerge w:val="restart"/>
            <w:shd w:val="clear" w:color="auto" w:fill="F2F7F4" w:themeFill="accent5" w:themeFillTint="33"/>
          </w:tcPr>
          <w:p w14:paraId="03DEFBB1" w14:textId="77777777" w:rsidR="00E45534" w:rsidRPr="00F27668" w:rsidRDefault="00E45534" w:rsidP="009250E9">
            <w:pPr>
              <w:rPr>
                <w:b w:val="0"/>
                <w:bCs/>
                <w:color w:val="04143A" w:themeColor="text2" w:themeShade="80"/>
                <w:vertAlign w:val="superscript"/>
              </w:rPr>
            </w:pPr>
            <w:r w:rsidRPr="00F27668">
              <w:rPr>
                <w:bCs/>
                <w:color w:val="04143A" w:themeColor="text2" w:themeShade="80"/>
              </w:rPr>
              <w:lastRenderedPageBreak/>
              <w:t>Identificativo</w:t>
            </w:r>
          </w:p>
          <w:p w14:paraId="1C6A5F6A" w14:textId="77777777" w:rsidR="00E45534" w:rsidRPr="00F27668" w:rsidRDefault="00E45534"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F2F7F4" w:themeFill="accent5" w:themeFillTint="33"/>
          </w:tcPr>
          <w:p w14:paraId="37DB1C22" w14:textId="47E77FE5" w:rsidR="00E45534" w:rsidRPr="00F27668" w:rsidRDefault="00E45534" w:rsidP="009250E9">
            <w:pPr>
              <w:rPr>
                <w:b w:val="0"/>
                <w:color w:val="04143A" w:themeColor="text2" w:themeShade="80"/>
              </w:rPr>
            </w:pPr>
            <w:r>
              <w:rPr>
                <w:color w:val="04143A" w:themeColor="text2" w:themeShade="80"/>
              </w:rPr>
              <w:t>Aggiungi prodotto</w:t>
            </w:r>
          </w:p>
        </w:tc>
        <w:tc>
          <w:tcPr>
            <w:tcW w:w="1705" w:type="dxa"/>
            <w:shd w:val="clear" w:color="auto" w:fill="F2F7F4" w:themeFill="accent5" w:themeFillTint="33"/>
          </w:tcPr>
          <w:p w14:paraId="6BD307C9" w14:textId="77777777" w:rsidR="00E45534" w:rsidRPr="00F27668" w:rsidRDefault="00E45534"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9DE9625" w14:textId="0D173C90" w:rsidR="00E45534" w:rsidRPr="00F27668" w:rsidRDefault="00E45534" w:rsidP="009250E9">
            <w:pPr>
              <w:rPr>
                <w:bCs/>
                <w:i/>
                <w:iCs/>
                <w:color w:val="04143A" w:themeColor="text2" w:themeShade="80"/>
              </w:rPr>
            </w:pPr>
            <w:r w:rsidRPr="00F27668">
              <w:rPr>
                <w:bCs/>
                <w:i/>
                <w:iCs/>
                <w:color w:val="04143A" w:themeColor="text2" w:themeShade="80"/>
              </w:rPr>
              <w:t>2</w:t>
            </w:r>
            <w:r w:rsidR="009250E9">
              <w:rPr>
                <w:bCs/>
                <w:i/>
                <w:iCs/>
                <w:color w:val="04143A" w:themeColor="text2" w:themeShade="80"/>
              </w:rPr>
              <w:t>9</w:t>
            </w:r>
            <w:r w:rsidRPr="00F27668">
              <w:rPr>
                <w:bCs/>
                <w:i/>
                <w:iCs/>
                <w:color w:val="04143A" w:themeColor="text2" w:themeShade="80"/>
              </w:rPr>
              <w:t>/10/2020</w:t>
            </w:r>
          </w:p>
        </w:tc>
      </w:tr>
      <w:tr w:rsidR="00E45534" w:rsidRPr="00F27668" w14:paraId="672A1152" w14:textId="77777777" w:rsidTr="009250E9">
        <w:trPr>
          <w:trHeight w:val="270"/>
        </w:trPr>
        <w:tc>
          <w:tcPr>
            <w:tcW w:w="2738" w:type="dxa"/>
            <w:vMerge/>
            <w:shd w:val="clear" w:color="auto" w:fill="F2F7F4" w:themeFill="accent5" w:themeFillTint="33"/>
          </w:tcPr>
          <w:p w14:paraId="35274DCD" w14:textId="77777777" w:rsidR="00E45534" w:rsidRPr="00F27668" w:rsidRDefault="00E45534" w:rsidP="009250E9">
            <w:pPr>
              <w:rPr>
                <w:b w:val="0"/>
                <w:bCs/>
                <w:color w:val="04143A" w:themeColor="text2" w:themeShade="80"/>
              </w:rPr>
            </w:pPr>
          </w:p>
        </w:tc>
        <w:tc>
          <w:tcPr>
            <w:tcW w:w="3603" w:type="dxa"/>
            <w:gridSpan w:val="2"/>
            <w:vMerge/>
            <w:shd w:val="clear" w:color="auto" w:fill="F2F7F4" w:themeFill="accent5" w:themeFillTint="33"/>
          </w:tcPr>
          <w:p w14:paraId="3FE08A43" w14:textId="77777777" w:rsidR="00E45534" w:rsidRPr="00F27668" w:rsidRDefault="00E45534" w:rsidP="009250E9">
            <w:pPr>
              <w:rPr>
                <w:bCs/>
                <w:i/>
                <w:iCs/>
                <w:color w:val="04143A" w:themeColor="text2" w:themeShade="80"/>
              </w:rPr>
            </w:pPr>
          </w:p>
        </w:tc>
        <w:tc>
          <w:tcPr>
            <w:tcW w:w="1705" w:type="dxa"/>
            <w:shd w:val="clear" w:color="auto" w:fill="F2F7F4" w:themeFill="accent5" w:themeFillTint="33"/>
          </w:tcPr>
          <w:p w14:paraId="24250F8C" w14:textId="77777777" w:rsidR="00E45534" w:rsidRPr="00F27668" w:rsidRDefault="00E45534"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3CD23438" w14:textId="77777777" w:rsidR="00E45534" w:rsidRPr="00F27668" w:rsidRDefault="00E45534" w:rsidP="009250E9">
            <w:pPr>
              <w:rPr>
                <w:bCs/>
                <w:i/>
                <w:iCs/>
                <w:color w:val="04143A" w:themeColor="text2" w:themeShade="80"/>
              </w:rPr>
            </w:pPr>
            <w:r w:rsidRPr="00F27668">
              <w:rPr>
                <w:bCs/>
                <w:i/>
                <w:iCs/>
                <w:color w:val="04143A" w:themeColor="text2" w:themeShade="80"/>
              </w:rPr>
              <w:t>1.00.000</w:t>
            </w:r>
          </w:p>
        </w:tc>
      </w:tr>
      <w:tr w:rsidR="00E45534" w:rsidRPr="00F27668" w14:paraId="598C3070" w14:textId="77777777" w:rsidTr="009250E9">
        <w:trPr>
          <w:trHeight w:val="270"/>
        </w:trPr>
        <w:tc>
          <w:tcPr>
            <w:tcW w:w="2738" w:type="dxa"/>
            <w:vMerge/>
            <w:shd w:val="clear" w:color="auto" w:fill="F2F7F4" w:themeFill="accent5" w:themeFillTint="33"/>
          </w:tcPr>
          <w:p w14:paraId="53E773D8" w14:textId="77777777" w:rsidR="00E45534" w:rsidRPr="00F27668" w:rsidRDefault="00E45534" w:rsidP="009250E9">
            <w:pPr>
              <w:rPr>
                <w:b w:val="0"/>
                <w:bCs/>
                <w:color w:val="04143A" w:themeColor="text2" w:themeShade="80"/>
              </w:rPr>
            </w:pPr>
          </w:p>
        </w:tc>
        <w:tc>
          <w:tcPr>
            <w:tcW w:w="3603" w:type="dxa"/>
            <w:gridSpan w:val="2"/>
            <w:vMerge/>
            <w:shd w:val="clear" w:color="auto" w:fill="F2F7F4" w:themeFill="accent5" w:themeFillTint="33"/>
          </w:tcPr>
          <w:p w14:paraId="71540560" w14:textId="77777777" w:rsidR="00E45534" w:rsidRPr="00F27668" w:rsidRDefault="00E45534" w:rsidP="009250E9">
            <w:pPr>
              <w:rPr>
                <w:bCs/>
                <w:i/>
                <w:iCs/>
                <w:color w:val="04143A" w:themeColor="text2" w:themeShade="80"/>
              </w:rPr>
            </w:pPr>
          </w:p>
        </w:tc>
        <w:tc>
          <w:tcPr>
            <w:tcW w:w="1705" w:type="dxa"/>
            <w:shd w:val="clear" w:color="auto" w:fill="F2F7F4" w:themeFill="accent5" w:themeFillTint="33"/>
          </w:tcPr>
          <w:p w14:paraId="3F5F20E5" w14:textId="77777777" w:rsidR="00E45534" w:rsidRPr="00F27668" w:rsidRDefault="00E45534"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3F7DD61F" w14:textId="781C79DF" w:rsidR="00E45534" w:rsidRPr="00F27668" w:rsidRDefault="00E45534" w:rsidP="009250E9">
            <w:pPr>
              <w:rPr>
                <w:bCs/>
                <w:i/>
                <w:iCs/>
                <w:color w:val="04143A" w:themeColor="text2" w:themeShade="80"/>
              </w:rPr>
            </w:pPr>
            <w:r>
              <w:rPr>
                <w:bCs/>
                <w:i/>
                <w:iCs/>
                <w:color w:val="04143A" w:themeColor="text2" w:themeShade="80"/>
              </w:rPr>
              <w:t>Costante Marco</w:t>
            </w:r>
          </w:p>
        </w:tc>
      </w:tr>
      <w:tr w:rsidR="00E45534" w:rsidRPr="00F27668" w14:paraId="0CB3CAD8" w14:textId="77777777" w:rsidTr="009250E9">
        <w:trPr>
          <w:trHeight w:val="283"/>
        </w:trPr>
        <w:tc>
          <w:tcPr>
            <w:tcW w:w="2738" w:type="dxa"/>
            <w:shd w:val="clear" w:color="auto" w:fill="F2F7F4" w:themeFill="accent5" w:themeFillTint="33"/>
          </w:tcPr>
          <w:p w14:paraId="722B15F8" w14:textId="77777777" w:rsidR="00E45534" w:rsidRPr="00F27668" w:rsidRDefault="00E45534"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79F6D0C3" w14:textId="5D6AB48C" w:rsidR="00E45534" w:rsidRPr="009250E9" w:rsidRDefault="009250E9" w:rsidP="009250E9">
            <w:pPr>
              <w:rPr>
                <w:b w:val="0"/>
                <w:i/>
                <w:iCs/>
                <w:color w:val="04143A" w:themeColor="text2" w:themeShade="80"/>
              </w:rPr>
            </w:pPr>
            <w:r w:rsidRPr="009250E9">
              <w:rPr>
                <w:b w:val="0"/>
                <w:i/>
                <w:iCs/>
                <w:color w:val="04143A" w:themeColor="text2" w:themeShade="80"/>
              </w:rPr>
              <w:t>Lo use case fornisce al cliente la possibilità di aggiungere una portata o una bevanda al proprio ordine.</w:t>
            </w:r>
          </w:p>
        </w:tc>
      </w:tr>
      <w:tr w:rsidR="00E45534" w:rsidRPr="00F27668" w14:paraId="263F5EBD" w14:textId="77777777" w:rsidTr="009250E9">
        <w:trPr>
          <w:trHeight w:val="283"/>
        </w:trPr>
        <w:tc>
          <w:tcPr>
            <w:tcW w:w="2738" w:type="dxa"/>
            <w:shd w:val="clear" w:color="auto" w:fill="F2F7F4" w:themeFill="accent5" w:themeFillTint="33"/>
          </w:tcPr>
          <w:p w14:paraId="687979A3" w14:textId="77777777" w:rsidR="00E45534" w:rsidRPr="00F27668" w:rsidRDefault="00E45534" w:rsidP="009250E9">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7A76992E" w14:textId="77777777" w:rsidR="00E45534" w:rsidRPr="009250E9" w:rsidRDefault="009250E9" w:rsidP="009250E9">
            <w:pPr>
              <w:rPr>
                <w:i/>
                <w:iCs/>
                <w:color w:val="04143A" w:themeColor="text2" w:themeShade="80"/>
              </w:rPr>
            </w:pPr>
            <w:r w:rsidRPr="009250E9">
              <w:rPr>
                <w:i/>
                <w:iCs/>
                <w:color w:val="04143A" w:themeColor="text2" w:themeShade="80"/>
              </w:rPr>
              <w:t>Cliente</w:t>
            </w:r>
          </w:p>
          <w:p w14:paraId="003FAF94" w14:textId="696D2188" w:rsidR="009250E9" w:rsidRPr="009250E9" w:rsidRDefault="009250E9" w:rsidP="009250E9">
            <w:pPr>
              <w:rPr>
                <w:b w:val="0"/>
                <w:bCs/>
                <w:i/>
                <w:iCs/>
                <w:color w:val="04143A" w:themeColor="text2" w:themeShade="80"/>
              </w:rPr>
            </w:pPr>
            <w:r w:rsidRPr="009250E9">
              <w:rPr>
                <w:b w:val="0"/>
                <w:bCs/>
                <w:i/>
                <w:iCs/>
                <w:color w:val="04143A" w:themeColor="text2" w:themeShade="80"/>
              </w:rPr>
              <w:t>Il cliente utilizza questo use case per scegliere il proprio pasto.</w:t>
            </w:r>
          </w:p>
        </w:tc>
      </w:tr>
      <w:tr w:rsidR="00E45534" w:rsidRPr="00F27668" w14:paraId="1F251F6C" w14:textId="77777777" w:rsidTr="009250E9">
        <w:trPr>
          <w:trHeight w:val="283"/>
        </w:trPr>
        <w:tc>
          <w:tcPr>
            <w:tcW w:w="2738" w:type="dxa"/>
            <w:shd w:val="clear" w:color="auto" w:fill="F2F7F4" w:themeFill="accent5" w:themeFillTint="33"/>
          </w:tcPr>
          <w:p w14:paraId="68224550" w14:textId="77777777" w:rsidR="00E45534" w:rsidRPr="00F27668" w:rsidRDefault="00E45534" w:rsidP="009250E9">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548CCD96" w14:textId="77777777" w:rsidR="00E45534" w:rsidRPr="009250E9" w:rsidRDefault="009250E9" w:rsidP="009250E9">
            <w:pPr>
              <w:rPr>
                <w:bCs/>
                <w:i/>
                <w:iCs/>
                <w:color w:val="04143A" w:themeColor="text2" w:themeShade="80"/>
              </w:rPr>
            </w:pPr>
            <w:r w:rsidRPr="009250E9">
              <w:rPr>
                <w:bCs/>
                <w:i/>
                <w:iCs/>
                <w:color w:val="04143A" w:themeColor="text2" w:themeShade="80"/>
              </w:rPr>
              <w:t>Personale</w:t>
            </w:r>
          </w:p>
          <w:p w14:paraId="2EEEEDCA" w14:textId="686F38BB" w:rsidR="009250E9" w:rsidRPr="009250E9" w:rsidRDefault="009250E9" w:rsidP="009250E9">
            <w:pPr>
              <w:rPr>
                <w:b w:val="0"/>
                <w:i/>
                <w:iCs/>
                <w:color w:val="04143A" w:themeColor="text2" w:themeShade="80"/>
              </w:rPr>
            </w:pPr>
            <w:r w:rsidRPr="009250E9">
              <w:rPr>
                <w:b w:val="0"/>
                <w:i/>
                <w:iCs/>
                <w:color w:val="04143A" w:themeColor="text2" w:themeShade="80"/>
              </w:rPr>
              <w:t>Il personale utilizza questo use case per segnare l’ordine</w:t>
            </w:r>
            <w:r w:rsidR="00792A5F">
              <w:rPr>
                <w:b w:val="0"/>
                <w:i/>
                <w:iCs/>
                <w:color w:val="04143A" w:themeColor="text2" w:themeShade="80"/>
              </w:rPr>
              <w:t>, qualora gli sia</w:t>
            </w:r>
            <w:r w:rsidRPr="009250E9">
              <w:rPr>
                <w:b w:val="0"/>
                <w:i/>
                <w:iCs/>
                <w:color w:val="04143A" w:themeColor="text2" w:themeShade="80"/>
              </w:rPr>
              <w:t xml:space="preserve"> richiesto dal cliente.</w:t>
            </w:r>
          </w:p>
        </w:tc>
      </w:tr>
      <w:tr w:rsidR="00E45534" w:rsidRPr="00F27668" w14:paraId="452329BF" w14:textId="77777777" w:rsidTr="009250E9">
        <w:trPr>
          <w:trHeight w:val="283"/>
        </w:trPr>
        <w:tc>
          <w:tcPr>
            <w:tcW w:w="2738" w:type="dxa"/>
            <w:shd w:val="clear" w:color="auto" w:fill="F2F7F4" w:themeFill="accent5" w:themeFillTint="33"/>
          </w:tcPr>
          <w:p w14:paraId="6E333F2F" w14:textId="77777777" w:rsidR="00E45534" w:rsidRPr="00F27668" w:rsidRDefault="00E45534" w:rsidP="009250E9">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5AC71BD1" w14:textId="17ECBD59" w:rsidR="00E45534"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3F0BDCD2" w14:textId="7AA3AA83" w:rsidR="009250E9" w:rsidRPr="00792A5F" w:rsidRDefault="009250E9" w:rsidP="00792A5F">
            <w:pPr>
              <w:pStyle w:val="Paragrafoelenco"/>
              <w:numPr>
                <w:ilvl w:val="0"/>
                <w:numId w:val="17"/>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E45534" w:rsidRPr="00F27668" w14:paraId="21D75A38" w14:textId="77777777" w:rsidTr="009250E9">
        <w:trPr>
          <w:trHeight w:val="283"/>
        </w:trPr>
        <w:tc>
          <w:tcPr>
            <w:tcW w:w="2738" w:type="dxa"/>
            <w:shd w:val="clear" w:color="auto" w:fill="F2F7F4" w:themeFill="accent5" w:themeFillTint="33"/>
          </w:tcPr>
          <w:p w14:paraId="71056CD6" w14:textId="77777777" w:rsidR="00E45534" w:rsidRPr="00F27668" w:rsidRDefault="00E45534" w:rsidP="009250E9">
            <w:pPr>
              <w:rPr>
                <w:b w:val="0"/>
                <w:bCs/>
                <w:color w:val="04143A" w:themeColor="text2" w:themeShade="80"/>
              </w:rPr>
            </w:pPr>
            <w:r w:rsidRPr="00F27668">
              <w:rPr>
                <w:bCs/>
                <w:color w:val="04143A" w:themeColor="text2" w:themeShade="80"/>
              </w:rPr>
              <w:t>Exit condition</w:t>
            </w:r>
          </w:p>
          <w:p w14:paraId="782D2F85" w14:textId="31C2973E" w:rsidR="00E45534" w:rsidRPr="00F27668" w:rsidRDefault="00E45534" w:rsidP="009250E9">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w:t>
            </w:r>
            <w:r w:rsidR="0051057E">
              <w:rPr>
                <w:color w:val="04143A" w:themeColor="text2" w:themeShade="80"/>
              </w:rPr>
              <w:t xml:space="preserve"> </w:t>
            </w:r>
            <w:r w:rsidRPr="00F27668">
              <w:rPr>
                <w:color w:val="04143A" w:themeColor="text2" w:themeShade="80"/>
              </w:rPr>
              <w:t>success</w:t>
            </w:r>
          </w:p>
        </w:tc>
        <w:tc>
          <w:tcPr>
            <w:tcW w:w="7116" w:type="dxa"/>
            <w:gridSpan w:val="4"/>
            <w:shd w:val="clear" w:color="auto" w:fill="FFFFFF" w:themeFill="background1"/>
            <w:vAlign w:val="center"/>
          </w:tcPr>
          <w:p w14:paraId="7885032A" w14:textId="422292F3"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L’aggiunta del prodotto </w:t>
            </w:r>
            <w:r w:rsidR="00B769C4">
              <w:rPr>
                <w:b w:val="0"/>
                <w:bCs/>
                <w:i/>
                <w:iCs/>
                <w:color w:val="04143A" w:themeColor="text2" w:themeShade="80"/>
              </w:rPr>
              <w:t xml:space="preserve">all’ordine </w:t>
            </w:r>
            <w:r w:rsidRPr="009250E9">
              <w:rPr>
                <w:b w:val="0"/>
                <w:bCs/>
                <w:i/>
                <w:iCs/>
                <w:color w:val="04143A" w:themeColor="text2" w:themeShade="80"/>
              </w:rPr>
              <w:t>è andata a buon fine.</w:t>
            </w:r>
          </w:p>
        </w:tc>
      </w:tr>
      <w:tr w:rsidR="00E45534" w:rsidRPr="00F27668" w14:paraId="2DB8F0A6" w14:textId="77777777" w:rsidTr="0051057E">
        <w:trPr>
          <w:trHeight w:val="283"/>
        </w:trPr>
        <w:tc>
          <w:tcPr>
            <w:tcW w:w="2738" w:type="dxa"/>
            <w:shd w:val="clear" w:color="auto" w:fill="F2F7F4" w:themeFill="accent5" w:themeFillTint="33"/>
          </w:tcPr>
          <w:p w14:paraId="5DACE8D7" w14:textId="77777777" w:rsidR="00E45534" w:rsidRPr="00F27668" w:rsidRDefault="00E45534" w:rsidP="0051057E">
            <w:pPr>
              <w:rPr>
                <w:b w:val="0"/>
                <w:bCs/>
                <w:color w:val="04143A" w:themeColor="text2" w:themeShade="80"/>
              </w:rPr>
            </w:pPr>
            <w:r w:rsidRPr="00F27668">
              <w:rPr>
                <w:bCs/>
                <w:color w:val="04143A" w:themeColor="text2" w:themeShade="80"/>
              </w:rPr>
              <w:t>Exit condition</w:t>
            </w:r>
          </w:p>
          <w:p w14:paraId="4D6D596B" w14:textId="6F2272A6" w:rsidR="00E45534" w:rsidRPr="00F27668" w:rsidRDefault="00E45534" w:rsidP="0051057E">
            <w:pPr>
              <w:rPr>
                <w:color w:val="04143A" w:themeColor="text2" w:themeShade="80"/>
              </w:rPr>
            </w:pPr>
            <w:r w:rsidRPr="00F27668">
              <w:rPr>
                <w:color w:val="04143A" w:themeColor="text2" w:themeShade="80"/>
              </w:rPr>
              <w:t xml:space="preserve">                    </w:t>
            </w:r>
            <w:r w:rsidR="0051057E">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vAlign w:val="center"/>
          </w:tcPr>
          <w:p w14:paraId="770C4B7D" w14:textId="400FB52C" w:rsidR="00E45534" w:rsidRPr="009250E9" w:rsidRDefault="009250E9" w:rsidP="0051057E">
            <w:pPr>
              <w:rPr>
                <w:b w:val="0"/>
                <w:bCs/>
                <w:i/>
                <w:iCs/>
                <w:color w:val="04143A" w:themeColor="text2" w:themeShade="80"/>
              </w:rPr>
            </w:pPr>
            <w:r w:rsidRPr="009250E9">
              <w:rPr>
                <w:b w:val="0"/>
                <w:bCs/>
                <w:i/>
                <w:iCs/>
                <w:color w:val="04143A" w:themeColor="text2" w:themeShade="80"/>
              </w:rPr>
              <w:t>Non è stato possibile aggiunere il prodotto all’ordine</w:t>
            </w:r>
            <w:r>
              <w:rPr>
                <w:b w:val="0"/>
                <w:bCs/>
                <w:i/>
                <w:iCs/>
                <w:color w:val="04143A" w:themeColor="text2" w:themeShade="80"/>
              </w:rPr>
              <w:t>.</w:t>
            </w:r>
          </w:p>
        </w:tc>
      </w:tr>
      <w:tr w:rsidR="00E45534" w:rsidRPr="00F27668" w14:paraId="4FE2F17B" w14:textId="77777777" w:rsidTr="009250E9">
        <w:trPr>
          <w:trHeight w:val="283"/>
        </w:trPr>
        <w:tc>
          <w:tcPr>
            <w:tcW w:w="2738" w:type="dxa"/>
            <w:shd w:val="clear" w:color="auto" w:fill="F2F7F4" w:themeFill="accent5" w:themeFillTint="33"/>
          </w:tcPr>
          <w:p w14:paraId="2AF4DC0F" w14:textId="77777777" w:rsidR="00E45534" w:rsidRPr="00F27668" w:rsidRDefault="00E45534" w:rsidP="009250E9">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0EAAF76E" w14:textId="4C2FD753" w:rsidR="00E45534" w:rsidRPr="009250E9" w:rsidRDefault="009250E9" w:rsidP="009250E9">
            <w:pPr>
              <w:rPr>
                <w:b w:val="0"/>
                <w:bCs/>
                <w:i/>
                <w:iCs/>
                <w:color w:val="04143A" w:themeColor="text2" w:themeShade="80"/>
              </w:rPr>
            </w:pPr>
            <w:r w:rsidRPr="009250E9">
              <w:rPr>
                <w:b w:val="0"/>
                <w:bCs/>
                <w:i/>
                <w:iCs/>
                <w:color w:val="04143A" w:themeColor="text2" w:themeShade="80"/>
              </w:rPr>
              <w:t>Alta</w:t>
            </w:r>
          </w:p>
        </w:tc>
      </w:tr>
      <w:tr w:rsidR="00E45534" w:rsidRPr="00F27668" w14:paraId="5D18C2D9" w14:textId="77777777" w:rsidTr="009250E9">
        <w:trPr>
          <w:trHeight w:val="283"/>
        </w:trPr>
        <w:tc>
          <w:tcPr>
            <w:tcW w:w="2738" w:type="dxa"/>
            <w:shd w:val="clear" w:color="auto" w:fill="F2F7F4" w:themeFill="accent5" w:themeFillTint="33"/>
          </w:tcPr>
          <w:p w14:paraId="5056D034" w14:textId="77777777" w:rsidR="00E45534" w:rsidRPr="00F27668" w:rsidRDefault="00E45534" w:rsidP="009250E9">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vAlign w:val="center"/>
          </w:tcPr>
          <w:p w14:paraId="2D7E3089" w14:textId="7B78D684" w:rsidR="00E45534" w:rsidRPr="009250E9" w:rsidRDefault="009250E9" w:rsidP="009250E9">
            <w:pPr>
              <w:rPr>
                <w:b w:val="0"/>
                <w:bCs/>
                <w:i/>
                <w:iCs/>
                <w:color w:val="04143A" w:themeColor="text2" w:themeShade="80"/>
              </w:rPr>
            </w:pPr>
            <w:r w:rsidRPr="009250E9">
              <w:rPr>
                <w:b w:val="0"/>
                <w:bCs/>
                <w:i/>
                <w:iCs/>
                <w:color w:val="04143A" w:themeColor="text2" w:themeShade="80"/>
              </w:rPr>
              <w:t xml:space="preserve">50 </w:t>
            </w:r>
            <w:r w:rsidR="00FB16C7">
              <w:rPr>
                <w:b w:val="0"/>
                <w:bCs/>
                <w:i/>
                <w:iCs/>
                <w:color w:val="04143A" w:themeColor="text2" w:themeShade="80"/>
              </w:rPr>
              <w:t>usi</w:t>
            </w:r>
            <w:r w:rsidRPr="009250E9">
              <w:rPr>
                <w:b w:val="0"/>
                <w:bCs/>
                <w:i/>
                <w:iCs/>
                <w:color w:val="04143A" w:themeColor="text2" w:themeShade="80"/>
              </w:rPr>
              <w:t>/giorno</w:t>
            </w:r>
          </w:p>
        </w:tc>
      </w:tr>
      <w:tr w:rsidR="00E45534" w:rsidRPr="00F27668" w14:paraId="6F41616F" w14:textId="77777777" w:rsidTr="009250E9">
        <w:tc>
          <w:tcPr>
            <w:tcW w:w="9854" w:type="dxa"/>
            <w:gridSpan w:val="5"/>
            <w:shd w:val="clear" w:color="auto" w:fill="F2F7F4" w:themeFill="accent5" w:themeFillTint="33"/>
            <w:vAlign w:val="center"/>
          </w:tcPr>
          <w:p w14:paraId="2C98715A" w14:textId="303B3B14" w:rsidR="00E45534" w:rsidRPr="00F27668" w:rsidRDefault="00E45534" w:rsidP="009250E9">
            <w:pPr>
              <w:jc w:val="center"/>
              <w:rPr>
                <w:b w:val="0"/>
                <w:bCs/>
                <w:caps/>
                <w:color w:val="04143A" w:themeColor="text2" w:themeShade="80"/>
              </w:rPr>
            </w:pPr>
            <w:r w:rsidRPr="00F27668">
              <w:rPr>
                <w:bCs/>
                <w:caps/>
                <w:color w:val="04143A" w:themeColor="text2" w:themeShade="80"/>
              </w:rPr>
              <w:t>Flusso di Eventi Principale</w:t>
            </w:r>
          </w:p>
        </w:tc>
      </w:tr>
      <w:tr w:rsidR="00E45534" w:rsidRPr="00F27668" w14:paraId="31CF2F57" w14:textId="77777777" w:rsidTr="009250E9">
        <w:tc>
          <w:tcPr>
            <w:tcW w:w="4786" w:type="dxa"/>
            <w:gridSpan w:val="2"/>
            <w:shd w:val="clear" w:color="auto" w:fill="F2F7F4" w:themeFill="accent5" w:themeFillTint="33"/>
          </w:tcPr>
          <w:p w14:paraId="3A43D410" w14:textId="77777777" w:rsidR="00E45534" w:rsidRPr="00F27668" w:rsidRDefault="00E45534" w:rsidP="009250E9">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F2F7F4" w:themeFill="accent5" w:themeFillTint="33"/>
          </w:tcPr>
          <w:p w14:paraId="572B43A7" w14:textId="77777777" w:rsidR="00E45534" w:rsidRPr="00F27668" w:rsidRDefault="00E45534" w:rsidP="009250E9">
            <w:pPr>
              <w:jc w:val="center"/>
              <w:rPr>
                <w:b w:val="0"/>
                <w:bCs/>
                <w:color w:val="04143A" w:themeColor="text2" w:themeShade="80"/>
              </w:rPr>
            </w:pPr>
            <w:r w:rsidRPr="00F27668">
              <w:rPr>
                <w:bCs/>
                <w:color w:val="04143A" w:themeColor="text2" w:themeShade="80"/>
              </w:rPr>
              <w:t>SISTEMA</w:t>
            </w:r>
          </w:p>
        </w:tc>
      </w:tr>
      <w:tr w:rsidR="00E45534" w:rsidRPr="00F27668" w14:paraId="0FCA336E" w14:textId="77777777" w:rsidTr="009250E9">
        <w:tc>
          <w:tcPr>
            <w:tcW w:w="4786" w:type="dxa"/>
            <w:gridSpan w:val="2"/>
          </w:tcPr>
          <w:p w14:paraId="7457F5FE" w14:textId="769F9C6E" w:rsidR="00E45534" w:rsidRPr="0051057E" w:rsidRDefault="00B769C4" w:rsidP="009250E9">
            <w:pPr>
              <w:ind w:left="34"/>
              <w:rPr>
                <w:b w:val="0"/>
                <w:bCs/>
                <w:i/>
                <w:iCs/>
                <w:color w:val="04143A" w:themeColor="text2" w:themeShade="80"/>
              </w:rPr>
            </w:pPr>
            <w:r w:rsidRPr="0051057E">
              <w:rPr>
                <w:b w:val="0"/>
                <w:bCs/>
                <w:i/>
                <w:iCs/>
                <w:color w:val="04143A" w:themeColor="text2" w:themeShade="80"/>
              </w:rPr>
              <w:t>Il cliente</w:t>
            </w:r>
            <w:r w:rsidR="00D26B12">
              <w:rPr>
                <w:b w:val="0"/>
                <w:bCs/>
                <w:i/>
                <w:iCs/>
                <w:color w:val="04143A" w:themeColor="text2" w:themeShade="80"/>
              </w:rPr>
              <w:t xml:space="preserve"> consulta il menù e  &lt;Ucvisualizza menu&gt;</w:t>
            </w:r>
            <w:r w:rsidRPr="0051057E">
              <w:rPr>
                <w:b w:val="0"/>
                <w:bCs/>
                <w:i/>
                <w:iCs/>
                <w:color w:val="04143A" w:themeColor="text2" w:themeShade="80"/>
              </w:rPr>
              <w:t xml:space="preserve"> clicca sulla portata che intende aggiungere all’ordine.</w:t>
            </w:r>
          </w:p>
        </w:tc>
        <w:tc>
          <w:tcPr>
            <w:tcW w:w="5068" w:type="dxa"/>
            <w:gridSpan w:val="3"/>
          </w:tcPr>
          <w:p w14:paraId="76D4F69D" w14:textId="5E2C6585" w:rsidR="00B769C4" w:rsidRPr="0051057E" w:rsidRDefault="00B769C4" w:rsidP="00B769C4">
            <w:pPr>
              <w:rPr>
                <w:b w:val="0"/>
                <w:bCs/>
                <w:i/>
                <w:iCs/>
                <w:color w:val="04143A" w:themeColor="text2" w:themeShade="80"/>
              </w:rPr>
            </w:pPr>
            <w:r w:rsidRPr="0051057E">
              <w:rPr>
                <w:b w:val="0"/>
                <w:bCs/>
                <w:i/>
                <w:iCs/>
                <w:color w:val="04143A" w:themeColor="text2" w:themeShade="80"/>
              </w:rPr>
              <w:t>Il sistema reindirizza a una pagina in cui sono presenti maggiori dettagli sulla portata:</w:t>
            </w:r>
          </w:p>
          <w:p w14:paraId="56BB9D75"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Foto del piatto;</w:t>
            </w:r>
          </w:p>
          <w:p w14:paraId="2EBB7C0A"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Nome del piatto;</w:t>
            </w:r>
          </w:p>
          <w:p w14:paraId="6616EEA1" w14:textId="77777777" w:rsidR="00B769C4" w:rsidRPr="0051057E" w:rsidRDefault="00B769C4" w:rsidP="00B769C4">
            <w:pPr>
              <w:pStyle w:val="Paragrafoelenco"/>
              <w:numPr>
                <w:ilvl w:val="0"/>
                <w:numId w:val="14"/>
              </w:numPr>
              <w:rPr>
                <w:b w:val="0"/>
                <w:bCs/>
                <w:i/>
                <w:iCs/>
                <w:color w:val="04143A" w:themeColor="text2" w:themeShade="80"/>
              </w:rPr>
            </w:pPr>
            <w:r w:rsidRPr="0051057E">
              <w:rPr>
                <w:b w:val="0"/>
                <w:bCs/>
                <w:i/>
                <w:iCs/>
                <w:color w:val="04143A" w:themeColor="text2" w:themeShade="80"/>
              </w:rPr>
              <w:t>Lista degli ingredienti;</w:t>
            </w:r>
          </w:p>
          <w:p w14:paraId="389A3AB0" w14:textId="690778B0" w:rsidR="00B769C4" w:rsidRPr="0051057E" w:rsidRDefault="00B769C4" w:rsidP="00B769C4">
            <w:pPr>
              <w:rPr>
                <w:b w:val="0"/>
                <w:bCs/>
                <w:i/>
                <w:iCs/>
                <w:color w:val="04143A" w:themeColor="text2" w:themeShade="80"/>
              </w:rPr>
            </w:pPr>
            <w:r w:rsidRPr="0051057E">
              <w:rPr>
                <w:b w:val="0"/>
                <w:bCs/>
                <w:i/>
                <w:iCs/>
                <w:color w:val="04143A" w:themeColor="text2" w:themeShade="80"/>
              </w:rPr>
              <w:t>e un bottone per aggiungere la portata all’ordine.</w:t>
            </w:r>
          </w:p>
        </w:tc>
      </w:tr>
      <w:tr w:rsidR="00E45534" w:rsidRPr="00F27668" w14:paraId="0E9E9F28" w14:textId="77777777" w:rsidTr="00B769C4">
        <w:tc>
          <w:tcPr>
            <w:tcW w:w="4786" w:type="dxa"/>
            <w:gridSpan w:val="2"/>
          </w:tcPr>
          <w:p w14:paraId="5B23ACFF" w14:textId="5A9F9F63" w:rsidR="00E45534" w:rsidRPr="0051057E" w:rsidRDefault="00B769C4" w:rsidP="009250E9">
            <w:pPr>
              <w:rPr>
                <w:b w:val="0"/>
                <w:bCs/>
                <w:i/>
                <w:iCs/>
                <w:color w:val="04143A" w:themeColor="text2" w:themeShade="80"/>
              </w:rPr>
            </w:pPr>
            <w:r w:rsidRPr="0051057E">
              <w:rPr>
                <w:b w:val="0"/>
                <w:bCs/>
                <w:i/>
                <w:iCs/>
                <w:color w:val="04143A" w:themeColor="text2" w:themeShade="80"/>
              </w:rPr>
              <w:t>Il cliete clicca sul bottone “aggiungi all’ordine”.</w:t>
            </w:r>
          </w:p>
        </w:tc>
        <w:tc>
          <w:tcPr>
            <w:tcW w:w="5068" w:type="dxa"/>
            <w:gridSpan w:val="3"/>
          </w:tcPr>
          <w:p w14:paraId="3208973C" w14:textId="1E4DB2CE" w:rsidR="00E45534" w:rsidRPr="0051057E" w:rsidRDefault="00B769C4" w:rsidP="00B769C4">
            <w:pPr>
              <w:rPr>
                <w:b w:val="0"/>
                <w:bCs/>
                <w:i/>
                <w:iCs/>
                <w:color w:val="04143A" w:themeColor="text2" w:themeShade="80"/>
              </w:rPr>
            </w:pPr>
            <w:r w:rsidRPr="0051057E">
              <w:rPr>
                <w:b w:val="0"/>
                <w:bCs/>
                <w:i/>
                <w:iCs/>
                <w:color w:val="04143A" w:themeColor="text2" w:themeShade="80"/>
              </w:rPr>
              <w:t>Il sistema aggiunge la portata desiderata all’ordine</w:t>
            </w:r>
            <w:r w:rsidR="0051057E" w:rsidRPr="0051057E">
              <w:rPr>
                <w:b w:val="0"/>
                <w:bCs/>
                <w:i/>
                <w:iCs/>
                <w:color w:val="04143A" w:themeColor="text2" w:themeShade="80"/>
              </w:rPr>
              <w:t xml:space="preserve"> e lo notifica all’utente</w:t>
            </w:r>
            <w:r w:rsidRPr="0051057E">
              <w:rPr>
                <w:b w:val="0"/>
                <w:bCs/>
                <w:i/>
                <w:iCs/>
                <w:color w:val="04143A" w:themeColor="text2" w:themeShade="80"/>
              </w:rPr>
              <w:t>.</w:t>
            </w:r>
          </w:p>
        </w:tc>
      </w:tr>
      <w:tr w:rsidR="00E45534" w:rsidRPr="00F27668" w14:paraId="6EEB5BC6" w14:textId="77777777" w:rsidTr="009250E9">
        <w:tc>
          <w:tcPr>
            <w:tcW w:w="9854" w:type="dxa"/>
            <w:gridSpan w:val="5"/>
            <w:shd w:val="clear" w:color="auto" w:fill="F2F7F4" w:themeFill="accent5" w:themeFillTint="33"/>
          </w:tcPr>
          <w:p w14:paraId="4096A958" w14:textId="3912DA0F" w:rsidR="00E45534" w:rsidRPr="00F27668" w:rsidRDefault="00113800" w:rsidP="009250E9">
            <w:pPr>
              <w:rPr>
                <w:color w:val="04143A" w:themeColor="text2" w:themeShade="80"/>
              </w:rPr>
            </w:pPr>
            <w:r w:rsidRPr="00F27668">
              <w:rPr>
                <w:bCs/>
                <w:color w:val="04143A" w:themeColor="text2" w:themeShade="80"/>
              </w:rPr>
              <w:t xml:space="preserve">I FLUSSO DI EVENTI ALTERNATIVO:  </w:t>
            </w:r>
            <w:r w:rsidR="0051057E">
              <w:rPr>
                <w:color w:val="04143A" w:themeColor="text2" w:themeShade="80"/>
              </w:rPr>
              <w:t>la portata non è disponibile</w:t>
            </w:r>
          </w:p>
        </w:tc>
      </w:tr>
      <w:tr w:rsidR="0051057E" w:rsidRPr="00F27668" w14:paraId="7DE95EF7" w14:textId="77777777" w:rsidTr="00792A5F">
        <w:tc>
          <w:tcPr>
            <w:tcW w:w="2738" w:type="dxa"/>
            <w:shd w:val="clear" w:color="auto" w:fill="F2F7F4" w:themeFill="accent5" w:themeFillTint="33"/>
            <w:vAlign w:val="center"/>
          </w:tcPr>
          <w:p w14:paraId="0B11502D" w14:textId="6F025432"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323D8A24" w14:textId="05FB32DB" w:rsidR="0051057E" w:rsidRPr="0051057E" w:rsidRDefault="00E7220D" w:rsidP="009250E9">
            <w:pPr>
              <w:rPr>
                <w:b w:val="0"/>
                <w:bCs/>
                <w:i/>
                <w:iCs/>
                <w:color w:val="04143A" w:themeColor="text2" w:themeShade="80"/>
              </w:rPr>
            </w:pPr>
            <w:r>
              <w:rPr>
                <w:b w:val="0"/>
                <w:bCs/>
                <w:i/>
                <w:iCs/>
                <w:color w:val="04143A" w:themeColor="text2" w:themeShade="80"/>
              </w:rPr>
              <w:t>Il sistema n</w:t>
            </w:r>
            <w:r w:rsidR="0051057E" w:rsidRPr="0051057E">
              <w:rPr>
                <w:b w:val="0"/>
                <w:bCs/>
                <w:i/>
                <w:iCs/>
                <w:color w:val="04143A" w:themeColor="text2" w:themeShade="80"/>
              </w:rPr>
              <w:t>otifica all’utente che l’elemeto selezionato non è disponibile, pertanto non può essere aggiunto all’ordine.</w:t>
            </w:r>
          </w:p>
        </w:tc>
      </w:tr>
      <w:tr w:rsidR="00E45534" w:rsidRPr="00F27668" w14:paraId="6C7F98BB" w14:textId="77777777" w:rsidTr="009250E9">
        <w:tc>
          <w:tcPr>
            <w:tcW w:w="9854" w:type="dxa"/>
            <w:gridSpan w:val="5"/>
            <w:shd w:val="clear" w:color="auto" w:fill="F2F7F4" w:themeFill="accent5" w:themeFillTint="33"/>
          </w:tcPr>
          <w:p w14:paraId="528C5401" w14:textId="371A40D2" w:rsidR="00E45534" w:rsidRPr="00F27668" w:rsidRDefault="00113800" w:rsidP="009250E9">
            <w:pPr>
              <w:rPr>
                <w:color w:val="04143A" w:themeColor="text2" w:themeShade="80"/>
              </w:rPr>
            </w:pPr>
            <w:r w:rsidRPr="00F27668">
              <w:rPr>
                <w:bCs/>
                <w:color w:val="04143A" w:themeColor="text2" w:themeShade="80"/>
              </w:rPr>
              <w:t xml:space="preserve">I FLUSSO DI EVENTI DI ERRORE: </w:t>
            </w:r>
            <w:r w:rsidR="0051057E">
              <w:rPr>
                <w:color w:val="04143A" w:themeColor="text2" w:themeShade="80"/>
              </w:rPr>
              <w:t>la portata non è stata aggiunta all’ordine</w:t>
            </w:r>
          </w:p>
        </w:tc>
      </w:tr>
      <w:tr w:rsidR="0051057E" w:rsidRPr="00F27668" w14:paraId="1B498C21" w14:textId="77777777" w:rsidTr="00792A5F">
        <w:tc>
          <w:tcPr>
            <w:tcW w:w="2738" w:type="dxa"/>
            <w:shd w:val="clear" w:color="auto" w:fill="F2F7F4" w:themeFill="accent5" w:themeFillTint="33"/>
            <w:vAlign w:val="center"/>
          </w:tcPr>
          <w:p w14:paraId="58B713BE" w14:textId="77777777" w:rsidR="0051057E" w:rsidRPr="00F27668" w:rsidRDefault="0051057E"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027D4841" w14:textId="04097F65" w:rsidR="0051057E" w:rsidRPr="0051057E" w:rsidRDefault="00E7220D" w:rsidP="009250E9">
            <w:pPr>
              <w:rPr>
                <w:b w:val="0"/>
                <w:bCs/>
                <w:i/>
                <w:iCs/>
                <w:color w:val="04143A" w:themeColor="text2" w:themeShade="80"/>
              </w:rPr>
            </w:pPr>
            <w:r>
              <w:rPr>
                <w:b w:val="0"/>
                <w:bCs/>
                <w:i/>
                <w:iCs/>
                <w:color w:val="04143A" w:themeColor="text2" w:themeShade="80"/>
              </w:rPr>
              <w:t>Il sistema i</w:t>
            </w:r>
            <w:r w:rsidR="0051057E" w:rsidRPr="0051057E">
              <w:rPr>
                <w:b w:val="0"/>
                <w:bCs/>
                <w:i/>
                <w:iCs/>
                <w:color w:val="04143A" w:themeColor="text2" w:themeShade="80"/>
              </w:rPr>
              <w:t>nvia un messaggio d’errore affermando che a seguito di un problema non è stato possibile aggiungere la portata all’ordine.</w:t>
            </w:r>
          </w:p>
        </w:tc>
      </w:tr>
    </w:tbl>
    <w:p w14:paraId="5F705E98"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0FEF9B61" w14:textId="77777777" w:rsidTr="009250E9">
        <w:trPr>
          <w:trHeight w:val="143"/>
        </w:trPr>
        <w:tc>
          <w:tcPr>
            <w:tcW w:w="2738" w:type="dxa"/>
            <w:vMerge w:val="restart"/>
            <w:shd w:val="clear" w:color="auto" w:fill="F2F7F4" w:themeFill="accent5" w:themeFillTint="33"/>
          </w:tcPr>
          <w:p w14:paraId="74E9E63A"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lastRenderedPageBreak/>
              <w:t>Identificativo</w:t>
            </w:r>
          </w:p>
          <w:p w14:paraId="4C322652"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F2F7F4" w:themeFill="accent5" w:themeFillTint="33"/>
          </w:tcPr>
          <w:p w14:paraId="3AF4FD51" w14:textId="670E7CF3" w:rsidR="00884CEC" w:rsidRPr="00F27668" w:rsidRDefault="00884CEC" w:rsidP="009250E9">
            <w:pPr>
              <w:rPr>
                <w:b w:val="0"/>
                <w:color w:val="04143A" w:themeColor="text2" w:themeShade="80"/>
              </w:rPr>
            </w:pPr>
            <w:r>
              <w:rPr>
                <w:color w:val="04143A" w:themeColor="text2" w:themeShade="80"/>
              </w:rPr>
              <w:t>Rimuovi prodotto</w:t>
            </w:r>
          </w:p>
        </w:tc>
        <w:tc>
          <w:tcPr>
            <w:tcW w:w="1705" w:type="dxa"/>
            <w:shd w:val="clear" w:color="auto" w:fill="F2F7F4" w:themeFill="accent5" w:themeFillTint="33"/>
          </w:tcPr>
          <w:p w14:paraId="63A6EAFC"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591A83B" w14:textId="7B34B0FF" w:rsidR="00884CEC" w:rsidRPr="00F27668" w:rsidRDefault="00884CEC" w:rsidP="009250E9">
            <w:pPr>
              <w:rPr>
                <w:bCs/>
                <w:i/>
                <w:iCs/>
                <w:color w:val="04143A" w:themeColor="text2" w:themeShade="80"/>
              </w:rPr>
            </w:pPr>
            <w:r w:rsidRPr="00F27668">
              <w:rPr>
                <w:bCs/>
                <w:i/>
                <w:iCs/>
                <w:color w:val="04143A" w:themeColor="text2" w:themeShade="80"/>
              </w:rPr>
              <w:t>2</w:t>
            </w:r>
            <w:r w:rsidR="0051057E">
              <w:rPr>
                <w:bCs/>
                <w:i/>
                <w:iCs/>
                <w:color w:val="04143A" w:themeColor="text2" w:themeShade="80"/>
              </w:rPr>
              <w:t>9</w:t>
            </w:r>
            <w:r w:rsidRPr="00F27668">
              <w:rPr>
                <w:bCs/>
                <w:i/>
                <w:iCs/>
                <w:color w:val="04143A" w:themeColor="text2" w:themeShade="80"/>
              </w:rPr>
              <w:t>/10/2020</w:t>
            </w:r>
          </w:p>
        </w:tc>
      </w:tr>
      <w:tr w:rsidR="00884CEC" w:rsidRPr="00F27668" w14:paraId="63186EEB" w14:textId="77777777" w:rsidTr="009250E9">
        <w:trPr>
          <w:trHeight w:val="270"/>
        </w:trPr>
        <w:tc>
          <w:tcPr>
            <w:tcW w:w="2738" w:type="dxa"/>
            <w:vMerge/>
            <w:shd w:val="clear" w:color="auto" w:fill="F2F7F4" w:themeFill="accent5" w:themeFillTint="33"/>
          </w:tcPr>
          <w:p w14:paraId="762897B3"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0E50A877"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475B8937"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1DABCE5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7B7B5AF1" w14:textId="77777777" w:rsidTr="009250E9">
        <w:trPr>
          <w:trHeight w:val="270"/>
        </w:trPr>
        <w:tc>
          <w:tcPr>
            <w:tcW w:w="2738" w:type="dxa"/>
            <w:vMerge/>
            <w:shd w:val="clear" w:color="auto" w:fill="F2F7F4" w:themeFill="accent5" w:themeFillTint="33"/>
          </w:tcPr>
          <w:p w14:paraId="3B6422DC"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0B9A2492"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3379B5EE"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5F452A79"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09F98F56" w14:textId="77777777" w:rsidTr="009250E9">
        <w:trPr>
          <w:trHeight w:val="283"/>
        </w:trPr>
        <w:tc>
          <w:tcPr>
            <w:tcW w:w="2738" w:type="dxa"/>
            <w:shd w:val="clear" w:color="auto" w:fill="F2F7F4" w:themeFill="accent5" w:themeFillTint="33"/>
          </w:tcPr>
          <w:p w14:paraId="465CBA79"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6E6A9596" w14:textId="69E0910D" w:rsidR="00884CEC" w:rsidRPr="00F27668" w:rsidRDefault="0051057E" w:rsidP="009250E9">
            <w:pPr>
              <w:rPr>
                <w:bCs/>
                <w:i/>
                <w:iCs/>
                <w:color w:val="04143A" w:themeColor="text2" w:themeShade="80"/>
              </w:rPr>
            </w:pPr>
            <w:r w:rsidRPr="009250E9">
              <w:rPr>
                <w:b w:val="0"/>
                <w:i/>
                <w:iCs/>
                <w:color w:val="04143A" w:themeColor="text2" w:themeShade="80"/>
              </w:rPr>
              <w:t>Lo use case fornisce al cliente la possibilità di</w:t>
            </w:r>
            <w:r>
              <w:rPr>
                <w:b w:val="0"/>
                <w:i/>
                <w:iCs/>
                <w:color w:val="04143A" w:themeColor="text2" w:themeShade="80"/>
              </w:rPr>
              <w:t xml:space="preserve"> rimuovere</w:t>
            </w:r>
            <w:r w:rsidRPr="009250E9">
              <w:rPr>
                <w:b w:val="0"/>
                <w:i/>
                <w:iCs/>
                <w:color w:val="04143A" w:themeColor="text2" w:themeShade="80"/>
              </w:rPr>
              <w:t xml:space="preserve"> una portata o una bevanda </w:t>
            </w:r>
            <w:r>
              <w:rPr>
                <w:b w:val="0"/>
                <w:i/>
                <w:iCs/>
                <w:color w:val="04143A" w:themeColor="text2" w:themeShade="80"/>
              </w:rPr>
              <w:t>d</w:t>
            </w:r>
            <w:r w:rsidRPr="009250E9">
              <w:rPr>
                <w:b w:val="0"/>
                <w:i/>
                <w:iCs/>
                <w:color w:val="04143A" w:themeColor="text2" w:themeShade="80"/>
              </w:rPr>
              <w:t>al proprio ordine.</w:t>
            </w:r>
          </w:p>
        </w:tc>
      </w:tr>
      <w:tr w:rsidR="0051057E" w:rsidRPr="00F27668" w14:paraId="71C37866" w14:textId="77777777" w:rsidTr="009250E9">
        <w:trPr>
          <w:trHeight w:val="283"/>
        </w:trPr>
        <w:tc>
          <w:tcPr>
            <w:tcW w:w="2738" w:type="dxa"/>
            <w:shd w:val="clear" w:color="auto" w:fill="F2F7F4" w:themeFill="accent5" w:themeFillTint="33"/>
          </w:tcPr>
          <w:p w14:paraId="45FC82D3" w14:textId="77777777" w:rsidR="0051057E" w:rsidRPr="00F27668" w:rsidRDefault="0051057E" w:rsidP="0051057E">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1A4AC1F3" w14:textId="77777777" w:rsidR="0051057E" w:rsidRPr="009250E9" w:rsidRDefault="0051057E" w:rsidP="0051057E">
            <w:pPr>
              <w:rPr>
                <w:i/>
                <w:iCs/>
                <w:color w:val="04143A" w:themeColor="text2" w:themeShade="80"/>
              </w:rPr>
            </w:pPr>
            <w:r w:rsidRPr="009250E9">
              <w:rPr>
                <w:i/>
                <w:iCs/>
                <w:color w:val="04143A" w:themeColor="text2" w:themeShade="80"/>
              </w:rPr>
              <w:t>Cliente</w:t>
            </w:r>
          </w:p>
          <w:p w14:paraId="0333B56B" w14:textId="5E3FB811" w:rsidR="0051057E" w:rsidRPr="00F27668" w:rsidRDefault="0051057E" w:rsidP="0051057E">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rimuovere un elemento dal proprio ordine</w:t>
            </w:r>
            <w:r w:rsidRPr="009250E9">
              <w:rPr>
                <w:b w:val="0"/>
                <w:bCs/>
                <w:i/>
                <w:iCs/>
                <w:color w:val="04143A" w:themeColor="text2" w:themeShade="80"/>
              </w:rPr>
              <w:t>.</w:t>
            </w:r>
          </w:p>
        </w:tc>
      </w:tr>
      <w:tr w:rsidR="0051057E" w:rsidRPr="00F27668" w14:paraId="6F0FE132" w14:textId="77777777" w:rsidTr="009250E9">
        <w:trPr>
          <w:trHeight w:val="283"/>
        </w:trPr>
        <w:tc>
          <w:tcPr>
            <w:tcW w:w="2738" w:type="dxa"/>
            <w:shd w:val="clear" w:color="auto" w:fill="F2F7F4" w:themeFill="accent5" w:themeFillTint="33"/>
          </w:tcPr>
          <w:p w14:paraId="72EED98A" w14:textId="77777777" w:rsidR="0051057E" w:rsidRPr="00F27668" w:rsidRDefault="0051057E" w:rsidP="0051057E">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273015C2" w14:textId="77777777" w:rsidR="0051057E" w:rsidRPr="009250E9" w:rsidRDefault="0051057E" w:rsidP="0051057E">
            <w:pPr>
              <w:rPr>
                <w:bCs/>
                <w:i/>
                <w:iCs/>
                <w:color w:val="04143A" w:themeColor="text2" w:themeShade="80"/>
              </w:rPr>
            </w:pPr>
            <w:r w:rsidRPr="009250E9">
              <w:rPr>
                <w:bCs/>
                <w:i/>
                <w:iCs/>
                <w:color w:val="04143A" w:themeColor="text2" w:themeShade="80"/>
              </w:rPr>
              <w:t>Personale</w:t>
            </w:r>
          </w:p>
          <w:p w14:paraId="501C770C" w14:textId="74B93B8F" w:rsidR="0051057E" w:rsidRPr="00F27668" w:rsidRDefault="0051057E" w:rsidP="0051057E">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rimuovere elementi dall’ordine, qualora gli sia richest</w:t>
            </w:r>
            <w:r w:rsidR="00792A5F">
              <w:rPr>
                <w:b w:val="0"/>
                <w:i/>
                <w:iCs/>
                <w:color w:val="04143A" w:themeColor="text2" w:themeShade="80"/>
              </w:rPr>
              <w:t>o dal cliente</w:t>
            </w:r>
            <w:r>
              <w:rPr>
                <w:b w:val="0"/>
                <w:i/>
                <w:iCs/>
                <w:color w:val="04143A" w:themeColor="text2" w:themeShade="80"/>
              </w:rPr>
              <w:t>.</w:t>
            </w:r>
          </w:p>
        </w:tc>
      </w:tr>
      <w:tr w:rsidR="0051057E" w:rsidRPr="00F27668" w14:paraId="6A7B3956" w14:textId="77777777" w:rsidTr="009250E9">
        <w:trPr>
          <w:trHeight w:val="283"/>
        </w:trPr>
        <w:tc>
          <w:tcPr>
            <w:tcW w:w="2738" w:type="dxa"/>
            <w:shd w:val="clear" w:color="auto" w:fill="F2F7F4" w:themeFill="accent5" w:themeFillTint="33"/>
          </w:tcPr>
          <w:p w14:paraId="4F3F3333" w14:textId="77777777" w:rsidR="0051057E" w:rsidRPr="00F27668" w:rsidRDefault="0051057E" w:rsidP="0051057E">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46CFE54E" w14:textId="4B17E144" w:rsidR="0030184D" w:rsidRPr="0030184D" w:rsidRDefault="0051057E"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2898B1DD" w14:textId="77777777" w:rsidR="0051057E" w:rsidRPr="00792A5F" w:rsidRDefault="0051057E"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469C0511" w14:textId="44EB8F5F" w:rsidR="0051057E" w:rsidRPr="00792A5F" w:rsidRDefault="0051057E" w:rsidP="00792A5F">
            <w:pPr>
              <w:pStyle w:val="Paragrafoelenco"/>
              <w:numPr>
                <w:ilvl w:val="0"/>
                <w:numId w:val="18"/>
              </w:numPr>
              <w:ind w:left="412"/>
              <w:rPr>
                <w:color w:val="04143A" w:themeColor="text2" w:themeShade="80"/>
              </w:rPr>
            </w:pPr>
            <w:r w:rsidRPr="00792A5F">
              <w:rPr>
                <w:b w:val="0"/>
                <w:bCs/>
                <w:i/>
                <w:iCs/>
                <w:color w:val="04143A" w:themeColor="text2" w:themeShade="80"/>
              </w:rPr>
              <w:t>L’utente ha almeno un elemento nel proprio ordine;</w:t>
            </w:r>
          </w:p>
        </w:tc>
      </w:tr>
      <w:tr w:rsidR="003444EC" w:rsidRPr="00F27668" w14:paraId="3208E967" w14:textId="77777777" w:rsidTr="000A142F">
        <w:trPr>
          <w:trHeight w:val="283"/>
        </w:trPr>
        <w:tc>
          <w:tcPr>
            <w:tcW w:w="2738" w:type="dxa"/>
            <w:shd w:val="clear" w:color="auto" w:fill="F2F7F4" w:themeFill="accent5" w:themeFillTint="33"/>
          </w:tcPr>
          <w:p w14:paraId="1453821E" w14:textId="77777777" w:rsidR="003444EC" w:rsidRPr="00F27668" w:rsidRDefault="003444EC" w:rsidP="003444EC">
            <w:pPr>
              <w:rPr>
                <w:b w:val="0"/>
                <w:bCs/>
                <w:color w:val="04143A" w:themeColor="text2" w:themeShade="80"/>
              </w:rPr>
            </w:pPr>
            <w:r w:rsidRPr="00F27668">
              <w:rPr>
                <w:bCs/>
                <w:color w:val="04143A" w:themeColor="text2" w:themeShade="80"/>
              </w:rPr>
              <w:t>Exit condition</w:t>
            </w:r>
          </w:p>
          <w:p w14:paraId="62B385A0" w14:textId="1F5E372D"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success</w:t>
            </w:r>
          </w:p>
        </w:tc>
        <w:tc>
          <w:tcPr>
            <w:tcW w:w="7116" w:type="dxa"/>
            <w:gridSpan w:val="4"/>
            <w:shd w:val="clear" w:color="auto" w:fill="FFFFFF" w:themeFill="background1"/>
            <w:vAlign w:val="center"/>
          </w:tcPr>
          <w:p w14:paraId="1C1A24F7" w14:textId="1109ED3E" w:rsidR="003444EC" w:rsidRPr="00F27668" w:rsidRDefault="003444EC" w:rsidP="003444EC">
            <w:pPr>
              <w:rPr>
                <w:color w:val="04143A" w:themeColor="text2" w:themeShade="80"/>
              </w:rPr>
            </w:pPr>
            <w:r w:rsidRPr="009250E9">
              <w:rPr>
                <w:b w:val="0"/>
                <w:bCs/>
                <w:i/>
                <w:iCs/>
                <w:color w:val="04143A" w:themeColor="text2" w:themeShade="80"/>
              </w:rPr>
              <w:t>L</w:t>
            </w:r>
            <w:r>
              <w:rPr>
                <w:b w:val="0"/>
                <w:bCs/>
                <w:i/>
                <w:iCs/>
                <w:color w:val="04143A" w:themeColor="text2" w:themeShade="80"/>
              </w:rPr>
              <w:t>a rimozione</w:t>
            </w:r>
            <w:r w:rsidRPr="009250E9">
              <w:rPr>
                <w:b w:val="0"/>
                <w:bCs/>
                <w:i/>
                <w:iCs/>
                <w:color w:val="04143A" w:themeColor="text2" w:themeShade="80"/>
              </w:rPr>
              <w:t xml:space="preserve"> del prodotto </w:t>
            </w:r>
            <w:r>
              <w:rPr>
                <w:b w:val="0"/>
                <w:bCs/>
                <w:i/>
                <w:iCs/>
                <w:color w:val="04143A" w:themeColor="text2" w:themeShade="80"/>
              </w:rPr>
              <w:t>d</w:t>
            </w:r>
            <w:r>
              <w:rPr>
                <w:b w:val="0"/>
                <w:bCs/>
                <w:i/>
                <w:iCs/>
                <w:color w:val="04143A" w:themeColor="text2" w:themeShade="80"/>
              </w:rPr>
              <w:t xml:space="preserve">all’ordine </w:t>
            </w:r>
            <w:r w:rsidRPr="009250E9">
              <w:rPr>
                <w:b w:val="0"/>
                <w:bCs/>
                <w:i/>
                <w:iCs/>
                <w:color w:val="04143A" w:themeColor="text2" w:themeShade="80"/>
              </w:rPr>
              <w:t>è andata a buon fine.</w:t>
            </w:r>
          </w:p>
        </w:tc>
      </w:tr>
      <w:tr w:rsidR="003444EC" w:rsidRPr="00F27668" w14:paraId="6B9791AC" w14:textId="77777777" w:rsidTr="009250E9">
        <w:trPr>
          <w:trHeight w:val="283"/>
        </w:trPr>
        <w:tc>
          <w:tcPr>
            <w:tcW w:w="2738" w:type="dxa"/>
            <w:shd w:val="clear" w:color="auto" w:fill="F2F7F4" w:themeFill="accent5" w:themeFillTint="33"/>
          </w:tcPr>
          <w:p w14:paraId="1AEEEDCF" w14:textId="77777777" w:rsidR="003444EC" w:rsidRPr="00F27668" w:rsidRDefault="003444EC" w:rsidP="003444EC">
            <w:pPr>
              <w:rPr>
                <w:b w:val="0"/>
                <w:bCs/>
                <w:color w:val="04143A" w:themeColor="text2" w:themeShade="80"/>
              </w:rPr>
            </w:pPr>
            <w:r w:rsidRPr="00F27668">
              <w:rPr>
                <w:bCs/>
                <w:color w:val="04143A" w:themeColor="text2" w:themeShade="80"/>
              </w:rPr>
              <w:t>Exit condition</w:t>
            </w:r>
          </w:p>
          <w:p w14:paraId="5B25EC6C" w14:textId="6F61C024" w:rsidR="003444EC" w:rsidRPr="00F27668" w:rsidRDefault="003444EC" w:rsidP="003444EC">
            <w:pPr>
              <w:rPr>
                <w:color w:val="04143A" w:themeColor="text2" w:themeShade="80"/>
              </w:rPr>
            </w:pPr>
            <w:r w:rsidRPr="00F27668">
              <w:rPr>
                <w:color w:val="04143A" w:themeColor="text2" w:themeShade="80"/>
              </w:rPr>
              <w:t xml:space="preserve">                    </w:t>
            </w:r>
            <w:r>
              <w:rPr>
                <w:color w:val="04143A" w:themeColor="text2" w:themeShade="80"/>
              </w:rPr>
              <w:t xml:space="preserve"> </w:t>
            </w:r>
            <w:r w:rsidRPr="00F27668">
              <w:rPr>
                <w:color w:val="04143A" w:themeColor="text2" w:themeShade="80"/>
              </w:rPr>
              <w:t>On failure</w:t>
            </w:r>
          </w:p>
        </w:tc>
        <w:tc>
          <w:tcPr>
            <w:tcW w:w="7116" w:type="dxa"/>
            <w:gridSpan w:val="4"/>
            <w:shd w:val="clear" w:color="auto" w:fill="FFFFFF" w:themeFill="background1"/>
          </w:tcPr>
          <w:p w14:paraId="58EBDD59" w14:textId="243A1416" w:rsidR="003444EC" w:rsidRPr="003444EC" w:rsidRDefault="003444EC" w:rsidP="003444EC">
            <w:pPr>
              <w:rPr>
                <w:b w:val="0"/>
                <w:bCs/>
                <w:i/>
                <w:iCs/>
                <w:color w:val="04143A" w:themeColor="text2" w:themeShade="80"/>
              </w:rPr>
            </w:pPr>
            <w:r w:rsidRPr="003444EC">
              <w:rPr>
                <w:b w:val="0"/>
                <w:bCs/>
                <w:i/>
                <w:iCs/>
                <w:color w:val="04143A" w:themeColor="text2" w:themeShade="80"/>
              </w:rPr>
              <w:t>Non è stato possibile rimuovere il prodotto dall’ordine;</w:t>
            </w:r>
          </w:p>
        </w:tc>
      </w:tr>
      <w:tr w:rsidR="003444EC" w:rsidRPr="00F27668" w14:paraId="6C8E4BA2" w14:textId="77777777" w:rsidTr="003444EC">
        <w:trPr>
          <w:trHeight w:val="283"/>
        </w:trPr>
        <w:tc>
          <w:tcPr>
            <w:tcW w:w="2738" w:type="dxa"/>
            <w:shd w:val="clear" w:color="auto" w:fill="F2F7F4" w:themeFill="accent5" w:themeFillTint="33"/>
          </w:tcPr>
          <w:p w14:paraId="30BC545E" w14:textId="77777777" w:rsidR="003444EC" w:rsidRPr="00F27668" w:rsidRDefault="003444EC" w:rsidP="003444EC">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43FD6EBE" w14:textId="2CCC5D6A" w:rsidR="003444EC" w:rsidRPr="003444EC" w:rsidRDefault="003444EC" w:rsidP="003444EC">
            <w:pPr>
              <w:rPr>
                <w:b w:val="0"/>
                <w:bCs/>
                <w:i/>
                <w:iCs/>
                <w:color w:val="04143A" w:themeColor="text2" w:themeShade="80"/>
              </w:rPr>
            </w:pPr>
            <w:r w:rsidRPr="003444EC">
              <w:rPr>
                <w:b w:val="0"/>
                <w:bCs/>
                <w:i/>
                <w:iCs/>
                <w:color w:val="04143A" w:themeColor="text2" w:themeShade="80"/>
              </w:rPr>
              <w:t>Alta</w:t>
            </w:r>
          </w:p>
        </w:tc>
      </w:tr>
      <w:tr w:rsidR="003444EC" w:rsidRPr="00F27668" w14:paraId="0212C74B" w14:textId="77777777" w:rsidTr="009250E9">
        <w:trPr>
          <w:trHeight w:val="283"/>
        </w:trPr>
        <w:tc>
          <w:tcPr>
            <w:tcW w:w="2738" w:type="dxa"/>
            <w:shd w:val="clear" w:color="auto" w:fill="F2F7F4" w:themeFill="accent5" w:themeFillTint="33"/>
          </w:tcPr>
          <w:p w14:paraId="29F8732C" w14:textId="77777777" w:rsidR="003444EC" w:rsidRPr="00F27668" w:rsidRDefault="003444EC" w:rsidP="003444EC">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3B67396C" w14:textId="5DF262BC" w:rsidR="003444EC" w:rsidRPr="003444EC" w:rsidRDefault="003444EC" w:rsidP="003444EC">
            <w:pPr>
              <w:rPr>
                <w:b w:val="0"/>
                <w:bCs/>
                <w:i/>
                <w:iCs/>
                <w:color w:val="04143A" w:themeColor="text2" w:themeShade="80"/>
              </w:rPr>
            </w:pPr>
            <w:r w:rsidRPr="003444EC">
              <w:rPr>
                <w:b w:val="0"/>
                <w:bCs/>
                <w:i/>
                <w:iCs/>
                <w:color w:val="04143A" w:themeColor="text2" w:themeShade="80"/>
              </w:rPr>
              <w:t>50 usi/giorno</w:t>
            </w:r>
          </w:p>
        </w:tc>
      </w:tr>
      <w:tr w:rsidR="003444EC" w:rsidRPr="00F27668" w14:paraId="0255AA87" w14:textId="77777777" w:rsidTr="009250E9">
        <w:tc>
          <w:tcPr>
            <w:tcW w:w="9854" w:type="dxa"/>
            <w:gridSpan w:val="5"/>
            <w:shd w:val="clear" w:color="auto" w:fill="F2F7F4" w:themeFill="accent5" w:themeFillTint="33"/>
            <w:vAlign w:val="center"/>
          </w:tcPr>
          <w:p w14:paraId="6CA49E31" w14:textId="1B3A8CE0" w:rsidR="003444EC" w:rsidRPr="00F27668" w:rsidRDefault="003444EC" w:rsidP="003444EC">
            <w:pPr>
              <w:jc w:val="center"/>
              <w:rPr>
                <w:b w:val="0"/>
                <w:bCs/>
                <w:caps/>
                <w:color w:val="04143A" w:themeColor="text2" w:themeShade="80"/>
              </w:rPr>
            </w:pPr>
            <w:r w:rsidRPr="00F27668">
              <w:rPr>
                <w:bCs/>
                <w:caps/>
                <w:color w:val="04143A" w:themeColor="text2" w:themeShade="80"/>
              </w:rPr>
              <w:t>Flusso di Eventi Principale</w:t>
            </w:r>
          </w:p>
        </w:tc>
      </w:tr>
      <w:tr w:rsidR="003444EC" w:rsidRPr="00F27668" w14:paraId="19E2C5CC" w14:textId="77777777" w:rsidTr="009250E9">
        <w:tc>
          <w:tcPr>
            <w:tcW w:w="4786" w:type="dxa"/>
            <w:gridSpan w:val="2"/>
            <w:shd w:val="clear" w:color="auto" w:fill="F2F7F4" w:themeFill="accent5" w:themeFillTint="33"/>
          </w:tcPr>
          <w:p w14:paraId="2B7B9FBD" w14:textId="77777777" w:rsidR="003444EC" w:rsidRPr="00F27668" w:rsidRDefault="003444EC" w:rsidP="003444EC">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F2F7F4" w:themeFill="accent5" w:themeFillTint="33"/>
          </w:tcPr>
          <w:p w14:paraId="40ABCCF6" w14:textId="77777777" w:rsidR="003444EC" w:rsidRPr="00F27668" w:rsidRDefault="003444EC" w:rsidP="003444EC">
            <w:pPr>
              <w:jc w:val="center"/>
              <w:rPr>
                <w:b w:val="0"/>
                <w:bCs/>
                <w:color w:val="04143A" w:themeColor="text2" w:themeShade="80"/>
              </w:rPr>
            </w:pPr>
            <w:r w:rsidRPr="00F27668">
              <w:rPr>
                <w:bCs/>
                <w:color w:val="04143A" w:themeColor="text2" w:themeShade="80"/>
              </w:rPr>
              <w:t>SISTEMA</w:t>
            </w:r>
          </w:p>
        </w:tc>
      </w:tr>
      <w:tr w:rsidR="003444EC" w:rsidRPr="00F27668" w14:paraId="4EEFAF57" w14:textId="77777777" w:rsidTr="009250E9">
        <w:tc>
          <w:tcPr>
            <w:tcW w:w="4786" w:type="dxa"/>
            <w:gridSpan w:val="2"/>
          </w:tcPr>
          <w:p w14:paraId="2BCAE114" w14:textId="31C79813" w:rsidR="003444EC" w:rsidRPr="003444EC" w:rsidRDefault="003444EC" w:rsidP="003444EC">
            <w:pPr>
              <w:ind w:left="34"/>
              <w:rPr>
                <w:b w:val="0"/>
                <w:bCs/>
                <w:i/>
                <w:iCs/>
                <w:color w:val="04143A" w:themeColor="text2" w:themeShade="80"/>
              </w:rPr>
            </w:pPr>
            <w:r w:rsidRPr="003444EC">
              <w:rPr>
                <w:b w:val="0"/>
                <w:bCs/>
                <w:i/>
                <w:iCs/>
                <w:color w:val="04143A" w:themeColor="text2" w:themeShade="80"/>
              </w:rPr>
              <w:t>L’utente si dirige nell’area  dell</w:t>
            </w:r>
            <w:r w:rsidR="00E7220D">
              <w:rPr>
                <w:b w:val="0"/>
                <w:bCs/>
                <w:i/>
                <w:iCs/>
                <w:color w:val="04143A" w:themeColor="text2" w:themeShade="80"/>
              </w:rPr>
              <w:t xml:space="preserve">a visualizzazione </w:t>
            </w:r>
            <w:r w:rsidRPr="003444EC">
              <w:rPr>
                <w:b w:val="0"/>
                <w:bCs/>
                <w:i/>
                <w:iCs/>
                <w:color w:val="04143A" w:themeColor="text2" w:themeShade="80"/>
              </w:rPr>
              <w:t>ordine</w:t>
            </w:r>
            <w:r w:rsidR="00E7220D">
              <w:rPr>
                <w:b w:val="0"/>
                <w:bCs/>
                <w:i/>
                <w:iCs/>
                <w:color w:val="04143A" w:themeColor="text2" w:themeShade="80"/>
              </w:rPr>
              <w:t xml:space="preserve"> &lt;UC VIEW_ORD&gt;</w:t>
            </w:r>
            <w:r w:rsidRPr="003444EC">
              <w:rPr>
                <w:b w:val="0"/>
                <w:bCs/>
                <w:i/>
                <w:iCs/>
                <w:color w:val="04143A" w:themeColor="text2" w:themeShade="80"/>
              </w:rPr>
              <w:t>, consulta la lista delle portate e bibite presenti in esso, individua l’elemento deisderato e clicca sull’icona del cestino.</w:t>
            </w:r>
          </w:p>
        </w:tc>
        <w:tc>
          <w:tcPr>
            <w:tcW w:w="5068" w:type="dxa"/>
            <w:gridSpan w:val="3"/>
          </w:tcPr>
          <w:p w14:paraId="53B1BC3F" w14:textId="5F8E5E09" w:rsidR="003444EC" w:rsidRDefault="003444EC" w:rsidP="003444EC">
            <w:pPr>
              <w:rPr>
                <w:b w:val="0"/>
                <w:bCs/>
                <w:i/>
                <w:iCs/>
                <w:color w:val="04143A" w:themeColor="text2" w:themeShade="80"/>
              </w:rPr>
            </w:pPr>
            <w:r w:rsidRPr="003444EC">
              <w:rPr>
                <w:b w:val="0"/>
                <w:bCs/>
                <w:i/>
                <w:iCs/>
                <w:color w:val="04143A" w:themeColor="text2" w:themeShade="80"/>
              </w:rPr>
              <w:t xml:space="preserve">Il sistema </w:t>
            </w:r>
            <w:r w:rsidR="00531195">
              <w:rPr>
                <w:b w:val="0"/>
                <w:bCs/>
                <w:i/>
                <w:iCs/>
                <w:color w:val="04143A" w:themeColor="text2" w:themeShade="80"/>
              </w:rPr>
              <w:t>chiede di confermare la rimozione.</w:t>
            </w:r>
          </w:p>
          <w:p w14:paraId="7764A366" w14:textId="77777777" w:rsidR="00531195" w:rsidRDefault="00531195" w:rsidP="003444EC">
            <w:pPr>
              <w:rPr>
                <w:b w:val="0"/>
                <w:bCs/>
                <w:i/>
                <w:iCs/>
                <w:color w:val="04143A" w:themeColor="text2" w:themeShade="80"/>
              </w:rPr>
            </w:pPr>
          </w:p>
          <w:p w14:paraId="21297810" w14:textId="3BA0FE13" w:rsidR="00531195" w:rsidRPr="003444EC" w:rsidRDefault="00531195" w:rsidP="003444EC">
            <w:pPr>
              <w:rPr>
                <w:b w:val="0"/>
                <w:bCs/>
                <w:i/>
                <w:iCs/>
                <w:color w:val="04143A" w:themeColor="text2" w:themeShade="80"/>
              </w:rPr>
            </w:pPr>
          </w:p>
        </w:tc>
      </w:tr>
      <w:tr w:rsidR="00531195" w:rsidRPr="00F27668" w14:paraId="09D7841C" w14:textId="77777777" w:rsidTr="009250E9">
        <w:tc>
          <w:tcPr>
            <w:tcW w:w="4786" w:type="dxa"/>
            <w:gridSpan w:val="2"/>
          </w:tcPr>
          <w:p w14:paraId="19B2BEAA" w14:textId="7BA02BDC" w:rsidR="00531195" w:rsidRPr="003444EC" w:rsidRDefault="00531195" w:rsidP="003444EC">
            <w:pPr>
              <w:ind w:left="34"/>
              <w:rPr>
                <w:b w:val="0"/>
                <w:bCs/>
                <w:i/>
                <w:iCs/>
                <w:color w:val="04143A" w:themeColor="text2" w:themeShade="80"/>
              </w:rPr>
            </w:pPr>
            <w:r>
              <w:rPr>
                <w:b w:val="0"/>
                <w:bCs/>
                <w:i/>
                <w:iCs/>
                <w:color w:val="04143A" w:themeColor="text2" w:themeShade="80"/>
              </w:rPr>
              <w:t>L’utente clicca “si” confermando la rimozione dell’elemento.</w:t>
            </w:r>
          </w:p>
        </w:tc>
        <w:tc>
          <w:tcPr>
            <w:tcW w:w="5068" w:type="dxa"/>
            <w:gridSpan w:val="3"/>
          </w:tcPr>
          <w:p w14:paraId="79493DDF" w14:textId="495D91F4" w:rsidR="00531195" w:rsidRPr="003444EC" w:rsidRDefault="00E7220D" w:rsidP="003444EC">
            <w:pPr>
              <w:rPr>
                <w:b w:val="0"/>
                <w:bCs/>
                <w:i/>
                <w:iCs/>
                <w:color w:val="04143A" w:themeColor="text2" w:themeShade="80"/>
              </w:rPr>
            </w:pPr>
            <w:r>
              <w:rPr>
                <w:b w:val="0"/>
                <w:bCs/>
                <w:i/>
                <w:iCs/>
                <w:color w:val="04143A" w:themeColor="text2" w:themeShade="80"/>
              </w:rPr>
              <w:t>Il  sistema c</w:t>
            </w:r>
            <w:r w:rsidR="00531195">
              <w:rPr>
                <w:b w:val="0"/>
                <w:bCs/>
                <w:i/>
                <w:iCs/>
                <w:color w:val="04143A" w:themeColor="text2" w:themeShade="80"/>
              </w:rPr>
              <w:t>e</w:t>
            </w:r>
            <w:r w:rsidR="00531195" w:rsidRPr="003444EC">
              <w:rPr>
                <w:b w:val="0"/>
                <w:bCs/>
                <w:i/>
                <w:iCs/>
                <w:color w:val="04143A" w:themeColor="text2" w:themeShade="80"/>
              </w:rPr>
              <w:t>rca nella lista degli elementi dell’ordin</w:t>
            </w:r>
            <w:r w:rsidR="00531195">
              <w:rPr>
                <w:b w:val="0"/>
                <w:bCs/>
                <w:i/>
                <w:iCs/>
                <w:color w:val="04143A" w:themeColor="text2" w:themeShade="80"/>
              </w:rPr>
              <w:t xml:space="preserve">e quello </w:t>
            </w:r>
            <w:r>
              <w:rPr>
                <w:b w:val="0"/>
                <w:bCs/>
                <w:i/>
                <w:iCs/>
                <w:color w:val="04143A" w:themeColor="text2" w:themeShade="80"/>
              </w:rPr>
              <w:t>eliminato</w:t>
            </w:r>
            <w:r w:rsidR="00531195" w:rsidRPr="003444EC">
              <w:rPr>
                <w:b w:val="0"/>
                <w:bCs/>
                <w:i/>
                <w:iCs/>
                <w:color w:val="04143A" w:themeColor="text2" w:themeShade="80"/>
              </w:rPr>
              <w:t xml:space="preserve"> dall’utente e</w:t>
            </w:r>
            <w:r w:rsidR="00531195">
              <w:rPr>
                <w:b w:val="0"/>
                <w:bCs/>
                <w:i/>
                <w:iCs/>
                <w:color w:val="04143A" w:themeColor="text2" w:themeShade="80"/>
              </w:rPr>
              <w:t xml:space="preserve"> ne effettua la rimozione.</w:t>
            </w:r>
          </w:p>
        </w:tc>
      </w:tr>
      <w:tr w:rsidR="003444EC" w:rsidRPr="00F27668" w14:paraId="0A268EE0" w14:textId="77777777" w:rsidTr="009250E9">
        <w:tc>
          <w:tcPr>
            <w:tcW w:w="9854" w:type="dxa"/>
            <w:gridSpan w:val="5"/>
            <w:shd w:val="clear" w:color="auto" w:fill="F2F7F4" w:themeFill="accent5" w:themeFillTint="33"/>
          </w:tcPr>
          <w:p w14:paraId="70F53607" w14:textId="643A8091" w:rsidR="003444EC" w:rsidRPr="00F27668" w:rsidRDefault="00113800" w:rsidP="003444EC">
            <w:pPr>
              <w:rPr>
                <w:color w:val="04143A" w:themeColor="text2" w:themeShade="80"/>
              </w:rPr>
            </w:pPr>
            <w:r w:rsidRPr="00F27668">
              <w:rPr>
                <w:bCs/>
                <w:color w:val="04143A" w:themeColor="text2" w:themeShade="80"/>
              </w:rPr>
              <w:t xml:space="preserve">I FLUSSO DI EVENTI ALTERNATIVO:  </w:t>
            </w:r>
            <w:r w:rsidR="00531195">
              <w:rPr>
                <w:color w:val="04143A" w:themeColor="text2" w:themeShade="80"/>
              </w:rPr>
              <w:t>l’utente annulla l’operazione</w:t>
            </w:r>
          </w:p>
        </w:tc>
      </w:tr>
      <w:tr w:rsidR="00531195" w:rsidRPr="00F27668" w14:paraId="798BE891" w14:textId="77777777" w:rsidTr="00792A5F">
        <w:tc>
          <w:tcPr>
            <w:tcW w:w="2738" w:type="dxa"/>
            <w:shd w:val="clear" w:color="auto" w:fill="F2F7F4" w:themeFill="accent5" w:themeFillTint="33"/>
            <w:vAlign w:val="center"/>
          </w:tcPr>
          <w:p w14:paraId="3B71A062" w14:textId="418AA91E" w:rsidR="00531195" w:rsidRPr="00F27668" w:rsidRDefault="00531195" w:rsidP="00792A5F">
            <w:pPr>
              <w:jc w:val="center"/>
              <w:rPr>
                <w:b w:val="0"/>
                <w:bCs/>
                <w:color w:val="04143A" w:themeColor="text2" w:themeShade="80"/>
              </w:rPr>
            </w:pPr>
            <w:r>
              <w:rPr>
                <w:bCs/>
                <w:color w:val="04143A" w:themeColor="text2" w:themeShade="80"/>
              </w:rPr>
              <w:t>Utente</w:t>
            </w:r>
            <w:r w:rsidRPr="00F27668">
              <w:rPr>
                <w:bCs/>
                <w:color w:val="04143A" w:themeColor="text2" w:themeShade="80"/>
              </w:rPr>
              <w:t>:</w:t>
            </w:r>
          </w:p>
        </w:tc>
        <w:tc>
          <w:tcPr>
            <w:tcW w:w="7116" w:type="dxa"/>
            <w:gridSpan w:val="4"/>
          </w:tcPr>
          <w:p w14:paraId="1122A7CC" w14:textId="5F5B22A4" w:rsidR="00531195" w:rsidRPr="00531195" w:rsidRDefault="00531195" w:rsidP="003444EC">
            <w:pPr>
              <w:rPr>
                <w:b w:val="0"/>
                <w:bCs/>
                <w:i/>
                <w:iCs/>
                <w:color w:val="04143A" w:themeColor="text2" w:themeShade="80"/>
              </w:rPr>
            </w:pPr>
            <w:r w:rsidRPr="00531195">
              <w:rPr>
                <w:b w:val="0"/>
                <w:bCs/>
                <w:i/>
                <w:iCs/>
                <w:color w:val="04143A" w:themeColor="text2" w:themeShade="80"/>
              </w:rPr>
              <w:t>L’utente decide di annulare la modifica, cliccando su “no”</w:t>
            </w:r>
          </w:p>
        </w:tc>
      </w:tr>
      <w:tr w:rsidR="003444EC" w:rsidRPr="00F27668" w14:paraId="7C9D78B3" w14:textId="77777777" w:rsidTr="00792A5F">
        <w:tc>
          <w:tcPr>
            <w:tcW w:w="2738" w:type="dxa"/>
            <w:shd w:val="clear" w:color="auto" w:fill="F2F7F4" w:themeFill="accent5" w:themeFillTint="33"/>
            <w:vAlign w:val="center"/>
          </w:tcPr>
          <w:p w14:paraId="0765EA01" w14:textId="2A1ABB62" w:rsidR="003444EC" w:rsidRPr="00531195" w:rsidRDefault="00531195" w:rsidP="00792A5F">
            <w:pPr>
              <w:jc w:val="center"/>
              <w:rPr>
                <w:color w:val="04143A" w:themeColor="text2" w:themeShade="80"/>
              </w:rPr>
            </w:pPr>
            <w:r w:rsidRPr="00531195">
              <w:rPr>
                <w:color w:val="04143A" w:themeColor="text2" w:themeShade="80"/>
              </w:rPr>
              <w:t>Sistema:</w:t>
            </w:r>
          </w:p>
        </w:tc>
        <w:tc>
          <w:tcPr>
            <w:tcW w:w="7116" w:type="dxa"/>
            <w:gridSpan w:val="4"/>
          </w:tcPr>
          <w:p w14:paraId="6BCEEE6B" w14:textId="7C561EFA" w:rsidR="003444EC" w:rsidRPr="00531195" w:rsidRDefault="00E7220D" w:rsidP="003444EC">
            <w:pPr>
              <w:rPr>
                <w:b w:val="0"/>
                <w:bCs/>
                <w:i/>
                <w:iCs/>
                <w:color w:val="04143A" w:themeColor="text2" w:themeShade="80"/>
              </w:rPr>
            </w:pPr>
            <w:r>
              <w:rPr>
                <w:b w:val="0"/>
                <w:bCs/>
                <w:i/>
                <w:iCs/>
                <w:color w:val="04143A" w:themeColor="text2" w:themeShade="80"/>
              </w:rPr>
              <w:t>Il sistema annula</w:t>
            </w:r>
            <w:r w:rsidR="00531195" w:rsidRPr="00531195">
              <w:rPr>
                <w:b w:val="0"/>
                <w:bCs/>
                <w:i/>
                <w:iCs/>
                <w:color w:val="04143A" w:themeColor="text2" w:themeShade="80"/>
              </w:rPr>
              <w:t xml:space="preserve"> l’operazione riportando alla pagina di visualizzazione ordine.</w:t>
            </w:r>
          </w:p>
        </w:tc>
      </w:tr>
      <w:tr w:rsidR="003444EC" w:rsidRPr="00F27668" w14:paraId="64A2A89D" w14:textId="77777777" w:rsidTr="009250E9">
        <w:tc>
          <w:tcPr>
            <w:tcW w:w="9854" w:type="dxa"/>
            <w:gridSpan w:val="5"/>
            <w:shd w:val="clear" w:color="auto" w:fill="F2F7F4" w:themeFill="accent5" w:themeFillTint="33"/>
          </w:tcPr>
          <w:p w14:paraId="5D2B63DB" w14:textId="0EADAAFF" w:rsidR="003444EC" w:rsidRPr="00F27668" w:rsidRDefault="00113800" w:rsidP="003444EC">
            <w:pPr>
              <w:rPr>
                <w:color w:val="04143A" w:themeColor="text2" w:themeShade="80"/>
              </w:rPr>
            </w:pPr>
            <w:r w:rsidRPr="00F27668">
              <w:rPr>
                <w:bCs/>
                <w:color w:val="04143A" w:themeColor="text2" w:themeShade="80"/>
              </w:rPr>
              <w:t xml:space="preserve">I FLUSSO DI EVENTI DI ERRORE:  </w:t>
            </w:r>
            <w:r w:rsidR="00792A5F">
              <w:rPr>
                <w:color w:val="04143A" w:themeColor="text2" w:themeShade="80"/>
              </w:rPr>
              <w:t>non è stato possibile rimuovere l’elemento</w:t>
            </w:r>
          </w:p>
        </w:tc>
      </w:tr>
      <w:tr w:rsidR="00792A5F" w:rsidRPr="00F27668" w14:paraId="6E57C198" w14:textId="77777777" w:rsidTr="00792A5F">
        <w:tc>
          <w:tcPr>
            <w:tcW w:w="2738" w:type="dxa"/>
            <w:shd w:val="clear" w:color="auto" w:fill="F2F7F4" w:themeFill="accent5" w:themeFillTint="33"/>
            <w:vAlign w:val="center"/>
          </w:tcPr>
          <w:p w14:paraId="5459B1E2" w14:textId="37D4401E" w:rsidR="00792A5F" w:rsidRPr="00F27668" w:rsidRDefault="00792A5F" w:rsidP="00792A5F">
            <w:pPr>
              <w:jc w:val="center"/>
              <w:rPr>
                <w:b w:val="0"/>
                <w:bCs/>
                <w:color w:val="04143A" w:themeColor="text2" w:themeShade="80"/>
              </w:rPr>
            </w:pPr>
            <w:r w:rsidRPr="00F27668">
              <w:rPr>
                <w:bCs/>
                <w:color w:val="04143A" w:themeColor="text2" w:themeShade="80"/>
              </w:rPr>
              <w:t>Sistema:</w:t>
            </w:r>
          </w:p>
        </w:tc>
        <w:tc>
          <w:tcPr>
            <w:tcW w:w="7116" w:type="dxa"/>
            <w:gridSpan w:val="4"/>
          </w:tcPr>
          <w:p w14:paraId="100A186D" w14:textId="4BB28237" w:rsidR="00792A5F" w:rsidRPr="00792A5F" w:rsidRDefault="00E7220D" w:rsidP="003444EC">
            <w:pPr>
              <w:rPr>
                <w:b w:val="0"/>
                <w:bCs/>
                <w:i/>
                <w:iCs/>
                <w:color w:val="04143A" w:themeColor="text2" w:themeShade="80"/>
              </w:rPr>
            </w:pPr>
            <w:r>
              <w:rPr>
                <w:b w:val="0"/>
                <w:bCs/>
                <w:i/>
                <w:iCs/>
                <w:color w:val="04143A" w:themeColor="text2" w:themeShade="80"/>
              </w:rPr>
              <w:t>Il sistema s</w:t>
            </w:r>
            <w:r w:rsidR="00792A5F" w:rsidRPr="00792A5F">
              <w:rPr>
                <w:b w:val="0"/>
                <w:bCs/>
                <w:i/>
                <w:iCs/>
                <w:color w:val="04143A" w:themeColor="text2" w:themeShade="80"/>
              </w:rPr>
              <w:t>egnala all’utente che non è stato possibile rimuovere l’elemento desiderato e invita a riprovare in seguito.</w:t>
            </w:r>
            <w:r w:rsidR="00792A5F">
              <w:rPr>
                <w:b w:val="0"/>
                <w:bCs/>
                <w:i/>
                <w:iCs/>
                <w:color w:val="04143A" w:themeColor="text2" w:themeShade="80"/>
              </w:rPr>
              <w:t xml:space="preserve"> Il sistema ritorna alla visualizzazione ordine.</w:t>
            </w:r>
          </w:p>
        </w:tc>
      </w:tr>
    </w:tbl>
    <w:p w14:paraId="79DB2EA1"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39FA8FB3" w14:textId="77777777" w:rsidTr="009250E9">
        <w:trPr>
          <w:trHeight w:val="143"/>
        </w:trPr>
        <w:tc>
          <w:tcPr>
            <w:tcW w:w="2738" w:type="dxa"/>
            <w:vMerge w:val="restart"/>
            <w:shd w:val="clear" w:color="auto" w:fill="F2F7F4" w:themeFill="accent5" w:themeFillTint="33"/>
          </w:tcPr>
          <w:p w14:paraId="6898E0BB"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4BF244B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F2F7F4" w:themeFill="accent5" w:themeFillTint="33"/>
          </w:tcPr>
          <w:p w14:paraId="28431811" w14:textId="5300D10B" w:rsidR="00884CEC" w:rsidRPr="00F27668" w:rsidRDefault="00884CEC" w:rsidP="009250E9">
            <w:pPr>
              <w:rPr>
                <w:b w:val="0"/>
                <w:color w:val="04143A" w:themeColor="text2" w:themeShade="80"/>
              </w:rPr>
            </w:pPr>
            <w:r>
              <w:rPr>
                <w:color w:val="04143A" w:themeColor="text2" w:themeShade="80"/>
              </w:rPr>
              <w:t xml:space="preserve">Visualizza </w:t>
            </w:r>
            <w:r w:rsidR="0030184D">
              <w:rPr>
                <w:color w:val="04143A" w:themeColor="text2" w:themeShade="80"/>
              </w:rPr>
              <w:t>ordine</w:t>
            </w:r>
          </w:p>
        </w:tc>
        <w:tc>
          <w:tcPr>
            <w:tcW w:w="1705" w:type="dxa"/>
            <w:shd w:val="clear" w:color="auto" w:fill="F2F7F4" w:themeFill="accent5" w:themeFillTint="33"/>
          </w:tcPr>
          <w:p w14:paraId="30FF1A1F"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4599D7DA" w14:textId="2A3FF2E6" w:rsidR="00884CEC" w:rsidRPr="00F27668" w:rsidRDefault="00884CEC" w:rsidP="009250E9">
            <w:pPr>
              <w:rPr>
                <w:bCs/>
                <w:i/>
                <w:iCs/>
                <w:color w:val="04143A" w:themeColor="text2" w:themeShade="80"/>
              </w:rPr>
            </w:pPr>
            <w:r w:rsidRPr="00F27668">
              <w:rPr>
                <w:bCs/>
                <w:i/>
                <w:iCs/>
                <w:color w:val="04143A" w:themeColor="text2" w:themeShade="80"/>
              </w:rPr>
              <w:t>2</w:t>
            </w:r>
            <w:r w:rsidR="00792A5F">
              <w:rPr>
                <w:bCs/>
                <w:i/>
                <w:iCs/>
                <w:color w:val="04143A" w:themeColor="text2" w:themeShade="80"/>
              </w:rPr>
              <w:t>9</w:t>
            </w:r>
            <w:r w:rsidRPr="00F27668">
              <w:rPr>
                <w:bCs/>
                <w:i/>
                <w:iCs/>
                <w:color w:val="04143A" w:themeColor="text2" w:themeShade="80"/>
              </w:rPr>
              <w:t>/10/2020</w:t>
            </w:r>
          </w:p>
        </w:tc>
      </w:tr>
      <w:tr w:rsidR="00884CEC" w:rsidRPr="00F27668" w14:paraId="7FF1BFBB" w14:textId="77777777" w:rsidTr="009250E9">
        <w:trPr>
          <w:trHeight w:val="270"/>
        </w:trPr>
        <w:tc>
          <w:tcPr>
            <w:tcW w:w="2738" w:type="dxa"/>
            <w:vMerge/>
            <w:shd w:val="clear" w:color="auto" w:fill="F2F7F4" w:themeFill="accent5" w:themeFillTint="33"/>
          </w:tcPr>
          <w:p w14:paraId="5C67A722"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0F83ACC7"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49881793"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04FD2E9C"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0E8B4828" w14:textId="77777777" w:rsidTr="009250E9">
        <w:trPr>
          <w:trHeight w:val="270"/>
        </w:trPr>
        <w:tc>
          <w:tcPr>
            <w:tcW w:w="2738" w:type="dxa"/>
            <w:vMerge/>
            <w:shd w:val="clear" w:color="auto" w:fill="F2F7F4" w:themeFill="accent5" w:themeFillTint="33"/>
          </w:tcPr>
          <w:p w14:paraId="78555773"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7D08D3FB"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56B9321A"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19C3FB45"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792A5F" w:rsidRPr="00F27668" w14:paraId="588C0ADA" w14:textId="77777777" w:rsidTr="009250E9">
        <w:trPr>
          <w:trHeight w:val="283"/>
        </w:trPr>
        <w:tc>
          <w:tcPr>
            <w:tcW w:w="2738" w:type="dxa"/>
            <w:shd w:val="clear" w:color="auto" w:fill="F2F7F4" w:themeFill="accent5" w:themeFillTint="33"/>
          </w:tcPr>
          <w:p w14:paraId="105BE1F4" w14:textId="77777777" w:rsidR="00792A5F" w:rsidRPr="00F27668" w:rsidRDefault="00792A5F" w:rsidP="00792A5F">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2FF802B1" w14:textId="203E656B" w:rsidR="00792A5F" w:rsidRPr="00F27668" w:rsidRDefault="00792A5F" w:rsidP="00792A5F">
            <w:pPr>
              <w:rPr>
                <w:bCs/>
                <w:i/>
                <w:iCs/>
                <w:color w:val="04143A" w:themeColor="text2" w:themeShade="80"/>
              </w:rPr>
            </w:pPr>
            <w:r w:rsidRPr="009250E9">
              <w:rPr>
                <w:b w:val="0"/>
                <w:i/>
                <w:iCs/>
                <w:color w:val="04143A" w:themeColor="text2" w:themeShade="80"/>
              </w:rPr>
              <w:t>Lo use case fornisce al cliente la possibilità di</w:t>
            </w:r>
            <w:r>
              <w:rPr>
                <w:b w:val="0"/>
                <w:i/>
                <w:iCs/>
                <w:color w:val="04143A" w:themeColor="text2" w:themeShade="80"/>
              </w:rPr>
              <w:t xml:space="preserve"> </w:t>
            </w:r>
            <w:r>
              <w:rPr>
                <w:b w:val="0"/>
                <w:i/>
                <w:iCs/>
                <w:color w:val="04143A" w:themeColor="text2" w:themeShade="80"/>
              </w:rPr>
              <w:t>visualizzare l’ordine nella sua interezza.</w:t>
            </w:r>
          </w:p>
        </w:tc>
      </w:tr>
      <w:tr w:rsidR="00792A5F" w:rsidRPr="00F27668" w14:paraId="2031F4F1" w14:textId="77777777" w:rsidTr="009250E9">
        <w:trPr>
          <w:trHeight w:val="283"/>
        </w:trPr>
        <w:tc>
          <w:tcPr>
            <w:tcW w:w="2738" w:type="dxa"/>
            <w:shd w:val="clear" w:color="auto" w:fill="F2F7F4" w:themeFill="accent5" w:themeFillTint="33"/>
          </w:tcPr>
          <w:p w14:paraId="0F894323" w14:textId="77777777" w:rsidR="00792A5F" w:rsidRPr="00F27668" w:rsidRDefault="00792A5F" w:rsidP="00792A5F">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0DCDDBFE" w14:textId="77777777" w:rsidR="0030184D" w:rsidRPr="009250E9" w:rsidRDefault="0030184D" w:rsidP="0030184D">
            <w:pPr>
              <w:rPr>
                <w:i/>
                <w:iCs/>
                <w:color w:val="04143A" w:themeColor="text2" w:themeShade="80"/>
              </w:rPr>
            </w:pPr>
            <w:r w:rsidRPr="009250E9">
              <w:rPr>
                <w:i/>
                <w:iCs/>
                <w:color w:val="04143A" w:themeColor="text2" w:themeShade="80"/>
              </w:rPr>
              <w:t>Cliente</w:t>
            </w:r>
          </w:p>
          <w:p w14:paraId="1FE14572" w14:textId="222B3F79" w:rsidR="00792A5F" w:rsidRPr="00F27668" w:rsidRDefault="0030184D" w:rsidP="0030184D">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visualizzare il riepilogo</w:t>
            </w:r>
            <w:r>
              <w:rPr>
                <w:b w:val="0"/>
                <w:bCs/>
                <w:i/>
                <w:iCs/>
                <w:color w:val="04143A" w:themeColor="text2" w:themeShade="80"/>
              </w:rPr>
              <w:t xml:space="preserve"> dal proprio ordine</w:t>
            </w:r>
            <w:r w:rsidRPr="009250E9">
              <w:rPr>
                <w:b w:val="0"/>
                <w:bCs/>
                <w:i/>
                <w:iCs/>
                <w:color w:val="04143A" w:themeColor="text2" w:themeShade="80"/>
              </w:rPr>
              <w:t>.</w:t>
            </w:r>
          </w:p>
        </w:tc>
      </w:tr>
      <w:tr w:rsidR="00792A5F" w:rsidRPr="00F27668" w14:paraId="56E9B640" w14:textId="77777777" w:rsidTr="009250E9">
        <w:trPr>
          <w:trHeight w:val="283"/>
        </w:trPr>
        <w:tc>
          <w:tcPr>
            <w:tcW w:w="2738" w:type="dxa"/>
            <w:shd w:val="clear" w:color="auto" w:fill="F2F7F4" w:themeFill="accent5" w:themeFillTint="33"/>
          </w:tcPr>
          <w:p w14:paraId="378E82D0" w14:textId="77777777" w:rsidR="00792A5F" w:rsidRPr="00F27668" w:rsidRDefault="00792A5F" w:rsidP="00792A5F">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77133" w14:textId="77777777" w:rsidR="0030184D" w:rsidRPr="009250E9" w:rsidRDefault="0030184D" w:rsidP="0030184D">
            <w:pPr>
              <w:rPr>
                <w:bCs/>
                <w:i/>
                <w:iCs/>
                <w:color w:val="04143A" w:themeColor="text2" w:themeShade="80"/>
              </w:rPr>
            </w:pPr>
            <w:r w:rsidRPr="009250E9">
              <w:rPr>
                <w:bCs/>
                <w:i/>
                <w:iCs/>
                <w:color w:val="04143A" w:themeColor="text2" w:themeShade="80"/>
              </w:rPr>
              <w:t>Personale</w:t>
            </w:r>
          </w:p>
          <w:p w14:paraId="713D476B" w14:textId="7C1FE0FC" w:rsidR="00792A5F" w:rsidRPr="00F27668" w:rsidRDefault="0030184D" w:rsidP="0030184D">
            <w:pPr>
              <w:rPr>
                <w:bCs/>
                <w:color w:val="04143A" w:themeColor="text2" w:themeShade="80"/>
              </w:rPr>
            </w:pPr>
            <w:r w:rsidRPr="009250E9">
              <w:rPr>
                <w:b w:val="0"/>
                <w:i/>
                <w:iCs/>
                <w:color w:val="04143A" w:themeColor="text2" w:themeShade="80"/>
              </w:rPr>
              <w:t xml:space="preserve">Il personale utilizza questo use case per </w:t>
            </w:r>
            <w:r>
              <w:rPr>
                <w:b w:val="0"/>
                <w:i/>
                <w:iCs/>
                <w:color w:val="04143A" w:themeColor="text2" w:themeShade="80"/>
              </w:rPr>
              <w:t>visualizzare il riepilogo</w:t>
            </w:r>
            <w:r>
              <w:rPr>
                <w:b w:val="0"/>
                <w:i/>
                <w:iCs/>
                <w:color w:val="04143A" w:themeColor="text2" w:themeShade="80"/>
              </w:rPr>
              <w:t xml:space="preserve"> dall’ordine, qualora gli sia richesto dal cliente.</w:t>
            </w:r>
          </w:p>
        </w:tc>
      </w:tr>
      <w:tr w:rsidR="00792A5F" w:rsidRPr="00F27668" w14:paraId="33B7F129" w14:textId="77777777" w:rsidTr="009250E9">
        <w:trPr>
          <w:trHeight w:val="283"/>
        </w:trPr>
        <w:tc>
          <w:tcPr>
            <w:tcW w:w="2738" w:type="dxa"/>
            <w:shd w:val="clear" w:color="auto" w:fill="F2F7F4" w:themeFill="accent5" w:themeFillTint="33"/>
          </w:tcPr>
          <w:p w14:paraId="5F01A21F" w14:textId="77777777" w:rsidR="00792A5F" w:rsidRPr="00F27668" w:rsidRDefault="00792A5F" w:rsidP="00792A5F">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0740DD15" w14:textId="20315885" w:rsidR="0030184D" w:rsidRDefault="0030184D" w:rsidP="0030184D">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5CB5562D" w14:textId="1D6754EA" w:rsidR="00792A5F" w:rsidRPr="0030184D" w:rsidRDefault="0030184D" w:rsidP="00792A5F">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tc>
      </w:tr>
      <w:tr w:rsidR="00792A5F" w:rsidRPr="00F27668" w14:paraId="00C658BA" w14:textId="77777777" w:rsidTr="0030184D">
        <w:trPr>
          <w:trHeight w:val="283"/>
        </w:trPr>
        <w:tc>
          <w:tcPr>
            <w:tcW w:w="2738" w:type="dxa"/>
            <w:shd w:val="clear" w:color="auto" w:fill="F2F7F4" w:themeFill="accent5" w:themeFillTint="33"/>
          </w:tcPr>
          <w:p w14:paraId="32AB928E" w14:textId="77777777" w:rsidR="00792A5F" w:rsidRPr="00F27668" w:rsidRDefault="00792A5F" w:rsidP="00792A5F">
            <w:pPr>
              <w:rPr>
                <w:b w:val="0"/>
                <w:bCs/>
                <w:color w:val="04143A" w:themeColor="text2" w:themeShade="80"/>
              </w:rPr>
            </w:pPr>
            <w:r w:rsidRPr="00F27668">
              <w:rPr>
                <w:bCs/>
                <w:color w:val="04143A" w:themeColor="text2" w:themeShade="80"/>
              </w:rPr>
              <w:t>Exit condition</w:t>
            </w:r>
          </w:p>
          <w:p w14:paraId="7B221132" w14:textId="03829FEB" w:rsidR="00792A5F" w:rsidRPr="00F27668" w:rsidRDefault="00792A5F" w:rsidP="00792A5F">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64FAB388" w14:textId="4BC04770" w:rsidR="00792A5F" w:rsidRPr="0030184D" w:rsidRDefault="0030184D" w:rsidP="0030184D">
            <w:pPr>
              <w:jc w:val="center"/>
              <w:rPr>
                <w:b w:val="0"/>
                <w:bCs/>
                <w:i/>
                <w:iCs/>
                <w:color w:val="04143A" w:themeColor="text2" w:themeShade="80"/>
              </w:rPr>
            </w:pPr>
            <w:r w:rsidRPr="0030184D">
              <w:rPr>
                <w:b w:val="0"/>
                <w:bCs/>
                <w:i/>
                <w:iCs/>
                <w:color w:val="04143A" w:themeColor="text2" w:themeShade="80"/>
              </w:rPr>
              <w:t>La pagina riepilogo ordine viene visualizzata correttamente.</w:t>
            </w:r>
          </w:p>
        </w:tc>
      </w:tr>
      <w:tr w:rsidR="00792A5F" w:rsidRPr="00F27668" w14:paraId="1C6BEC0C" w14:textId="77777777" w:rsidTr="0030184D">
        <w:trPr>
          <w:trHeight w:val="283"/>
        </w:trPr>
        <w:tc>
          <w:tcPr>
            <w:tcW w:w="2738" w:type="dxa"/>
            <w:shd w:val="clear" w:color="auto" w:fill="F2F7F4" w:themeFill="accent5" w:themeFillTint="33"/>
          </w:tcPr>
          <w:p w14:paraId="544695C3" w14:textId="77777777" w:rsidR="00792A5F" w:rsidRPr="00F27668" w:rsidRDefault="00792A5F" w:rsidP="00792A5F">
            <w:pPr>
              <w:rPr>
                <w:b w:val="0"/>
                <w:bCs/>
                <w:color w:val="04143A" w:themeColor="text2" w:themeShade="80"/>
              </w:rPr>
            </w:pPr>
            <w:r w:rsidRPr="00F27668">
              <w:rPr>
                <w:bCs/>
                <w:color w:val="04143A" w:themeColor="text2" w:themeShade="80"/>
              </w:rPr>
              <w:t>Exit condition</w:t>
            </w:r>
          </w:p>
          <w:p w14:paraId="32EC2A8A" w14:textId="3E741068" w:rsidR="00792A5F" w:rsidRPr="00F27668" w:rsidRDefault="00792A5F" w:rsidP="00792A5F">
            <w:pPr>
              <w:rPr>
                <w:color w:val="04143A" w:themeColor="text2" w:themeShade="80"/>
              </w:rPr>
            </w:pPr>
            <w:r w:rsidRPr="00F27668">
              <w:rPr>
                <w:color w:val="04143A" w:themeColor="text2" w:themeShade="80"/>
              </w:rPr>
              <w:t xml:space="preserve">                    On failure</w:t>
            </w:r>
          </w:p>
        </w:tc>
        <w:tc>
          <w:tcPr>
            <w:tcW w:w="7116" w:type="dxa"/>
            <w:gridSpan w:val="4"/>
            <w:shd w:val="clear" w:color="auto" w:fill="FFFFFF" w:themeFill="background1"/>
            <w:vAlign w:val="center"/>
          </w:tcPr>
          <w:p w14:paraId="2928C720" w14:textId="39068F9D" w:rsidR="00792A5F" w:rsidRPr="0030184D" w:rsidRDefault="0030184D" w:rsidP="0030184D">
            <w:pPr>
              <w:jc w:val="center"/>
              <w:rPr>
                <w:b w:val="0"/>
                <w:bCs/>
                <w:i/>
                <w:iCs/>
                <w:color w:val="04143A" w:themeColor="text2" w:themeShade="80"/>
              </w:rPr>
            </w:pPr>
            <w:r w:rsidRPr="0030184D">
              <w:rPr>
                <w:b w:val="0"/>
                <w:bCs/>
                <w:i/>
                <w:iCs/>
                <w:color w:val="04143A" w:themeColor="text2" w:themeShade="80"/>
              </w:rPr>
              <w:t>Non è possibile visualizzare la pagina di riepilogo ordine.</w:t>
            </w:r>
          </w:p>
        </w:tc>
      </w:tr>
      <w:tr w:rsidR="00792A5F" w:rsidRPr="00F27668" w14:paraId="3BA46A1D" w14:textId="77777777" w:rsidTr="0030184D">
        <w:trPr>
          <w:trHeight w:val="283"/>
        </w:trPr>
        <w:tc>
          <w:tcPr>
            <w:tcW w:w="2738" w:type="dxa"/>
            <w:shd w:val="clear" w:color="auto" w:fill="F2F7F4" w:themeFill="accent5" w:themeFillTint="33"/>
          </w:tcPr>
          <w:p w14:paraId="734B3E88" w14:textId="77777777" w:rsidR="00792A5F" w:rsidRPr="00F27668" w:rsidRDefault="00792A5F" w:rsidP="00792A5F">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28AACDC3" w14:textId="447FF67B" w:rsidR="00792A5F" w:rsidRPr="0030184D" w:rsidRDefault="0030184D" w:rsidP="0030184D">
            <w:pPr>
              <w:rPr>
                <w:b w:val="0"/>
                <w:bCs/>
                <w:i/>
                <w:iCs/>
                <w:color w:val="04143A" w:themeColor="text2" w:themeShade="80"/>
              </w:rPr>
            </w:pPr>
            <w:r w:rsidRPr="0030184D">
              <w:rPr>
                <w:b w:val="0"/>
                <w:bCs/>
                <w:i/>
                <w:iCs/>
                <w:color w:val="04143A" w:themeColor="text2" w:themeShade="80"/>
              </w:rPr>
              <w:t>Alta</w:t>
            </w:r>
          </w:p>
        </w:tc>
      </w:tr>
      <w:tr w:rsidR="00792A5F" w:rsidRPr="00F27668" w14:paraId="10618B2A" w14:textId="77777777" w:rsidTr="009250E9">
        <w:trPr>
          <w:trHeight w:val="283"/>
        </w:trPr>
        <w:tc>
          <w:tcPr>
            <w:tcW w:w="2738" w:type="dxa"/>
            <w:shd w:val="clear" w:color="auto" w:fill="F2F7F4" w:themeFill="accent5" w:themeFillTint="33"/>
          </w:tcPr>
          <w:p w14:paraId="2D879DD2" w14:textId="77777777" w:rsidR="00792A5F" w:rsidRPr="00F27668" w:rsidRDefault="00792A5F" w:rsidP="00792A5F">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6BE5F79" w14:textId="70F4C149" w:rsidR="00792A5F" w:rsidRPr="0030184D" w:rsidRDefault="0030184D" w:rsidP="00792A5F">
            <w:pPr>
              <w:rPr>
                <w:b w:val="0"/>
                <w:bCs/>
                <w:i/>
                <w:iCs/>
                <w:color w:val="04143A" w:themeColor="text2" w:themeShade="80"/>
              </w:rPr>
            </w:pPr>
            <w:r w:rsidRPr="0030184D">
              <w:rPr>
                <w:b w:val="0"/>
                <w:bCs/>
                <w:i/>
                <w:iCs/>
                <w:color w:val="04143A" w:themeColor="text2" w:themeShade="80"/>
              </w:rPr>
              <w:t>50 usi/giorno</w:t>
            </w:r>
          </w:p>
        </w:tc>
      </w:tr>
      <w:tr w:rsidR="00792A5F" w:rsidRPr="00F27668" w14:paraId="7B23BF5C" w14:textId="77777777" w:rsidTr="009250E9">
        <w:tc>
          <w:tcPr>
            <w:tcW w:w="9854" w:type="dxa"/>
            <w:gridSpan w:val="5"/>
            <w:shd w:val="clear" w:color="auto" w:fill="F2F7F4" w:themeFill="accent5" w:themeFillTint="33"/>
            <w:vAlign w:val="center"/>
          </w:tcPr>
          <w:p w14:paraId="3B2AFC74" w14:textId="1D853B24" w:rsidR="00792A5F" w:rsidRPr="00F27668" w:rsidRDefault="00792A5F" w:rsidP="00792A5F">
            <w:pPr>
              <w:jc w:val="center"/>
              <w:rPr>
                <w:b w:val="0"/>
                <w:bCs/>
                <w:caps/>
                <w:color w:val="04143A" w:themeColor="text2" w:themeShade="80"/>
              </w:rPr>
            </w:pPr>
            <w:r w:rsidRPr="00F27668">
              <w:rPr>
                <w:bCs/>
                <w:caps/>
                <w:color w:val="04143A" w:themeColor="text2" w:themeShade="80"/>
              </w:rPr>
              <w:t>Flusso di Eventi Principale</w:t>
            </w:r>
          </w:p>
        </w:tc>
      </w:tr>
      <w:tr w:rsidR="00792A5F" w:rsidRPr="00F27668" w14:paraId="4EB8140E" w14:textId="77777777" w:rsidTr="009250E9">
        <w:tc>
          <w:tcPr>
            <w:tcW w:w="4786" w:type="dxa"/>
            <w:gridSpan w:val="2"/>
            <w:shd w:val="clear" w:color="auto" w:fill="F2F7F4" w:themeFill="accent5" w:themeFillTint="33"/>
          </w:tcPr>
          <w:p w14:paraId="257128BB" w14:textId="77777777" w:rsidR="00792A5F" w:rsidRPr="00F27668" w:rsidRDefault="00792A5F" w:rsidP="00792A5F">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F2F7F4" w:themeFill="accent5" w:themeFillTint="33"/>
          </w:tcPr>
          <w:p w14:paraId="01344E9A" w14:textId="77777777" w:rsidR="00792A5F" w:rsidRPr="00F27668" w:rsidRDefault="00792A5F" w:rsidP="00792A5F">
            <w:pPr>
              <w:jc w:val="center"/>
              <w:rPr>
                <w:b w:val="0"/>
                <w:bCs/>
                <w:color w:val="04143A" w:themeColor="text2" w:themeShade="80"/>
              </w:rPr>
            </w:pPr>
            <w:r w:rsidRPr="00F27668">
              <w:rPr>
                <w:bCs/>
                <w:color w:val="04143A" w:themeColor="text2" w:themeShade="80"/>
              </w:rPr>
              <w:t>SISTEMA</w:t>
            </w:r>
          </w:p>
        </w:tc>
      </w:tr>
      <w:tr w:rsidR="00792A5F" w:rsidRPr="00F27668" w14:paraId="6C3AD193" w14:textId="77777777" w:rsidTr="009250E9">
        <w:tc>
          <w:tcPr>
            <w:tcW w:w="4786" w:type="dxa"/>
            <w:gridSpan w:val="2"/>
          </w:tcPr>
          <w:p w14:paraId="06E63A14" w14:textId="2FD526B4" w:rsidR="00792A5F" w:rsidRPr="00113800" w:rsidRDefault="00113800" w:rsidP="00792A5F">
            <w:pPr>
              <w:ind w:left="34"/>
              <w:rPr>
                <w:b w:val="0"/>
                <w:bCs/>
                <w:i/>
                <w:iCs/>
                <w:color w:val="04143A" w:themeColor="text2" w:themeShade="80"/>
              </w:rPr>
            </w:pPr>
            <w:r w:rsidRPr="00113800">
              <w:rPr>
                <w:b w:val="0"/>
                <w:bCs/>
                <w:i/>
                <w:iCs/>
                <w:color w:val="04143A" w:themeColor="text2" w:themeShade="80"/>
              </w:rPr>
              <w:t>L’utente clicca sull’icona per visualizzare l’ordine.</w:t>
            </w:r>
          </w:p>
        </w:tc>
        <w:tc>
          <w:tcPr>
            <w:tcW w:w="5068" w:type="dxa"/>
            <w:gridSpan w:val="3"/>
          </w:tcPr>
          <w:p w14:paraId="494EB9CD" w14:textId="224C6004" w:rsidR="00792A5F" w:rsidRPr="00113800" w:rsidRDefault="00113800" w:rsidP="00113800">
            <w:pPr>
              <w:rPr>
                <w:b w:val="0"/>
                <w:bCs/>
                <w:i/>
                <w:iCs/>
                <w:color w:val="04143A" w:themeColor="text2" w:themeShade="80"/>
              </w:rPr>
            </w:pPr>
            <w:r w:rsidRPr="00113800">
              <w:rPr>
                <w:b w:val="0"/>
                <w:bCs/>
                <w:i/>
                <w:iCs/>
                <w:color w:val="04143A" w:themeColor="text2" w:themeShade="80"/>
              </w:rPr>
              <w:t>Il sistema reindirizza l’utente alla pagina di riepilogo ordine, nella quale sono visualizzati tutti i prodotti selezionati dall’utente.</w:t>
            </w:r>
            <w:r w:rsidR="00792A5F" w:rsidRPr="00113800">
              <w:rPr>
                <w:b w:val="0"/>
                <w:bCs/>
                <w:i/>
                <w:iCs/>
                <w:color w:val="04143A" w:themeColor="text2" w:themeShade="80"/>
              </w:rPr>
              <w:t xml:space="preserve"> </w:t>
            </w:r>
          </w:p>
        </w:tc>
      </w:tr>
      <w:tr w:rsidR="00792A5F" w:rsidRPr="00F27668" w14:paraId="29D36BD0" w14:textId="77777777" w:rsidTr="009250E9">
        <w:tc>
          <w:tcPr>
            <w:tcW w:w="4786" w:type="dxa"/>
            <w:gridSpan w:val="2"/>
          </w:tcPr>
          <w:p w14:paraId="2786E805" w14:textId="252BDB7E" w:rsidR="00792A5F" w:rsidRPr="00113800" w:rsidRDefault="00113800" w:rsidP="00792A5F">
            <w:pPr>
              <w:rPr>
                <w:b w:val="0"/>
                <w:bCs/>
                <w:i/>
                <w:iCs/>
                <w:color w:val="04143A" w:themeColor="text2" w:themeShade="80"/>
              </w:rPr>
            </w:pPr>
            <w:r w:rsidRPr="00113800">
              <w:rPr>
                <w:b w:val="0"/>
                <w:bCs/>
                <w:i/>
                <w:iCs/>
                <w:color w:val="04143A" w:themeColor="text2" w:themeShade="80"/>
              </w:rPr>
              <w:t>L’utente scorre la lista di portate e bevande per un utleriore controllo.</w:t>
            </w:r>
          </w:p>
        </w:tc>
        <w:tc>
          <w:tcPr>
            <w:tcW w:w="5068" w:type="dxa"/>
            <w:gridSpan w:val="3"/>
          </w:tcPr>
          <w:p w14:paraId="7D7FC5C7" w14:textId="36A0DC85" w:rsidR="00792A5F" w:rsidRPr="00113800" w:rsidRDefault="00113800" w:rsidP="00113800">
            <w:pPr>
              <w:rPr>
                <w:b w:val="0"/>
                <w:bCs/>
                <w:i/>
                <w:iCs/>
                <w:color w:val="04143A" w:themeColor="text2" w:themeShade="80"/>
              </w:rPr>
            </w:pPr>
            <w:r w:rsidRPr="00113800">
              <w:rPr>
                <w:b w:val="0"/>
                <w:bCs/>
                <w:i/>
                <w:iCs/>
                <w:color w:val="04143A" w:themeColor="text2" w:themeShade="80"/>
              </w:rPr>
              <w:t>Il sistema mostra in fondo alla lista il totale da pagare relativo all’ordine.</w:t>
            </w:r>
          </w:p>
        </w:tc>
      </w:tr>
      <w:tr w:rsidR="00792A5F" w:rsidRPr="00F27668" w14:paraId="367D7CB4" w14:textId="77777777" w:rsidTr="009250E9">
        <w:tc>
          <w:tcPr>
            <w:tcW w:w="9854" w:type="dxa"/>
            <w:gridSpan w:val="5"/>
            <w:shd w:val="clear" w:color="auto" w:fill="F2F7F4" w:themeFill="accent5" w:themeFillTint="33"/>
          </w:tcPr>
          <w:p w14:paraId="1C71029A" w14:textId="628C1C95" w:rsidR="00792A5F" w:rsidRPr="00F27668" w:rsidRDefault="00113800" w:rsidP="00792A5F">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incrementa quantità di un prodotto</w:t>
            </w:r>
          </w:p>
        </w:tc>
      </w:tr>
      <w:tr w:rsidR="00113800" w:rsidRPr="00F27668" w14:paraId="7DC86B9F" w14:textId="77777777" w:rsidTr="00113800">
        <w:tc>
          <w:tcPr>
            <w:tcW w:w="2738" w:type="dxa"/>
            <w:shd w:val="clear" w:color="auto" w:fill="F2F7F4" w:themeFill="accent5" w:themeFillTint="33"/>
            <w:vAlign w:val="center"/>
          </w:tcPr>
          <w:p w14:paraId="4F2BD78F" w14:textId="5AC4B8CD" w:rsidR="00113800" w:rsidRPr="00F27668" w:rsidRDefault="00113800" w:rsidP="00113800">
            <w:pPr>
              <w:jc w:val="center"/>
              <w:rPr>
                <w:b w:val="0"/>
                <w:bCs/>
                <w:color w:val="04143A" w:themeColor="text2" w:themeShade="80"/>
              </w:rPr>
            </w:pPr>
            <w:r>
              <w:rPr>
                <w:bCs/>
                <w:color w:val="04143A" w:themeColor="text2" w:themeShade="80"/>
              </w:rPr>
              <w:t>Utente:</w:t>
            </w:r>
          </w:p>
        </w:tc>
        <w:tc>
          <w:tcPr>
            <w:tcW w:w="7116" w:type="dxa"/>
            <w:gridSpan w:val="4"/>
          </w:tcPr>
          <w:p w14:paraId="5FF965EF" w14:textId="20EB0ADE" w:rsidR="00113800" w:rsidRPr="00113800" w:rsidRDefault="00113800" w:rsidP="00792A5F">
            <w:pPr>
              <w:rPr>
                <w:b w:val="0"/>
                <w:bCs/>
                <w:i/>
                <w:iCs/>
                <w:color w:val="04143A" w:themeColor="text2" w:themeShade="80"/>
              </w:rPr>
            </w:pPr>
            <w:r w:rsidRPr="00113800">
              <w:rPr>
                <w:b w:val="0"/>
                <w:bCs/>
                <w:i/>
                <w:iCs/>
                <w:color w:val="04143A" w:themeColor="text2" w:themeShade="80"/>
              </w:rPr>
              <w:t>L’utente scorrendo la lista dei prodotti, incrementa la quantità di uno di essi, utilizzando l’apposito box.</w:t>
            </w:r>
          </w:p>
        </w:tc>
      </w:tr>
      <w:tr w:rsidR="00792A5F" w:rsidRPr="00F27668" w14:paraId="165370FC" w14:textId="77777777" w:rsidTr="00113800">
        <w:tc>
          <w:tcPr>
            <w:tcW w:w="2738" w:type="dxa"/>
            <w:shd w:val="clear" w:color="auto" w:fill="F2F7F4" w:themeFill="accent5" w:themeFillTint="33"/>
            <w:vAlign w:val="center"/>
          </w:tcPr>
          <w:p w14:paraId="0CD59EE3" w14:textId="69B2D911" w:rsidR="00792A5F" w:rsidRPr="00113800" w:rsidRDefault="00113800" w:rsidP="00113800">
            <w:pPr>
              <w:jc w:val="center"/>
              <w:rPr>
                <w:color w:val="04143A" w:themeColor="text2" w:themeShade="80"/>
              </w:rPr>
            </w:pPr>
            <w:r w:rsidRPr="00113800">
              <w:rPr>
                <w:color w:val="04143A" w:themeColor="text2" w:themeShade="80"/>
              </w:rPr>
              <w:t>Sistema:</w:t>
            </w:r>
          </w:p>
        </w:tc>
        <w:tc>
          <w:tcPr>
            <w:tcW w:w="7116" w:type="dxa"/>
            <w:gridSpan w:val="4"/>
          </w:tcPr>
          <w:p w14:paraId="7A3D2222" w14:textId="5B1631CC" w:rsidR="00792A5F" w:rsidRPr="00113800" w:rsidRDefault="00113800" w:rsidP="00792A5F">
            <w:pPr>
              <w:rPr>
                <w:b w:val="0"/>
                <w:bCs/>
                <w:i/>
                <w:iCs/>
                <w:color w:val="04143A" w:themeColor="text2" w:themeShade="80"/>
              </w:rPr>
            </w:pPr>
            <w:r w:rsidRPr="00113800">
              <w:rPr>
                <w:b w:val="0"/>
                <w:bCs/>
                <w:i/>
                <w:iCs/>
                <w:color w:val="04143A" w:themeColor="text2" w:themeShade="80"/>
              </w:rPr>
              <w:t>Il sistema incrementa la quantità del prodotto indicato e aggiorna il totale da pagare;</w:t>
            </w:r>
          </w:p>
        </w:tc>
      </w:tr>
      <w:tr w:rsidR="00792A5F" w:rsidRPr="00F27668" w14:paraId="1EDAB219" w14:textId="77777777" w:rsidTr="009250E9">
        <w:tc>
          <w:tcPr>
            <w:tcW w:w="9854" w:type="dxa"/>
            <w:gridSpan w:val="5"/>
            <w:shd w:val="clear" w:color="auto" w:fill="F2F7F4" w:themeFill="accent5" w:themeFillTint="33"/>
          </w:tcPr>
          <w:p w14:paraId="516B5CFA" w14:textId="33C8B120" w:rsidR="00792A5F" w:rsidRPr="00F27668" w:rsidRDefault="00113800" w:rsidP="00792A5F">
            <w:pPr>
              <w:rPr>
                <w:color w:val="04143A" w:themeColor="text2" w:themeShade="80"/>
              </w:rPr>
            </w:pPr>
            <w:bookmarkStart w:id="31" w:name="_Hlk54873921"/>
            <w:r w:rsidRPr="00F27668">
              <w:rPr>
                <w:bCs/>
                <w:color w:val="04143A" w:themeColor="text2" w:themeShade="80"/>
              </w:rPr>
              <w:t>I</w:t>
            </w:r>
            <w:r w:rsidR="004E4EC1">
              <w:rPr>
                <w:bCs/>
                <w:color w:val="04143A" w:themeColor="text2" w:themeShade="80"/>
              </w:rPr>
              <w:t>I</w:t>
            </w:r>
            <w:r w:rsidRPr="00F27668">
              <w:rPr>
                <w:bCs/>
                <w:color w:val="04143A" w:themeColor="text2" w:themeShade="80"/>
              </w:rPr>
              <w:t xml:space="preserve"> FLUSSO DI EVENTI DI </w:t>
            </w:r>
            <w:r w:rsidR="004E4EC1">
              <w:rPr>
                <w:bCs/>
                <w:color w:val="04143A" w:themeColor="text2" w:themeShade="80"/>
              </w:rPr>
              <w:t>ALTERNATIVO</w:t>
            </w:r>
            <w:r w:rsidRPr="00F27668">
              <w:rPr>
                <w:bCs/>
                <w:color w:val="04143A" w:themeColor="text2" w:themeShade="80"/>
              </w:rPr>
              <w:t xml:space="preserve">:  </w:t>
            </w:r>
            <w:r w:rsidR="004E4EC1">
              <w:rPr>
                <w:color w:val="04143A" w:themeColor="text2" w:themeShade="80"/>
              </w:rPr>
              <w:t>riepilogo vuoto</w:t>
            </w:r>
          </w:p>
        </w:tc>
      </w:tr>
      <w:bookmarkEnd w:id="31"/>
      <w:tr w:rsidR="004E4EC1" w:rsidRPr="00F27668" w14:paraId="6DD9B4A4" w14:textId="77777777" w:rsidTr="004E4EC1">
        <w:tc>
          <w:tcPr>
            <w:tcW w:w="2738" w:type="dxa"/>
            <w:shd w:val="clear" w:color="auto" w:fill="F2F7F4" w:themeFill="accent5" w:themeFillTint="33"/>
            <w:vAlign w:val="center"/>
          </w:tcPr>
          <w:p w14:paraId="5F2A1FFB" w14:textId="1B93644A" w:rsidR="004E4EC1" w:rsidRPr="00F27668" w:rsidRDefault="004E4EC1" w:rsidP="004E4EC1">
            <w:pPr>
              <w:jc w:val="center"/>
              <w:rPr>
                <w:b w:val="0"/>
                <w:bCs/>
                <w:color w:val="04143A" w:themeColor="text2" w:themeShade="80"/>
              </w:rPr>
            </w:pPr>
            <w:r w:rsidRPr="00F27668">
              <w:rPr>
                <w:bCs/>
                <w:color w:val="04143A" w:themeColor="text2" w:themeShade="80"/>
              </w:rPr>
              <w:t>Sistema:</w:t>
            </w:r>
          </w:p>
        </w:tc>
        <w:tc>
          <w:tcPr>
            <w:tcW w:w="7116" w:type="dxa"/>
            <w:gridSpan w:val="4"/>
          </w:tcPr>
          <w:p w14:paraId="6E19C64F" w14:textId="6E619165" w:rsidR="004E4EC1" w:rsidRPr="004E4EC1" w:rsidRDefault="004E4EC1" w:rsidP="00792A5F">
            <w:pPr>
              <w:rPr>
                <w:b w:val="0"/>
                <w:bCs/>
                <w:i/>
                <w:iCs/>
                <w:color w:val="04143A" w:themeColor="text2" w:themeShade="80"/>
              </w:rPr>
            </w:pPr>
            <w:r w:rsidRPr="004E4EC1">
              <w:rPr>
                <w:b w:val="0"/>
                <w:bCs/>
                <w:i/>
                <w:iCs/>
                <w:color w:val="04143A" w:themeColor="text2" w:themeShade="80"/>
              </w:rPr>
              <w:t>Il sistema segnala all’utente che l’ordine è vuoto, quindi invita ad aggiungere almeno una portata prima di procedere;</w:t>
            </w:r>
          </w:p>
        </w:tc>
      </w:tr>
      <w:tr w:rsidR="00792A5F" w:rsidRPr="00F27668" w14:paraId="4C8743C3" w14:textId="77777777" w:rsidTr="004E4EC1">
        <w:tc>
          <w:tcPr>
            <w:tcW w:w="2738" w:type="dxa"/>
            <w:shd w:val="clear" w:color="auto" w:fill="F2F7F4" w:themeFill="accent5" w:themeFillTint="33"/>
            <w:vAlign w:val="center"/>
          </w:tcPr>
          <w:p w14:paraId="53F3DFCD" w14:textId="3B839018" w:rsidR="00792A5F" w:rsidRPr="004E4EC1" w:rsidRDefault="004E4EC1" w:rsidP="004E4EC1">
            <w:pPr>
              <w:jc w:val="center"/>
              <w:rPr>
                <w:color w:val="04143A" w:themeColor="text2" w:themeShade="80"/>
              </w:rPr>
            </w:pPr>
            <w:r w:rsidRPr="004E4EC1">
              <w:rPr>
                <w:color w:val="04143A" w:themeColor="text2" w:themeShade="80"/>
              </w:rPr>
              <w:lastRenderedPageBreak/>
              <w:t>Utente:</w:t>
            </w:r>
          </w:p>
        </w:tc>
        <w:tc>
          <w:tcPr>
            <w:tcW w:w="7116" w:type="dxa"/>
            <w:gridSpan w:val="4"/>
          </w:tcPr>
          <w:p w14:paraId="5675C737" w14:textId="77777777" w:rsidR="00792A5F" w:rsidRDefault="004E4EC1" w:rsidP="00792A5F">
            <w:pPr>
              <w:rPr>
                <w:b w:val="0"/>
                <w:bCs/>
                <w:i/>
                <w:iCs/>
                <w:color w:val="04143A" w:themeColor="text2" w:themeShade="80"/>
              </w:rPr>
            </w:pPr>
            <w:r w:rsidRPr="004E4EC1">
              <w:rPr>
                <w:b w:val="0"/>
                <w:bCs/>
                <w:i/>
                <w:iCs/>
                <w:color w:val="04143A" w:themeColor="text2" w:themeShade="80"/>
              </w:rPr>
              <w:t xml:space="preserve">L’utente torna nella pagina dei prodotti &lt;UC </w:t>
            </w:r>
            <w:r>
              <w:rPr>
                <w:b w:val="0"/>
                <w:bCs/>
                <w:i/>
                <w:iCs/>
                <w:color w:val="04143A" w:themeColor="text2" w:themeShade="80"/>
              </w:rPr>
              <w:t>visua_prodotti</w:t>
            </w:r>
            <w:r w:rsidRPr="004E4EC1">
              <w:rPr>
                <w:b w:val="0"/>
                <w:bCs/>
                <w:i/>
                <w:iCs/>
                <w:color w:val="04143A" w:themeColor="text2" w:themeShade="80"/>
              </w:rPr>
              <w:t>&gt; e aggiunge quelli desiderati &lt;</w:t>
            </w:r>
            <w:r>
              <w:rPr>
                <w:b w:val="0"/>
                <w:bCs/>
                <w:i/>
                <w:iCs/>
                <w:color w:val="04143A" w:themeColor="text2" w:themeShade="80"/>
              </w:rPr>
              <w:t>UC add_prod</w:t>
            </w:r>
            <w:r w:rsidRPr="004E4EC1">
              <w:rPr>
                <w:b w:val="0"/>
                <w:bCs/>
                <w:i/>
                <w:iCs/>
                <w:color w:val="04143A" w:themeColor="text2" w:themeShade="80"/>
              </w:rPr>
              <w:t>&gt;.</w:t>
            </w:r>
          </w:p>
          <w:p w14:paraId="4DDDAEC9" w14:textId="40FD74C7" w:rsidR="004252D9" w:rsidRPr="004E4EC1" w:rsidRDefault="004252D9" w:rsidP="00792A5F">
            <w:pPr>
              <w:rPr>
                <w:b w:val="0"/>
                <w:bCs/>
                <w:i/>
                <w:iCs/>
                <w:color w:val="04143A" w:themeColor="text2" w:themeShade="80"/>
              </w:rPr>
            </w:pPr>
          </w:p>
        </w:tc>
      </w:tr>
      <w:tr w:rsidR="004252D9" w:rsidRPr="00F27668" w14:paraId="50D9C708" w14:textId="77777777" w:rsidTr="007E10BF">
        <w:tc>
          <w:tcPr>
            <w:tcW w:w="9854" w:type="dxa"/>
            <w:gridSpan w:val="5"/>
            <w:shd w:val="clear" w:color="auto" w:fill="F2F7F4" w:themeFill="accent5" w:themeFillTint="33"/>
          </w:tcPr>
          <w:p w14:paraId="6DB19624" w14:textId="7E9D227F" w:rsidR="004252D9" w:rsidRPr="004E4EC1" w:rsidRDefault="004252D9" w:rsidP="004252D9">
            <w:pPr>
              <w:rPr>
                <w:b w:val="0"/>
                <w:bCs/>
                <w:i/>
                <w:iCs/>
                <w:color w:val="04143A" w:themeColor="text2" w:themeShade="80"/>
              </w:rPr>
            </w:pPr>
            <w:r w:rsidRPr="00F27668">
              <w:rPr>
                <w:bCs/>
                <w:color w:val="04143A" w:themeColor="text2" w:themeShade="80"/>
              </w:rPr>
              <w:t>I</w:t>
            </w:r>
            <w:r>
              <w:rPr>
                <w:bCs/>
                <w:color w:val="04143A" w:themeColor="text2" w:themeShade="80"/>
              </w:rPr>
              <w:t>I</w:t>
            </w:r>
            <w:r>
              <w:rPr>
                <w:bCs/>
                <w:color w:val="04143A" w:themeColor="text2" w:themeShade="80"/>
              </w:rPr>
              <w:t xml:space="preserve">I </w:t>
            </w:r>
            <w:r w:rsidRPr="00F27668">
              <w:rPr>
                <w:bCs/>
                <w:color w:val="04143A" w:themeColor="text2" w:themeShade="80"/>
              </w:rPr>
              <w:t xml:space="preserve">FLUSSO DI EVENTI DI </w:t>
            </w:r>
            <w:r>
              <w:rPr>
                <w:bCs/>
                <w:color w:val="04143A" w:themeColor="text2" w:themeShade="80"/>
              </w:rPr>
              <w:t>ALTERNATIVO</w:t>
            </w:r>
            <w:r w:rsidRPr="00F27668">
              <w:rPr>
                <w:bCs/>
                <w:color w:val="04143A" w:themeColor="text2" w:themeShade="80"/>
              </w:rPr>
              <w:t xml:space="preserve">:  </w:t>
            </w:r>
            <w:r>
              <w:rPr>
                <w:color w:val="04143A" w:themeColor="text2" w:themeShade="80"/>
              </w:rPr>
              <w:t>aggiunta richieste specifiche</w:t>
            </w:r>
          </w:p>
        </w:tc>
      </w:tr>
      <w:tr w:rsidR="004252D9" w:rsidRPr="00F27668" w14:paraId="6B9565AB" w14:textId="77777777" w:rsidTr="004E4EC1">
        <w:tc>
          <w:tcPr>
            <w:tcW w:w="2738" w:type="dxa"/>
            <w:shd w:val="clear" w:color="auto" w:fill="F2F7F4" w:themeFill="accent5" w:themeFillTint="33"/>
            <w:vAlign w:val="center"/>
          </w:tcPr>
          <w:p w14:paraId="5981A358" w14:textId="5DB0CDAF" w:rsidR="004252D9" w:rsidRPr="004E4EC1" w:rsidRDefault="004252D9" w:rsidP="004252D9">
            <w:pPr>
              <w:jc w:val="center"/>
              <w:rPr>
                <w:color w:val="04143A" w:themeColor="text2" w:themeShade="80"/>
              </w:rPr>
            </w:pPr>
            <w:r>
              <w:rPr>
                <w:color w:val="04143A" w:themeColor="text2" w:themeShade="80"/>
              </w:rPr>
              <w:t>Utente:</w:t>
            </w:r>
          </w:p>
        </w:tc>
        <w:tc>
          <w:tcPr>
            <w:tcW w:w="7116" w:type="dxa"/>
            <w:gridSpan w:val="4"/>
          </w:tcPr>
          <w:p w14:paraId="5D644AC6" w14:textId="219C4F14" w:rsidR="004252D9" w:rsidRPr="004E4EC1" w:rsidRDefault="004252D9" w:rsidP="004252D9">
            <w:pPr>
              <w:rPr>
                <w:b w:val="0"/>
                <w:bCs/>
                <w:i/>
                <w:iCs/>
                <w:color w:val="04143A" w:themeColor="text2" w:themeShade="80"/>
              </w:rPr>
            </w:pPr>
            <w:r>
              <w:rPr>
                <w:b w:val="0"/>
                <w:bCs/>
                <w:i/>
                <w:iCs/>
                <w:color w:val="04143A" w:themeColor="text2" w:themeShade="80"/>
              </w:rPr>
              <w:t>L’utente inserisce richeste specifiche all’ordine, attraverso l’apposita textarea.</w:t>
            </w:r>
          </w:p>
        </w:tc>
      </w:tr>
      <w:tr w:rsidR="004252D9" w:rsidRPr="00F27668" w14:paraId="074FF7DC" w14:textId="77777777" w:rsidTr="004E4EC1">
        <w:tc>
          <w:tcPr>
            <w:tcW w:w="2738" w:type="dxa"/>
            <w:shd w:val="clear" w:color="auto" w:fill="F2F7F4" w:themeFill="accent5" w:themeFillTint="33"/>
            <w:vAlign w:val="center"/>
          </w:tcPr>
          <w:p w14:paraId="5BF2B70C" w14:textId="73BE1176" w:rsidR="004252D9" w:rsidRDefault="004252D9" w:rsidP="004252D9">
            <w:pPr>
              <w:jc w:val="center"/>
              <w:rPr>
                <w:color w:val="04143A" w:themeColor="text2" w:themeShade="80"/>
              </w:rPr>
            </w:pPr>
            <w:r>
              <w:rPr>
                <w:color w:val="04143A" w:themeColor="text2" w:themeShade="80"/>
              </w:rPr>
              <w:t>Sistema:</w:t>
            </w:r>
          </w:p>
        </w:tc>
        <w:tc>
          <w:tcPr>
            <w:tcW w:w="7116" w:type="dxa"/>
            <w:gridSpan w:val="4"/>
          </w:tcPr>
          <w:p w14:paraId="09651E81" w14:textId="179B26B9" w:rsidR="004252D9" w:rsidRPr="004E4EC1" w:rsidRDefault="004252D9" w:rsidP="004252D9">
            <w:pPr>
              <w:rPr>
                <w:b w:val="0"/>
                <w:bCs/>
                <w:i/>
                <w:iCs/>
                <w:color w:val="04143A" w:themeColor="text2" w:themeShade="80"/>
              </w:rPr>
            </w:pPr>
            <w:r>
              <w:rPr>
                <w:b w:val="0"/>
                <w:bCs/>
                <w:i/>
                <w:iCs/>
                <w:color w:val="04143A" w:themeColor="text2" w:themeShade="80"/>
              </w:rPr>
              <w:t>Il sistema aggiunge le richeste specificate dall’utente all’ordine.</w:t>
            </w:r>
          </w:p>
        </w:tc>
      </w:tr>
      <w:tr w:rsidR="004252D9" w:rsidRPr="00F27668" w14:paraId="2A722B1B" w14:textId="77777777" w:rsidTr="009250E9">
        <w:tc>
          <w:tcPr>
            <w:tcW w:w="9854" w:type="dxa"/>
            <w:gridSpan w:val="5"/>
            <w:shd w:val="clear" w:color="auto" w:fill="F2F7F4" w:themeFill="accent5" w:themeFillTint="33"/>
          </w:tcPr>
          <w:p w14:paraId="7C3F7B82" w14:textId="1986988B" w:rsidR="004252D9" w:rsidRPr="00F27668" w:rsidRDefault="004252D9" w:rsidP="004252D9">
            <w:pPr>
              <w:rPr>
                <w:color w:val="04143A" w:themeColor="text2" w:themeShade="80"/>
              </w:rPr>
            </w:pPr>
            <w:r w:rsidRPr="00F27668">
              <w:rPr>
                <w:bCs/>
                <w:color w:val="04143A" w:themeColor="text2" w:themeShade="80"/>
              </w:rPr>
              <w:t>I</w:t>
            </w:r>
            <w:r>
              <w:rPr>
                <w:bCs/>
                <w:color w:val="04143A" w:themeColor="text2" w:themeShade="80"/>
              </w:rPr>
              <w:t xml:space="preserve"> </w:t>
            </w:r>
            <w:r w:rsidRPr="00F27668">
              <w:rPr>
                <w:bCs/>
                <w:color w:val="04143A" w:themeColor="text2" w:themeShade="80"/>
              </w:rPr>
              <w:t xml:space="preserve">SCENARIO/FLUSSO DI EVENTI DI ERRORE: </w:t>
            </w:r>
            <w:r>
              <w:rPr>
                <w:color w:val="04143A" w:themeColor="text2" w:themeShade="80"/>
              </w:rPr>
              <w:t>non è possibile visualizzare il riepilogo</w:t>
            </w:r>
          </w:p>
        </w:tc>
      </w:tr>
      <w:tr w:rsidR="004252D9" w:rsidRPr="00F27668" w14:paraId="47088691" w14:textId="77777777" w:rsidTr="004E4EC1">
        <w:tc>
          <w:tcPr>
            <w:tcW w:w="2738" w:type="dxa"/>
            <w:shd w:val="clear" w:color="auto" w:fill="F2F7F4" w:themeFill="accent5" w:themeFillTint="33"/>
            <w:vAlign w:val="center"/>
          </w:tcPr>
          <w:p w14:paraId="2156CC42" w14:textId="58104156" w:rsidR="004252D9" w:rsidRPr="00F27668" w:rsidRDefault="004252D9" w:rsidP="004252D9">
            <w:pPr>
              <w:jc w:val="center"/>
              <w:rPr>
                <w:b w:val="0"/>
                <w:bCs/>
                <w:color w:val="04143A" w:themeColor="text2" w:themeShade="80"/>
              </w:rPr>
            </w:pPr>
            <w:r w:rsidRPr="00F27668">
              <w:rPr>
                <w:bCs/>
                <w:color w:val="04143A" w:themeColor="text2" w:themeShade="80"/>
              </w:rPr>
              <w:t>Sistema:</w:t>
            </w:r>
          </w:p>
        </w:tc>
        <w:tc>
          <w:tcPr>
            <w:tcW w:w="7116" w:type="dxa"/>
            <w:gridSpan w:val="4"/>
          </w:tcPr>
          <w:p w14:paraId="19E6D1BA" w14:textId="6CE2EDE7" w:rsidR="004252D9" w:rsidRPr="00F27668" w:rsidRDefault="004252D9" w:rsidP="004252D9">
            <w:pPr>
              <w:rPr>
                <w:color w:val="04143A" w:themeColor="text2" w:themeShade="80"/>
              </w:rPr>
            </w:pPr>
            <w:r w:rsidRPr="004E4EC1">
              <w:rPr>
                <w:b w:val="0"/>
                <w:bCs/>
                <w:i/>
                <w:iCs/>
                <w:color w:val="04143A" w:themeColor="text2" w:themeShade="80"/>
              </w:rPr>
              <w:t>Il sistema segnala all’utente che non è possibile caricare la pagina e lo invita a riprovare in seguito</w:t>
            </w:r>
            <w:r>
              <w:rPr>
                <w:color w:val="04143A" w:themeColor="text2" w:themeShade="80"/>
              </w:rPr>
              <w:t>.</w:t>
            </w:r>
          </w:p>
        </w:tc>
      </w:tr>
    </w:tbl>
    <w:p w14:paraId="12E51820" w14:textId="222696AB" w:rsidR="00884CEC" w:rsidRDefault="00884CEC" w:rsidP="002B029B">
      <w:pPr>
        <w:spacing w:after="200"/>
        <w:rPr>
          <w:noProof/>
          <w:sz w:val="36"/>
          <w:szCs w:val="28"/>
        </w:rPr>
      </w:pPr>
    </w:p>
    <w:p w14:paraId="3D6ED472" w14:textId="6F36CB4D" w:rsidR="00AE53CB" w:rsidRDefault="00AE53CB" w:rsidP="002B029B">
      <w:pPr>
        <w:spacing w:after="200"/>
        <w:rPr>
          <w:noProof/>
          <w:sz w:val="36"/>
          <w:szCs w:val="28"/>
        </w:rPr>
      </w:pPr>
      <w:r>
        <w:rPr>
          <w:noProof/>
          <w:sz w:val="36"/>
          <w:szCs w:val="28"/>
        </w:rPr>
        <w:br w:type="page"/>
      </w:r>
    </w:p>
    <w:p w14:paraId="0785C34C" w14:textId="77777777" w:rsidR="00884CEC" w:rsidRPr="008B7F3C" w:rsidRDefault="00884CEC" w:rsidP="00884CEC">
      <w:pPr>
        <w:rPr>
          <w:b w:val="0"/>
          <w:szCs w:val="28"/>
        </w:rPr>
      </w:pPr>
    </w:p>
    <w:tbl>
      <w:tblPr>
        <w:tblStyle w:val="Grigliatabella"/>
        <w:tblW w:w="0" w:type="auto"/>
        <w:tblLayout w:type="fixed"/>
        <w:tblLook w:val="04A0" w:firstRow="1" w:lastRow="0" w:firstColumn="1" w:lastColumn="0" w:noHBand="0" w:noVBand="1"/>
      </w:tblPr>
      <w:tblGrid>
        <w:gridCol w:w="2738"/>
        <w:gridCol w:w="2048"/>
        <w:gridCol w:w="1555"/>
        <w:gridCol w:w="1705"/>
        <w:gridCol w:w="1808"/>
      </w:tblGrid>
      <w:tr w:rsidR="00884CEC" w:rsidRPr="00F27668" w14:paraId="11A0DE74" w14:textId="77777777" w:rsidTr="009250E9">
        <w:trPr>
          <w:trHeight w:val="143"/>
        </w:trPr>
        <w:tc>
          <w:tcPr>
            <w:tcW w:w="2738" w:type="dxa"/>
            <w:vMerge w:val="restart"/>
            <w:shd w:val="clear" w:color="auto" w:fill="F2F7F4" w:themeFill="accent5" w:themeFillTint="33"/>
          </w:tcPr>
          <w:p w14:paraId="31A1F3A2" w14:textId="77777777" w:rsidR="00884CEC" w:rsidRPr="00F27668" w:rsidRDefault="00884CEC" w:rsidP="009250E9">
            <w:pPr>
              <w:rPr>
                <w:b w:val="0"/>
                <w:bCs/>
                <w:color w:val="04143A" w:themeColor="text2" w:themeShade="80"/>
                <w:vertAlign w:val="superscript"/>
              </w:rPr>
            </w:pPr>
            <w:r w:rsidRPr="00F27668">
              <w:rPr>
                <w:bCs/>
                <w:color w:val="04143A" w:themeColor="text2" w:themeShade="80"/>
              </w:rPr>
              <w:t>Identificativo</w:t>
            </w:r>
          </w:p>
          <w:p w14:paraId="2D0C4A18" w14:textId="77777777" w:rsidR="00884CEC" w:rsidRPr="00F27668" w:rsidRDefault="00884CEC" w:rsidP="009250E9">
            <w:pPr>
              <w:rPr>
                <w:b w:val="0"/>
                <w:bCs/>
                <w:color w:val="04143A" w:themeColor="text2" w:themeShade="80"/>
              </w:rPr>
            </w:pPr>
            <w:r w:rsidRPr="00F27668">
              <w:rPr>
                <w:bCs/>
                <w:i/>
                <w:iCs/>
                <w:color w:val="04143A" w:themeColor="text2" w:themeShade="80"/>
              </w:rPr>
              <w:t>UC01</w:t>
            </w:r>
          </w:p>
        </w:tc>
        <w:tc>
          <w:tcPr>
            <w:tcW w:w="3603" w:type="dxa"/>
            <w:gridSpan w:val="2"/>
            <w:vMerge w:val="restart"/>
            <w:shd w:val="clear" w:color="auto" w:fill="F2F7F4" w:themeFill="accent5" w:themeFillTint="33"/>
          </w:tcPr>
          <w:p w14:paraId="4B83560E" w14:textId="1800E308" w:rsidR="00884CEC" w:rsidRPr="00F27668" w:rsidRDefault="004252D9" w:rsidP="009250E9">
            <w:pPr>
              <w:rPr>
                <w:b w:val="0"/>
                <w:color w:val="04143A" w:themeColor="text2" w:themeShade="80"/>
              </w:rPr>
            </w:pPr>
            <w:r>
              <w:rPr>
                <w:color w:val="04143A" w:themeColor="text2" w:themeShade="80"/>
              </w:rPr>
              <w:t>Conferma ordine</w:t>
            </w:r>
          </w:p>
        </w:tc>
        <w:tc>
          <w:tcPr>
            <w:tcW w:w="1705" w:type="dxa"/>
            <w:shd w:val="clear" w:color="auto" w:fill="F2F7F4" w:themeFill="accent5" w:themeFillTint="33"/>
          </w:tcPr>
          <w:p w14:paraId="0889410A" w14:textId="77777777" w:rsidR="00884CEC" w:rsidRPr="00F27668" w:rsidRDefault="00884CEC" w:rsidP="009250E9">
            <w:pPr>
              <w:rPr>
                <w:b w:val="0"/>
                <w:color w:val="04143A" w:themeColor="text2" w:themeShade="80"/>
              </w:rPr>
            </w:pPr>
            <w:r w:rsidRPr="00F27668">
              <w:rPr>
                <w:color w:val="04143A" w:themeColor="text2" w:themeShade="80"/>
              </w:rPr>
              <w:t>Data</w:t>
            </w:r>
          </w:p>
        </w:tc>
        <w:tc>
          <w:tcPr>
            <w:tcW w:w="1808" w:type="dxa"/>
            <w:shd w:val="clear" w:color="auto" w:fill="FFFFFF" w:themeFill="background1"/>
          </w:tcPr>
          <w:p w14:paraId="1490C9F8" w14:textId="605DFEB0" w:rsidR="00884CEC" w:rsidRPr="00F27668" w:rsidRDefault="00884CEC" w:rsidP="009250E9">
            <w:pPr>
              <w:rPr>
                <w:bCs/>
                <w:i/>
                <w:iCs/>
                <w:color w:val="04143A" w:themeColor="text2" w:themeShade="80"/>
              </w:rPr>
            </w:pPr>
            <w:r w:rsidRPr="00F27668">
              <w:rPr>
                <w:bCs/>
                <w:i/>
                <w:iCs/>
                <w:color w:val="04143A" w:themeColor="text2" w:themeShade="80"/>
              </w:rPr>
              <w:t>2</w:t>
            </w:r>
            <w:r w:rsidR="004252D9">
              <w:rPr>
                <w:bCs/>
                <w:i/>
                <w:iCs/>
                <w:color w:val="04143A" w:themeColor="text2" w:themeShade="80"/>
              </w:rPr>
              <w:t>9</w:t>
            </w:r>
            <w:r w:rsidRPr="00F27668">
              <w:rPr>
                <w:bCs/>
                <w:i/>
                <w:iCs/>
                <w:color w:val="04143A" w:themeColor="text2" w:themeShade="80"/>
              </w:rPr>
              <w:t>/10/2020</w:t>
            </w:r>
          </w:p>
        </w:tc>
      </w:tr>
      <w:tr w:rsidR="00884CEC" w:rsidRPr="00F27668" w14:paraId="58F48E50" w14:textId="77777777" w:rsidTr="009250E9">
        <w:trPr>
          <w:trHeight w:val="270"/>
        </w:trPr>
        <w:tc>
          <w:tcPr>
            <w:tcW w:w="2738" w:type="dxa"/>
            <w:vMerge/>
            <w:shd w:val="clear" w:color="auto" w:fill="F2F7F4" w:themeFill="accent5" w:themeFillTint="33"/>
          </w:tcPr>
          <w:p w14:paraId="6382B3D2"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28397B86"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40447D4D" w14:textId="77777777" w:rsidR="00884CEC" w:rsidRPr="00F27668" w:rsidRDefault="00884CEC" w:rsidP="009250E9">
            <w:pPr>
              <w:rPr>
                <w:b w:val="0"/>
                <w:color w:val="04143A" w:themeColor="text2" w:themeShade="80"/>
              </w:rPr>
            </w:pPr>
            <w:r w:rsidRPr="00F27668">
              <w:rPr>
                <w:color w:val="04143A" w:themeColor="text2" w:themeShade="80"/>
              </w:rPr>
              <w:t>Vers.</w:t>
            </w:r>
          </w:p>
        </w:tc>
        <w:tc>
          <w:tcPr>
            <w:tcW w:w="1808" w:type="dxa"/>
            <w:shd w:val="clear" w:color="auto" w:fill="FFFFFF" w:themeFill="background1"/>
          </w:tcPr>
          <w:p w14:paraId="1E87C09A" w14:textId="77777777" w:rsidR="00884CEC" w:rsidRPr="00F27668" w:rsidRDefault="00884CEC" w:rsidP="009250E9">
            <w:pPr>
              <w:rPr>
                <w:bCs/>
                <w:i/>
                <w:iCs/>
                <w:color w:val="04143A" w:themeColor="text2" w:themeShade="80"/>
              </w:rPr>
            </w:pPr>
            <w:r w:rsidRPr="00F27668">
              <w:rPr>
                <w:bCs/>
                <w:i/>
                <w:iCs/>
                <w:color w:val="04143A" w:themeColor="text2" w:themeShade="80"/>
              </w:rPr>
              <w:t>1.00.000</w:t>
            </w:r>
          </w:p>
        </w:tc>
      </w:tr>
      <w:tr w:rsidR="00884CEC" w:rsidRPr="00F27668" w14:paraId="4758AF75" w14:textId="77777777" w:rsidTr="009250E9">
        <w:trPr>
          <w:trHeight w:val="270"/>
        </w:trPr>
        <w:tc>
          <w:tcPr>
            <w:tcW w:w="2738" w:type="dxa"/>
            <w:vMerge/>
            <w:shd w:val="clear" w:color="auto" w:fill="F2F7F4" w:themeFill="accent5" w:themeFillTint="33"/>
          </w:tcPr>
          <w:p w14:paraId="39048002" w14:textId="77777777" w:rsidR="00884CEC" w:rsidRPr="00F27668" w:rsidRDefault="00884CEC" w:rsidP="009250E9">
            <w:pPr>
              <w:rPr>
                <w:b w:val="0"/>
                <w:bCs/>
                <w:color w:val="04143A" w:themeColor="text2" w:themeShade="80"/>
              </w:rPr>
            </w:pPr>
          </w:p>
        </w:tc>
        <w:tc>
          <w:tcPr>
            <w:tcW w:w="3603" w:type="dxa"/>
            <w:gridSpan w:val="2"/>
            <w:vMerge/>
            <w:shd w:val="clear" w:color="auto" w:fill="F2F7F4" w:themeFill="accent5" w:themeFillTint="33"/>
          </w:tcPr>
          <w:p w14:paraId="7CAFAA9C" w14:textId="77777777" w:rsidR="00884CEC" w:rsidRPr="00F27668" w:rsidRDefault="00884CEC" w:rsidP="009250E9">
            <w:pPr>
              <w:rPr>
                <w:bCs/>
                <w:i/>
                <w:iCs/>
                <w:color w:val="04143A" w:themeColor="text2" w:themeShade="80"/>
              </w:rPr>
            </w:pPr>
          </w:p>
        </w:tc>
        <w:tc>
          <w:tcPr>
            <w:tcW w:w="1705" w:type="dxa"/>
            <w:shd w:val="clear" w:color="auto" w:fill="F2F7F4" w:themeFill="accent5" w:themeFillTint="33"/>
          </w:tcPr>
          <w:p w14:paraId="7A31135C" w14:textId="77777777" w:rsidR="00884CEC" w:rsidRPr="00F27668" w:rsidRDefault="00884CEC" w:rsidP="009250E9">
            <w:pPr>
              <w:rPr>
                <w:b w:val="0"/>
                <w:color w:val="04143A" w:themeColor="text2" w:themeShade="80"/>
              </w:rPr>
            </w:pPr>
            <w:r w:rsidRPr="00F27668">
              <w:rPr>
                <w:color w:val="04143A" w:themeColor="text2" w:themeShade="80"/>
              </w:rPr>
              <w:t>Autore</w:t>
            </w:r>
          </w:p>
        </w:tc>
        <w:tc>
          <w:tcPr>
            <w:tcW w:w="1808" w:type="dxa"/>
            <w:shd w:val="clear" w:color="auto" w:fill="FFFFFF" w:themeFill="background1"/>
          </w:tcPr>
          <w:p w14:paraId="47C0B7D1" w14:textId="77777777" w:rsidR="00884CEC" w:rsidRPr="00F27668" w:rsidRDefault="00884CEC" w:rsidP="009250E9">
            <w:pPr>
              <w:rPr>
                <w:bCs/>
                <w:i/>
                <w:iCs/>
                <w:color w:val="04143A" w:themeColor="text2" w:themeShade="80"/>
              </w:rPr>
            </w:pPr>
            <w:r>
              <w:rPr>
                <w:bCs/>
                <w:i/>
                <w:iCs/>
                <w:color w:val="04143A" w:themeColor="text2" w:themeShade="80"/>
              </w:rPr>
              <w:t>Costante Marco</w:t>
            </w:r>
          </w:p>
        </w:tc>
      </w:tr>
      <w:tr w:rsidR="00884CEC" w:rsidRPr="00F27668" w14:paraId="1F51F4F4" w14:textId="77777777" w:rsidTr="009250E9">
        <w:trPr>
          <w:trHeight w:val="283"/>
        </w:trPr>
        <w:tc>
          <w:tcPr>
            <w:tcW w:w="2738" w:type="dxa"/>
            <w:shd w:val="clear" w:color="auto" w:fill="F2F7F4" w:themeFill="accent5" w:themeFillTint="33"/>
          </w:tcPr>
          <w:p w14:paraId="304FEFE0" w14:textId="77777777" w:rsidR="00884CEC" w:rsidRPr="00F27668" w:rsidRDefault="00884CEC" w:rsidP="009250E9">
            <w:pPr>
              <w:rPr>
                <w:b w:val="0"/>
                <w:bCs/>
                <w:color w:val="04143A" w:themeColor="text2" w:themeShade="80"/>
              </w:rPr>
            </w:pPr>
            <w:r w:rsidRPr="00F27668">
              <w:rPr>
                <w:bCs/>
                <w:color w:val="04143A" w:themeColor="text2" w:themeShade="80"/>
              </w:rPr>
              <w:t>Descrizione</w:t>
            </w:r>
          </w:p>
        </w:tc>
        <w:tc>
          <w:tcPr>
            <w:tcW w:w="7116" w:type="dxa"/>
            <w:gridSpan w:val="4"/>
            <w:shd w:val="clear" w:color="auto" w:fill="FFFFFF" w:themeFill="background1"/>
          </w:tcPr>
          <w:p w14:paraId="05B22C16" w14:textId="362B3DC0" w:rsidR="00884CEC" w:rsidRPr="00FB16C7" w:rsidRDefault="00FB16C7" w:rsidP="009250E9">
            <w:pPr>
              <w:rPr>
                <w:b w:val="0"/>
                <w:i/>
                <w:iCs/>
                <w:color w:val="04143A" w:themeColor="text2" w:themeShade="80"/>
              </w:rPr>
            </w:pPr>
            <w:r w:rsidRPr="00FB16C7">
              <w:rPr>
                <w:b w:val="0"/>
                <w:i/>
                <w:iCs/>
                <w:color w:val="04143A" w:themeColor="text2" w:themeShade="80"/>
              </w:rPr>
              <w:t>Lo use case fornisce all’utente la possibilità di confermare e inviare l’ordine in cucina.</w:t>
            </w:r>
          </w:p>
        </w:tc>
      </w:tr>
      <w:tr w:rsidR="00FB16C7" w:rsidRPr="00F27668" w14:paraId="4435A34E" w14:textId="77777777" w:rsidTr="009250E9">
        <w:trPr>
          <w:trHeight w:val="283"/>
        </w:trPr>
        <w:tc>
          <w:tcPr>
            <w:tcW w:w="2738" w:type="dxa"/>
            <w:shd w:val="clear" w:color="auto" w:fill="F2F7F4" w:themeFill="accent5" w:themeFillTint="33"/>
          </w:tcPr>
          <w:p w14:paraId="262EE785" w14:textId="77777777" w:rsidR="00FB16C7" w:rsidRPr="00F27668" w:rsidRDefault="00FB16C7" w:rsidP="00FB16C7">
            <w:pPr>
              <w:rPr>
                <w:color w:val="04143A" w:themeColor="text2" w:themeShade="80"/>
              </w:rPr>
            </w:pPr>
            <w:r w:rsidRPr="00F27668">
              <w:rPr>
                <w:bCs/>
                <w:color w:val="04143A" w:themeColor="text2" w:themeShade="80"/>
              </w:rPr>
              <w:t>Attore Principale</w:t>
            </w:r>
          </w:p>
        </w:tc>
        <w:tc>
          <w:tcPr>
            <w:tcW w:w="7116" w:type="dxa"/>
            <w:gridSpan w:val="4"/>
            <w:shd w:val="clear" w:color="auto" w:fill="FFFFFF" w:themeFill="background1"/>
          </w:tcPr>
          <w:p w14:paraId="630A16F7" w14:textId="77777777" w:rsidR="00FB16C7" w:rsidRPr="009250E9" w:rsidRDefault="00FB16C7" w:rsidP="00FB16C7">
            <w:pPr>
              <w:rPr>
                <w:i/>
                <w:iCs/>
                <w:color w:val="04143A" w:themeColor="text2" w:themeShade="80"/>
              </w:rPr>
            </w:pPr>
            <w:r w:rsidRPr="009250E9">
              <w:rPr>
                <w:i/>
                <w:iCs/>
                <w:color w:val="04143A" w:themeColor="text2" w:themeShade="80"/>
              </w:rPr>
              <w:t>Cliente</w:t>
            </w:r>
          </w:p>
          <w:p w14:paraId="7074999A" w14:textId="7DE16BF2" w:rsidR="00FB16C7" w:rsidRPr="00F27668" w:rsidRDefault="00FB16C7" w:rsidP="00FB16C7">
            <w:pPr>
              <w:rPr>
                <w:color w:val="04143A" w:themeColor="text2" w:themeShade="80"/>
              </w:rPr>
            </w:pPr>
            <w:r w:rsidRPr="009250E9">
              <w:rPr>
                <w:b w:val="0"/>
                <w:bCs/>
                <w:i/>
                <w:iCs/>
                <w:color w:val="04143A" w:themeColor="text2" w:themeShade="80"/>
              </w:rPr>
              <w:t xml:space="preserve">Il cliente utilizza questo use case per </w:t>
            </w:r>
            <w:r>
              <w:rPr>
                <w:b w:val="0"/>
                <w:bCs/>
                <w:i/>
                <w:iCs/>
                <w:color w:val="04143A" w:themeColor="text2" w:themeShade="80"/>
              </w:rPr>
              <w:t>confermare e inviare l’ordine in cucina</w:t>
            </w:r>
            <w:r w:rsidRPr="009250E9">
              <w:rPr>
                <w:b w:val="0"/>
                <w:bCs/>
                <w:i/>
                <w:iCs/>
                <w:color w:val="04143A" w:themeColor="text2" w:themeShade="80"/>
              </w:rPr>
              <w:t>.</w:t>
            </w:r>
          </w:p>
        </w:tc>
      </w:tr>
      <w:tr w:rsidR="00FB16C7" w:rsidRPr="00F27668" w14:paraId="36B7336B" w14:textId="77777777" w:rsidTr="009250E9">
        <w:trPr>
          <w:trHeight w:val="283"/>
        </w:trPr>
        <w:tc>
          <w:tcPr>
            <w:tcW w:w="2738" w:type="dxa"/>
            <w:shd w:val="clear" w:color="auto" w:fill="F2F7F4" w:themeFill="accent5" w:themeFillTint="33"/>
          </w:tcPr>
          <w:p w14:paraId="58C6B2A3" w14:textId="77777777" w:rsidR="00FB16C7" w:rsidRPr="00F27668" w:rsidRDefault="00FB16C7" w:rsidP="00FB16C7">
            <w:pPr>
              <w:rPr>
                <w:b w:val="0"/>
                <w:bCs/>
                <w:color w:val="04143A" w:themeColor="text2" w:themeShade="80"/>
              </w:rPr>
            </w:pPr>
            <w:r w:rsidRPr="00F27668">
              <w:rPr>
                <w:bCs/>
                <w:color w:val="04143A" w:themeColor="text2" w:themeShade="80"/>
              </w:rPr>
              <w:t>Attori secondari</w:t>
            </w:r>
          </w:p>
        </w:tc>
        <w:tc>
          <w:tcPr>
            <w:tcW w:w="7116" w:type="dxa"/>
            <w:gridSpan w:val="4"/>
            <w:shd w:val="clear" w:color="auto" w:fill="FFFFFF" w:themeFill="background1"/>
          </w:tcPr>
          <w:p w14:paraId="0328B6DA" w14:textId="77777777" w:rsidR="00FB16C7" w:rsidRPr="009250E9" w:rsidRDefault="00FB16C7" w:rsidP="00FB16C7">
            <w:pPr>
              <w:rPr>
                <w:bCs/>
                <w:i/>
                <w:iCs/>
                <w:color w:val="04143A" w:themeColor="text2" w:themeShade="80"/>
              </w:rPr>
            </w:pPr>
            <w:r w:rsidRPr="009250E9">
              <w:rPr>
                <w:bCs/>
                <w:i/>
                <w:iCs/>
                <w:color w:val="04143A" w:themeColor="text2" w:themeShade="80"/>
              </w:rPr>
              <w:t>Personale</w:t>
            </w:r>
          </w:p>
          <w:p w14:paraId="59C0061C" w14:textId="12D68D41" w:rsidR="00FB16C7" w:rsidRPr="00F27668" w:rsidRDefault="00FB16C7" w:rsidP="00FB16C7">
            <w:pPr>
              <w:rPr>
                <w:bCs/>
                <w:color w:val="04143A" w:themeColor="text2" w:themeShade="80"/>
              </w:rPr>
            </w:pPr>
            <w:r w:rsidRPr="009250E9">
              <w:rPr>
                <w:b w:val="0"/>
                <w:i/>
                <w:iCs/>
                <w:color w:val="04143A" w:themeColor="text2" w:themeShade="80"/>
              </w:rPr>
              <w:t>Il personale utilizza questo use case pe</w:t>
            </w:r>
            <w:r>
              <w:rPr>
                <w:b w:val="0"/>
                <w:i/>
                <w:iCs/>
                <w:color w:val="04143A" w:themeColor="text2" w:themeShade="80"/>
              </w:rPr>
              <w:t>r inviare l’ordine in cucina</w:t>
            </w:r>
            <w:r>
              <w:rPr>
                <w:b w:val="0"/>
                <w:i/>
                <w:iCs/>
                <w:color w:val="04143A" w:themeColor="text2" w:themeShade="80"/>
              </w:rPr>
              <w:t>, qualora gli sia richesto dal cliente.</w:t>
            </w:r>
          </w:p>
        </w:tc>
      </w:tr>
      <w:tr w:rsidR="00FB16C7" w:rsidRPr="00F27668" w14:paraId="5F5123D0" w14:textId="77777777" w:rsidTr="009250E9">
        <w:trPr>
          <w:trHeight w:val="283"/>
        </w:trPr>
        <w:tc>
          <w:tcPr>
            <w:tcW w:w="2738" w:type="dxa"/>
            <w:shd w:val="clear" w:color="auto" w:fill="F2F7F4" w:themeFill="accent5" w:themeFillTint="33"/>
          </w:tcPr>
          <w:p w14:paraId="2D3C6225" w14:textId="77777777" w:rsidR="00FB16C7" w:rsidRPr="00F27668" w:rsidRDefault="00FB16C7" w:rsidP="00FB16C7">
            <w:pPr>
              <w:rPr>
                <w:color w:val="04143A" w:themeColor="text2" w:themeShade="80"/>
              </w:rPr>
            </w:pPr>
            <w:r w:rsidRPr="00F27668">
              <w:rPr>
                <w:bCs/>
                <w:color w:val="04143A" w:themeColor="text2" w:themeShade="80"/>
              </w:rPr>
              <w:t>Entry Condition</w:t>
            </w:r>
          </w:p>
        </w:tc>
        <w:tc>
          <w:tcPr>
            <w:tcW w:w="7116" w:type="dxa"/>
            <w:gridSpan w:val="4"/>
            <w:shd w:val="clear" w:color="auto" w:fill="FFFFFF" w:themeFill="background1"/>
          </w:tcPr>
          <w:p w14:paraId="3F02F109" w14:textId="77777777" w:rsidR="00FB16C7" w:rsidRPr="0030184D"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cliente si è registrato correttamente alla piattaforma;</w:t>
            </w:r>
          </w:p>
          <w:p w14:paraId="6EE5C6B3" w14:textId="77777777" w:rsidR="00FB16C7" w:rsidRPr="00792A5F" w:rsidRDefault="00FB16C7" w:rsidP="00FB16C7">
            <w:pPr>
              <w:pStyle w:val="Paragrafoelenco"/>
              <w:numPr>
                <w:ilvl w:val="0"/>
                <w:numId w:val="18"/>
              </w:numPr>
              <w:ind w:left="412"/>
              <w:rPr>
                <w:b w:val="0"/>
                <w:bCs/>
                <w:i/>
                <w:iCs/>
                <w:color w:val="04143A" w:themeColor="text2" w:themeShade="80"/>
              </w:rPr>
            </w:pPr>
            <w:r w:rsidRPr="00792A5F">
              <w:rPr>
                <w:b w:val="0"/>
                <w:bCs/>
                <w:i/>
                <w:iCs/>
                <w:color w:val="04143A" w:themeColor="text2" w:themeShade="80"/>
              </w:rPr>
              <w:t>Il personale si è loggato correttamente al sistema;</w:t>
            </w:r>
          </w:p>
          <w:p w14:paraId="008DE9DB" w14:textId="6116DBF0" w:rsidR="00FB16C7" w:rsidRPr="00FB16C7" w:rsidRDefault="00FB16C7" w:rsidP="00FB16C7">
            <w:pPr>
              <w:pStyle w:val="Paragrafoelenco"/>
              <w:numPr>
                <w:ilvl w:val="0"/>
                <w:numId w:val="18"/>
              </w:numPr>
              <w:ind w:left="412"/>
              <w:rPr>
                <w:color w:val="04143A" w:themeColor="text2" w:themeShade="80"/>
              </w:rPr>
            </w:pPr>
            <w:r>
              <w:rPr>
                <w:b w:val="0"/>
                <w:bCs/>
                <w:i/>
                <w:iCs/>
                <w:color w:val="04143A" w:themeColor="text2" w:themeShade="80"/>
              </w:rPr>
              <w:t>L’ordine non è vuoto</w:t>
            </w:r>
            <w:r w:rsidRPr="00FB16C7">
              <w:rPr>
                <w:b w:val="0"/>
                <w:bCs/>
                <w:i/>
                <w:iCs/>
                <w:color w:val="04143A" w:themeColor="text2" w:themeShade="80"/>
              </w:rPr>
              <w:t>;</w:t>
            </w:r>
          </w:p>
        </w:tc>
      </w:tr>
      <w:tr w:rsidR="00FB16C7" w:rsidRPr="00F27668" w14:paraId="7910B4B0" w14:textId="77777777" w:rsidTr="00FB16C7">
        <w:trPr>
          <w:trHeight w:val="283"/>
        </w:trPr>
        <w:tc>
          <w:tcPr>
            <w:tcW w:w="2738" w:type="dxa"/>
            <w:shd w:val="clear" w:color="auto" w:fill="F2F7F4" w:themeFill="accent5" w:themeFillTint="33"/>
          </w:tcPr>
          <w:p w14:paraId="46D7D7AD" w14:textId="77777777" w:rsidR="00FB16C7" w:rsidRPr="00F27668" w:rsidRDefault="00FB16C7" w:rsidP="00FB16C7">
            <w:pPr>
              <w:rPr>
                <w:b w:val="0"/>
                <w:bCs/>
                <w:color w:val="04143A" w:themeColor="text2" w:themeShade="80"/>
              </w:rPr>
            </w:pPr>
            <w:r w:rsidRPr="00F27668">
              <w:rPr>
                <w:bCs/>
                <w:color w:val="04143A" w:themeColor="text2" w:themeShade="80"/>
              </w:rPr>
              <w:t>Exit condition</w:t>
            </w:r>
          </w:p>
          <w:p w14:paraId="6179E97A" w14:textId="4F86E8D8" w:rsidR="00FB16C7" w:rsidRPr="00F27668" w:rsidRDefault="00FB16C7" w:rsidP="00FB16C7">
            <w:pPr>
              <w:rPr>
                <w:color w:val="04143A" w:themeColor="text2" w:themeShade="80"/>
              </w:rPr>
            </w:pPr>
            <w:r w:rsidRPr="00F27668">
              <w:rPr>
                <w:color w:val="04143A" w:themeColor="text2" w:themeShade="80"/>
              </w:rPr>
              <w:t xml:space="preserve">                   On success</w:t>
            </w:r>
          </w:p>
        </w:tc>
        <w:tc>
          <w:tcPr>
            <w:tcW w:w="7116" w:type="dxa"/>
            <w:gridSpan w:val="4"/>
            <w:shd w:val="clear" w:color="auto" w:fill="FFFFFF" w:themeFill="background1"/>
            <w:vAlign w:val="center"/>
          </w:tcPr>
          <w:p w14:paraId="1CFEE129" w14:textId="5D040B82" w:rsidR="00FB16C7" w:rsidRPr="00FB16C7" w:rsidRDefault="00FB16C7" w:rsidP="00FB16C7">
            <w:pPr>
              <w:jc w:val="center"/>
              <w:rPr>
                <w:b w:val="0"/>
                <w:bCs/>
                <w:i/>
                <w:iCs/>
                <w:color w:val="04143A" w:themeColor="text2" w:themeShade="80"/>
              </w:rPr>
            </w:pPr>
            <w:r w:rsidRPr="00FB16C7">
              <w:rPr>
                <w:b w:val="0"/>
                <w:bCs/>
                <w:i/>
                <w:iCs/>
                <w:color w:val="04143A" w:themeColor="text2" w:themeShade="80"/>
              </w:rPr>
              <w:t>L’ordine è stato correttamente inviato in cucina</w:t>
            </w:r>
            <w:r>
              <w:rPr>
                <w:b w:val="0"/>
                <w:bCs/>
                <w:i/>
                <w:iCs/>
                <w:color w:val="04143A" w:themeColor="text2" w:themeShade="80"/>
              </w:rPr>
              <w:t>.</w:t>
            </w:r>
          </w:p>
        </w:tc>
      </w:tr>
      <w:tr w:rsidR="00FB16C7" w:rsidRPr="00F27668" w14:paraId="38F722A6" w14:textId="77777777" w:rsidTr="00FB16C7">
        <w:trPr>
          <w:trHeight w:val="283"/>
        </w:trPr>
        <w:tc>
          <w:tcPr>
            <w:tcW w:w="2738" w:type="dxa"/>
            <w:shd w:val="clear" w:color="auto" w:fill="F2F7F4" w:themeFill="accent5" w:themeFillTint="33"/>
          </w:tcPr>
          <w:p w14:paraId="10F0B921" w14:textId="77777777" w:rsidR="00FB16C7" w:rsidRPr="00F27668" w:rsidRDefault="00FB16C7" w:rsidP="00FB16C7">
            <w:pPr>
              <w:rPr>
                <w:b w:val="0"/>
                <w:bCs/>
                <w:color w:val="04143A" w:themeColor="text2" w:themeShade="80"/>
              </w:rPr>
            </w:pPr>
            <w:r w:rsidRPr="00F27668">
              <w:rPr>
                <w:bCs/>
                <w:color w:val="04143A" w:themeColor="text2" w:themeShade="80"/>
              </w:rPr>
              <w:t>Exit condition</w:t>
            </w:r>
          </w:p>
          <w:p w14:paraId="7DFADDC2" w14:textId="5215D35D" w:rsidR="00FB16C7" w:rsidRPr="00F27668" w:rsidRDefault="00FB16C7" w:rsidP="00FB16C7">
            <w:pPr>
              <w:rPr>
                <w:color w:val="04143A" w:themeColor="text2" w:themeShade="80"/>
              </w:rPr>
            </w:pPr>
            <w:r w:rsidRPr="00F27668">
              <w:rPr>
                <w:color w:val="04143A" w:themeColor="text2" w:themeShade="80"/>
              </w:rPr>
              <w:t xml:space="preserve">                     On failure</w:t>
            </w:r>
          </w:p>
        </w:tc>
        <w:tc>
          <w:tcPr>
            <w:tcW w:w="7116" w:type="dxa"/>
            <w:gridSpan w:val="4"/>
            <w:shd w:val="clear" w:color="auto" w:fill="FFFFFF" w:themeFill="background1"/>
            <w:vAlign w:val="center"/>
          </w:tcPr>
          <w:p w14:paraId="1C1A5337" w14:textId="27F7805C" w:rsidR="00FB16C7" w:rsidRPr="00FB16C7" w:rsidRDefault="00FB16C7" w:rsidP="00FB16C7">
            <w:pPr>
              <w:jc w:val="center"/>
              <w:rPr>
                <w:b w:val="0"/>
                <w:bCs/>
                <w:i/>
                <w:iCs/>
                <w:color w:val="04143A" w:themeColor="text2" w:themeShade="80"/>
              </w:rPr>
            </w:pPr>
            <w:r w:rsidRPr="00FB16C7">
              <w:rPr>
                <w:b w:val="0"/>
                <w:bCs/>
                <w:i/>
                <w:iCs/>
                <w:color w:val="04143A" w:themeColor="text2" w:themeShade="80"/>
              </w:rPr>
              <w:t>Non è stato possibile inviare l’ordine in cucina.</w:t>
            </w:r>
          </w:p>
        </w:tc>
      </w:tr>
      <w:tr w:rsidR="00FB16C7" w:rsidRPr="00F27668" w14:paraId="6315B989" w14:textId="77777777" w:rsidTr="00FB16C7">
        <w:trPr>
          <w:trHeight w:val="283"/>
        </w:trPr>
        <w:tc>
          <w:tcPr>
            <w:tcW w:w="2738" w:type="dxa"/>
            <w:shd w:val="clear" w:color="auto" w:fill="F2F7F4" w:themeFill="accent5" w:themeFillTint="33"/>
          </w:tcPr>
          <w:p w14:paraId="7BF90096" w14:textId="77777777" w:rsidR="00FB16C7" w:rsidRPr="00F27668" w:rsidRDefault="00FB16C7" w:rsidP="00FB16C7">
            <w:pPr>
              <w:rPr>
                <w:color w:val="04143A" w:themeColor="text2" w:themeShade="80"/>
              </w:rPr>
            </w:pPr>
            <w:r w:rsidRPr="00F27668">
              <w:rPr>
                <w:bCs/>
                <w:color w:val="04143A" w:themeColor="text2" w:themeShade="80"/>
              </w:rPr>
              <w:t>Rilevanza/User Priority</w:t>
            </w:r>
          </w:p>
        </w:tc>
        <w:tc>
          <w:tcPr>
            <w:tcW w:w="7116" w:type="dxa"/>
            <w:gridSpan w:val="4"/>
            <w:shd w:val="clear" w:color="auto" w:fill="FFFFFF" w:themeFill="background1"/>
            <w:vAlign w:val="center"/>
          </w:tcPr>
          <w:p w14:paraId="1A9862DF" w14:textId="0E5E0C4B" w:rsidR="00FB16C7" w:rsidRPr="00FB16C7" w:rsidRDefault="00FB16C7" w:rsidP="00FB16C7">
            <w:pPr>
              <w:rPr>
                <w:b w:val="0"/>
                <w:bCs/>
                <w:i/>
                <w:iCs/>
                <w:color w:val="04143A" w:themeColor="text2" w:themeShade="80"/>
              </w:rPr>
            </w:pPr>
            <w:r w:rsidRPr="00FB16C7">
              <w:rPr>
                <w:b w:val="0"/>
                <w:bCs/>
                <w:i/>
                <w:iCs/>
                <w:color w:val="04143A" w:themeColor="text2" w:themeShade="80"/>
              </w:rPr>
              <w:t>Alta</w:t>
            </w:r>
          </w:p>
        </w:tc>
      </w:tr>
      <w:tr w:rsidR="00FB16C7" w:rsidRPr="00F27668" w14:paraId="56EEE0E1" w14:textId="77777777" w:rsidTr="009250E9">
        <w:trPr>
          <w:trHeight w:val="283"/>
        </w:trPr>
        <w:tc>
          <w:tcPr>
            <w:tcW w:w="2738" w:type="dxa"/>
            <w:shd w:val="clear" w:color="auto" w:fill="F2F7F4" w:themeFill="accent5" w:themeFillTint="33"/>
          </w:tcPr>
          <w:p w14:paraId="537BA345" w14:textId="77777777" w:rsidR="00FB16C7" w:rsidRPr="00F27668" w:rsidRDefault="00FB16C7" w:rsidP="00FB16C7">
            <w:pPr>
              <w:rPr>
                <w:color w:val="04143A" w:themeColor="text2" w:themeShade="80"/>
              </w:rPr>
            </w:pPr>
            <w:r w:rsidRPr="00F27668">
              <w:rPr>
                <w:bCs/>
                <w:color w:val="04143A" w:themeColor="text2" w:themeShade="80"/>
              </w:rPr>
              <w:t>Frequenza stimata</w:t>
            </w:r>
          </w:p>
        </w:tc>
        <w:tc>
          <w:tcPr>
            <w:tcW w:w="7116" w:type="dxa"/>
            <w:gridSpan w:val="4"/>
            <w:shd w:val="clear" w:color="auto" w:fill="FFFFFF" w:themeFill="background1"/>
          </w:tcPr>
          <w:p w14:paraId="49337A7D" w14:textId="5042E5E0" w:rsidR="00FB16C7" w:rsidRPr="00FB16C7" w:rsidRDefault="00FB16C7" w:rsidP="00FB16C7">
            <w:pPr>
              <w:rPr>
                <w:b w:val="0"/>
                <w:bCs/>
                <w:i/>
                <w:iCs/>
                <w:color w:val="04143A" w:themeColor="text2" w:themeShade="80"/>
              </w:rPr>
            </w:pPr>
            <w:r w:rsidRPr="00FB16C7">
              <w:rPr>
                <w:b w:val="0"/>
                <w:bCs/>
                <w:i/>
                <w:iCs/>
                <w:color w:val="04143A" w:themeColor="text2" w:themeShade="80"/>
              </w:rPr>
              <w:t>50 usi/giorno</w:t>
            </w:r>
          </w:p>
        </w:tc>
      </w:tr>
      <w:tr w:rsidR="00FB16C7" w:rsidRPr="00F27668" w14:paraId="3BCFE6DC" w14:textId="77777777" w:rsidTr="009250E9">
        <w:tc>
          <w:tcPr>
            <w:tcW w:w="9854" w:type="dxa"/>
            <w:gridSpan w:val="5"/>
            <w:shd w:val="clear" w:color="auto" w:fill="F2F7F4" w:themeFill="accent5" w:themeFillTint="33"/>
            <w:vAlign w:val="center"/>
          </w:tcPr>
          <w:p w14:paraId="28B17B32" w14:textId="2A7D21C5" w:rsidR="00FB16C7" w:rsidRPr="00F27668" w:rsidRDefault="00FB16C7" w:rsidP="00FB16C7">
            <w:pPr>
              <w:jc w:val="center"/>
              <w:rPr>
                <w:b w:val="0"/>
                <w:bCs/>
                <w:caps/>
                <w:color w:val="04143A" w:themeColor="text2" w:themeShade="80"/>
              </w:rPr>
            </w:pPr>
            <w:r w:rsidRPr="00F27668">
              <w:rPr>
                <w:bCs/>
                <w:caps/>
                <w:color w:val="04143A" w:themeColor="text2" w:themeShade="80"/>
              </w:rPr>
              <w:t>Flusso di Eventi Principale</w:t>
            </w:r>
          </w:p>
        </w:tc>
      </w:tr>
      <w:tr w:rsidR="00FB16C7" w:rsidRPr="00F27668" w14:paraId="51A6BFA2" w14:textId="77777777" w:rsidTr="009250E9">
        <w:tc>
          <w:tcPr>
            <w:tcW w:w="4786" w:type="dxa"/>
            <w:gridSpan w:val="2"/>
            <w:shd w:val="clear" w:color="auto" w:fill="F2F7F4" w:themeFill="accent5" w:themeFillTint="33"/>
          </w:tcPr>
          <w:p w14:paraId="31D85A84" w14:textId="77777777" w:rsidR="00FB16C7" w:rsidRPr="00F27668" w:rsidRDefault="00FB16C7" w:rsidP="00FB16C7">
            <w:pPr>
              <w:ind w:left="34"/>
              <w:jc w:val="center"/>
              <w:rPr>
                <w:b w:val="0"/>
                <w:bCs/>
                <w:color w:val="04143A" w:themeColor="text2" w:themeShade="80"/>
              </w:rPr>
            </w:pPr>
            <w:r w:rsidRPr="00F27668">
              <w:rPr>
                <w:bCs/>
                <w:color w:val="04143A" w:themeColor="text2" w:themeShade="80"/>
              </w:rPr>
              <w:t>ATTORE</w:t>
            </w:r>
          </w:p>
        </w:tc>
        <w:tc>
          <w:tcPr>
            <w:tcW w:w="5068" w:type="dxa"/>
            <w:gridSpan w:val="3"/>
            <w:shd w:val="clear" w:color="auto" w:fill="F2F7F4" w:themeFill="accent5" w:themeFillTint="33"/>
          </w:tcPr>
          <w:p w14:paraId="54155690" w14:textId="77777777" w:rsidR="00FB16C7" w:rsidRPr="00F27668" w:rsidRDefault="00FB16C7" w:rsidP="00FB16C7">
            <w:pPr>
              <w:jc w:val="center"/>
              <w:rPr>
                <w:b w:val="0"/>
                <w:bCs/>
                <w:color w:val="04143A" w:themeColor="text2" w:themeShade="80"/>
              </w:rPr>
            </w:pPr>
            <w:r w:rsidRPr="00F27668">
              <w:rPr>
                <w:bCs/>
                <w:color w:val="04143A" w:themeColor="text2" w:themeShade="80"/>
              </w:rPr>
              <w:t>SISTEMA</w:t>
            </w:r>
          </w:p>
        </w:tc>
      </w:tr>
      <w:tr w:rsidR="00FB16C7" w:rsidRPr="00F27668" w14:paraId="36938515" w14:textId="77777777" w:rsidTr="009250E9">
        <w:tc>
          <w:tcPr>
            <w:tcW w:w="4786" w:type="dxa"/>
            <w:gridSpan w:val="2"/>
          </w:tcPr>
          <w:p w14:paraId="05128438" w14:textId="7B1E69F8" w:rsidR="00FB16C7" w:rsidRPr="00D26B12" w:rsidRDefault="00D26B12" w:rsidP="00FB16C7">
            <w:pPr>
              <w:ind w:left="34"/>
              <w:rPr>
                <w:b w:val="0"/>
                <w:bCs/>
                <w:i/>
                <w:iCs/>
                <w:color w:val="04143A" w:themeColor="text2" w:themeShade="80"/>
              </w:rPr>
            </w:pPr>
            <w:r w:rsidRPr="00D26B12">
              <w:rPr>
                <w:b w:val="0"/>
                <w:bCs/>
                <w:i/>
                <w:iCs/>
                <w:color w:val="04143A" w:themeColor="text2" w:themeShade="80"/>
              </w:rPr>
              <w:t>L’utente si reca nella pagina di visualizzazione ordine &lt;UCvi_ord&gt; e clicca sul pulsante “invia in cucina”.</w:t>
            </w:r>
          </w:p>
        </w:tc>
        <w:tc>
          <w:tcPr>
            <w:tcW w:w="5068" w:type="dxa"/>
            <w:gridSpan w:val="3"/>
          </w:tcPr>
          <w:p w14:paraId="32670E12" w14:textId="2B7C1C40" w:rsidR="00FB16C7" w:rsidRPr="00D26B12" w:rsidRDefault="00D26B12" w:rsidP="00D26B12">
            <w:pPr>
              <w:rPr>
                <w:b w:val="0"/>
                <w:bCs/>
                <w:i/>
                <w:iCs/>
                <w:color w:val="04143A" w:themeColor="text2" w:themeShade="80"/>
              </w:rPr>
            </w:pPr>
            <w:r w:rsidRPr="00D26B12">
              <w:rPr>
                <w:b w:val="0"/>
                <w:bCs/>
                <w:i/>
                <w:iCs/>
                <w:color w:val="04143A" w:themeColor="text2" w:themeShade="80"/>
              </w:rPr>
              <w:t>Il</w:t>
            </w:r>
            <w:r w:rsidR="00FB16C7" w:rsidRPr="00D26B12">
              <w:rPr>
                <w:b w:val="0"/>
                <w:bCs/>
                <w:i/>
                <w:iCs/>
                <w:color w:val="04143A" w:themeColor="text2" w:themeShade="80"/>
              </w:rPr>
              <w:t xml:space="preserve"> </w:t>
            </w:r>
            <w:r w:rsidRPr="00D26B12">
              <w:rPr>
                <w:b w:val="0"/>
                <w:bCs/>
                <w:i/>
                <w:iCs/>
                <w:color w:val="04143A" w:themeColor="text2" w:themeShade="80"/>
              </w:rPr>
              <w:t xml:space="preserve"> sistema mostra una finestra che chiede di confermare l’invio dell’ordine.</w:t>
            </w:r>
          </w:p>
        </w:tc>
      </w:tr>
      <w:tr w:rsidR="00FB16C7" w:rsidRPr="00F27668" w14:paraId="164FB037" w14:textId="77777777" w:rsidTr="009250E9">
        <w:tc>
          <w:tcPr>
            <w:tcW w:w="4786" w:type="dxa"/>
            <w:gridSpan w:val="2"/>
          </w:tcPr>
          <w:p w14:paraId="5465477A" w14:textId="3E30C9AB" w:rsidR="00FB16C7" w:rsidRPr="00D26B12" w:rsidRDefault="00D26B12" w:rsidP="00FB16C7">
            <w:pPr>
              <w:rPr>
                <w:b w:val="0"/>
                <w:bCs/>
                <w:i/>
                <w:iCs/>
                <w:color w:val="04143A" w:themeColor="text2" w:themeShade="80"/>
              </w:rPr>
            </w:pPr>
            <w:r w:rsidRPr="00D26B12">
              <w:rPr>
                <w:b w:val="0"/>
                <w:bCs/>
                <w:i/>
                <w:iCs/>
                <w:color w:val="04143A" w:themeColor="text2" w:themeShade="80"/>
              </w:rPr>
              <w:t>L’utente clicca su “conferma”.</w:t>
            </w:r>
          </w:p>
        </w:tc>
        <w:tc>
          <w:tcPr>
            <w:tcW w:w="5068" w:type="dxa"/>
            <w:gridSpan w:val="3"/>
          </w:tcPr>
          <w:p w14:paraId="4C73ECC9" w14:textId="65085DF2" w:rsidR="00FB16C7" w:rsidRPr="00D26B12" w:rsidRDefault="00D26B12" w:rsidP="00D26B12">
            <w:pPr>
              <w:rPr>
                <w:b w:val="0"/>
                <w:bCs/>
                <w:i/>
                <w:iCs/>
                <w:color w:val="04143A" w:themeColor="text2" w:themeShade="80"/>
              </w:rPr>
            </w:pPr>
            <w:r w:rsidRPr="00D26B12">
              <w:rPr>
                <w:b w:val="0"/>
                <w:bCs/>
                <w:i/>
                <w:iCs/>
                <w:color w:val="04143A" w:themeColor="text2" w:themeShade="80"/>
              </w:rPr>
              <w:t>Il sitema invia l’ordine in cucina.</w:t>
            </w:r>
          </w:p>
        </w:tc>
      </w:tr>
      <w:tr w:rsidR="00FB16C7" w:rsidRPr="00F27668" w14:paraId="54C17B51" w14:textId="77777777" w:rsidTr="009250E9">
        <w:tc>
          <w:tcPr>
            <w:tcW w:w="9854" w:type="dxa"/>
            <w:gridSpan w:val="5"/>
            <w:shd w:val="clear" w:color="auto" w:fill="F2F7F4" w:themeFill="accent5" w:themeFillTint="33"/>
          </w:tcPr>
          <w:p w14:paraId="437E0638" w14:textId="234CE9FD" w:rsidR="00FB16C7" w:rsidRPr="00F27668" w:rsidRDefault="00D26B12" w:rsidP="00FB16C7">
            <w:pPr>
              <w:rPr>
                <w:color w:val="04143A" w:themeColor="text2" w:themeShade="80"/>
              </w:rPr>
            </w:pPr>
            <w:r w:rsidRPr="00F27668">
              <w:rPr>
                <w:bCs/>
                <w:color w:val="04143A" w:themeColor="text2" w:themeShade="80"/>
              </w:rPr>
              <w:t xml:space="preserve">I FLUSSO DI EVENTI ALTERNATIVO:  </w:t>
            </w:r>
            <w:r>
              <w:rPr>
                <w:color w:val="04143A" w:themeColor="text2" w:themeShade="80"/>
              </w:rPr>
              <w:t>utente annulla la conferma dell’ordine</w:t>
            </w:r>
          </w:p>
        </w:tc>
      </w:tr>
      <w:tr w:rsidR="00D26B12" w:rsidRPr="00F27668" w14:paraId="650E7A9B" w14:textId="77777777" w:rsidTr="00D26B12">
        <w:tc>
          <w:tcPr>
            <w:tcW w:w="2738" w:type="dxa"/>
            <w:shd w:val="clear" w:color="auto" w:fill="F2F7F4" w:themeFill="accent5" w:themeFillTint="33"/>
            <w:vAlign w:val="center"/>
          </w:tcPr>
          <w:p w14:paraId="5431BEB0" w14:textId="61D0CBE9" w:rsidR="00D26B12" w:rsidRPr="00F27668" w:rsidRDefault="00D26B12" w:rsidP="00D26B12">
            <w:pPr>
              <w:jc w:val="center"/>
              <w:rPr>
                <w:b w:val="0"/>
                <w:bCs/>
                <w:color w:val="04143A" w:themeColor="text2" w:themeShade="80"/>
              </w:rPr>
            </w:pPr>
            <w:r>
              <w:rPr>
                <w:bCs/>
                <w:color w:val="04143A" w:themeColor="text2" w:themeShade="80"/>
              </w:rPr>
              <w:t>Utente:</w:t>
            </w:r>
          </w:p>
        </w:tc>
        <w:tc>
          <w:tcPr>
            <w:tcW w:w="7116" w:type="dxa"/>
            <w:gridSpan w:val="4"/>
          </w:tcPr>
          <w:p w14:paraId="136D597B" w14:textId="35184C1E" w:rsidR="00D26B12" w:rsidRPr="00D26B12" w:rsidRDefault="00D26B12" w:rsidP="00FB16C7">
            <w:pPr>
              <w:rPr>
                <w:b w:val="0"/>
                <w:bCs/>
                <w:i/>
                <w:iCs/>
                <w:color w:val="04143A" w:themeColor="text2" w:themeShade="80"/>
              </w:rPr>
            </w:pPr>
            <w:r w:rsidRPr="00D26B12">
              <w:rPr>
                <w:b w:val="0"/>
                <w:bCs/>
                <w:i/>
                <w:iCs/>
                <w:color w:val="04143A" w:themeColor="text2" w:themeShade="80"/>
              </w:rPr>
              <w:t>L’utente visualizzata la finestra per la conferma clicca su “annulla”.</w:t>
            </w:r>
          </w:p>
        </w:tc>
      </w:tr>
      <w:tr w:rsidR="00FB16C7" w:rsidRPr="00F27668" w14:paraId="570F00CD" w14:textId="77777777" w:rsidTr="00D26B12">
        <w:tc>
          <w:tcPr>
            <w:tcW w:w="2738" w:type="dxa"/>
            <w:shd w:val="clear" w:color="auto" w:fill="F2F7F4" w:themeFill="accent5" w:themeFillTint="33"/>
            <w:vAlign w:val="center"/>
          </w:tcPr>
          <w:p w14:paraId="77826B9D" w14:textId="2DED9E7C" w:rsidR="00FB16C7" w:rsidRPr="00D26B12" w:rsidRDefault="00D26B12" w:rsidP="00D26B12">
            <w:pPr>
              <w:jc w:val="center"/>
              <w:rPr>
                <w:color w:val="04143A" w:themeColor="text2" w:themeShade="80"/>
              </w:rPr>
            </w:pPr>
            <w:r w:rsidRPr="00D26B12">
              <w:rPr>
                <w:color w:val="04143A" w:themeColor="text2" w:themeShade="80"/>
              </w:rPr>
              <w:t>Sistema:</w:t>
            </w:r>
          </w:p>
        </w:tc>
        <w:tc>
          <w:tcPr>
            <w:tcW w:w="7116" w:type="dxa"/>
            <w:gridSpan w:val="4"/>
          </w:tcPr>
          <w:p w14:paraId="61676809" w14:textId="25BC3600" w:rsidR="00FB16C7" w:rsidRPr="00D26B12" w:rsidRDefault="00D26B12" w:rsidP="00FB16C7">
            <w:pPr>
              <w:rPr>
                <w:b w:val="0"/>
                <w:bCs/>
                <w:i/>
                <w:iCs/>
                <w:color w:val="04143A" w:themeColor="text2" w:themeShade="80"/>
              </w:rPr>
            </w:pPr>
            <w:r w:rsidRPr="00D26B12">
              <w:rPr>
                <w:b w:val="0"/>
                <w:bCs/>
                <w:i/>
                <w:iCs/>
                <w:color w:val="04143A" w:themeColor="text2" w:themeShade="80"/>
              </w:rPr>
              <w:t>Il sistema chiude la finestra di conferma e riporta l’utente alla pagina di riepilogo ordine.</w:t>
            </w:r>
          </w:p>
        </w:tc>
      </w:tr>
      <w:tr w:rsidR="00FB16C7" w:rsidRPr="00F27668" w14:paraId="79E4AA57" w14:textId="77777777" w:rsidTr="009250E9">
        <w:tc>
          <w:tcPr>
            <w:tcW w:w="9854" w:type="dxa"/>
            <w:gridSpan w:val="5"/>
            <w:shd w:val="clear" w:color="auto" w:fill="F2F7F4" w:themeFill="accent5" w:themeFillTint="33"/>
          </w:tcPr>
          <w:p w14:paraId="4DB37D8F" w14:textId="030050C2" w:rsidR="00FB16C7" w:rsidRPr="00F27668" w:rsidRDefault="00D26B12" w:rsidP="00FB16C7">
            <w:pPr>
              <w:rPr>
                <w:color w:val="04143A" w:themeColor="text2" w:themeShade="80"/>
              </w:rPr>
            </w:pPr>
            <w:r w:rsidRPr="00F27668">
              <w:rPr>
                <w:bCs/>
                <w:color w:val="04143A" w:themeColor="text2" w:themeShade="80"/>
              </w:rPr>
              <w:t xml:space="preserve">I FLUSSO DI EVENTI DI ERRORE:  </w:t>
            </w:r>
            <w:r>
              <w:rPr>
                <w:bCs/>
                <w:color w:val="04143A" w:themeColor="text2" w:themeShade="80"/>
              </w:rPr>
              <w:t>l’invio dell’ordine non va a buon fine</w:t>
            </w:r>
          </w:p>
        </w:tc>
      </w:tr>
      <w:tr w:rsidR="00D26B12" w:rsidRPr="00F27668" w14:paraId="5B618FE0" w14:textId="77777777" w:rsidTr="00D26B12">
        <w:trPr>
          <w:trHeight w:val="749"/>
        </w:trPr>
        <w:tc>
          <w:tcPr>
            <w:tcW w:w="2738" w:type="dxa"/>
            <w:shd w:val="clear" w:color="auto" w:fill="F2F7F4" w:themeFill="accent5" w:themeFillTint="33"/>
            <w:vAlign w:val="center"/>
          </w:tcPr>
          <w:p w14:paraId="2DF6EAE1" w14:textId="7D7A1F4E" w:rsidR="00D26B12" w:rsidRPr="00F27668" w:rsidRDefault="00D26B12" w:rsidP="00D26B12">
            <w:pPr>
              <w:jc w:val="center"/>
              <w:rPr>
                <w:b w:val="0"/>
                <w:bCs/>
                <w:color w:val="04143A" w:themeColor="text2" w:themeShade="80"/>
              </w:rPr>
            </w:pPr>
            <w:r w:rsidRPr="00F27668">
              <w:rPr>
                <w:bCs/>
                <w:color w:val="04143A" w:themeColor="text2" w:themeShade="80"/>
              </w:rPr>
              <w:t>Sistema:</w:t>
            </w:r>
          </w:p>
        </w:tc>
        <w:tc>
          <w:tcPr>
            <w:tcW w:w="7116" w:type="dxa"/>
            <w:gridSpan w:val="4"/>
          </w:tcPr>
          <w:p w14:paraId="749D8E1B" w14:textId="07ED6620" w:rsidR="00D26B12" w:rsidRPr="00D26B12" w:rsidRDefault="00D26B12" w:rsidP="00FB16C7">
            <w:pPr>
              <w:rPr>
                <w:b w:val="0"/>
                <w:bCs/>
                <w:i/>
                <w:iCs/>
                <w:color w:val="04143A" w:themeColor="text2" w:themeShade="80"/>
              </w:rPr>
            </w:pPr>
            <w:r w:rsidRPr="00D26B12">
              <w:rPr>
                <w:b w:val="0"/>
                <w:bCs/>
                <w:i/>
                <w:iCs/>
                <w:color w:val="04143A" w:themeColor="text2" w:themeShade="80"/>
              </w:rPr>
              <w:t>Il sistema segnala che a causa di un errore non è stato possibile inviare l’ordine in cucina.</w:t>
            </w:r>
          </w:p>
        </w:tc>
      </w:tr>
    </w:tbl>
    <w:p w14:paraId="425ABFF8" w14:textId="2E837219" w:rsidR="00884CEC" w:rsidRPr="00F27668" w:rsidRDefault="00AE53CB" w:rsidP="00884CEC">
      <w:pPr>
        <w:rPr>
          <w:color w:val="04143A" w:themeColor="text2" w:themeShade="80"/>
        </w:rPr>
      </w:pPr>
      <w:r>
        <w:rPr>
          <w:color w:val="04143A" w:themeColor="text2" w:themeShade="80"/>
        </w:rPr>
        <w:br w:type="page"/>
      </w:r>
    </w:p>
    <w:p w14:paraId="7EECEF99" w14:textId="04DBE7F1" w:rsidR="00CB26AC" w:rsidRDefault="00FB16C7" w:rsidP="005220C1">
      <w:pPr>
        <w:pStyle w:val="Titolo1"/>
        <w:rPr>
          <w:noProof/>
          <w:sz w:val="44"/>
          <w:szCs w:val="36"/>
        </w:rPr>
      </w:pPr>
      <w:bookmarkStart w:id="32" w:name="_Toc54880650"/>
      <w:r>
        <w:rPr>
          <w:noProof/>
          <w:sz w:val="44"/>
          <w:szCs w:val="36"/>
        </w:rPr>
        <w:lastRenderedPageBreak/>
        <w:t>3</w:t>
      </w:r>
      <w:r w:rsidR="00CB26AC">
        <w:rPr>
          <w:noProof/>
          <w:sz w:val="44"/>
          <w:szCs w:val="36"/>
        </w:rPr>
        <w:t>. REQUISITI NON FUNZIONALI</w:t>
      </w:r>
      <w:bookmarkEnd w:id="32"/>
    </w:p>
    <w:p w14:paraId="48F60938" w14:textId="3F7E9925" w:rsidR="00CB26AC" w:rsidRPr="005220C1" w:rsidRDefault="00FB16C7" w:rsidP="005220C1">
      <w:pPr>
        <w:pStyle w:val="Titolo2"/>
        <w:rPr>
          <w:b/>
          <w:bCs/>
          <w:noProof/>
          <w:sz w:val="44"/>
          <w:szCs w:val="36"/>
        </w:rPr>
      </w:pPr>
      <w:bookmarkStart w:id="33" w:name="_Toc54880651"/>
      <w:r w:rsidRPr="005220C1">
        <w:rPr>
          <w:b/>
          <w:bCs/>
          <w:noProof/>
          <w:sz w:val="44"/>
          <w:szCs w:val="36"/>
        </w:rPr>
        <w:t>3</w:t>
      </w:r>
      <w:r w:rsidR="00CB26AC" w:rsidRPr="005220C1">
        <w:rPr>
          <w:b/>
          <w:bCs/>
          <w:noProof/>
          <w:sz w:val="44"/>
          <w:szCs w:val="36"/>
        </w:rPr>
        <w:t>.1 USABILIT</w:t>
      </w:r>
      <w:r w:rsidR="00123936" w:rsidRPr="005220C1">
        <w:rPr>
          <w:b/>
          <w:bCs/>
          <w:noProof/>
          <w:sz w:val="44"/>
          <w:szCs w:val="36"/>
        </w:rPr>
        <w:t>Y</w:t>
      </w:r>
      <w:bookmarkEnd w:id="33"/>
    </w:p>
    <w:p w14:paraId="3CAA7978" w14:textId="2305BA81" w:rsidR="00123936" w:rsidRPr="00123936" w:rsidRDefault="00123936" w:rsidP="00123936">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00505656">
        <w:rPr>
          <w:noProof/>
          <w:sz w:val="32"/>
          <w:szCs w:val="32"/>
        </w:rPr>
        <w:t>.</w:t>
      </w:r>
      <w:r w:rsidRPr="00123936">
        <w:rPr>
          <w:noProof/>
          <w:sz w:val="32"/>
          <w:szCs w:val="32"/>
        </w:rPr>
        <w:t>1.1</w:t>
      </w:r>
      <w:r>
        <w:rPr>
          <w:noProof/>
          <w:sz w:val="32"/>
          <w:szCs w:val="32"/>
        </w:rPr>
        <w:t>]</w:t>
      </w:r>
      <w:r>
        <w:rPr>
          <w:b w:val="0"/>
          <w:bCs/>
          <w:noProof/>
          <w:sz w:val="32"/>
          <w:szCs w:val="32"/>
        </w:rPr>
        <w:t xml:space="preserve">: </w:t>
      </w:r>
      <w:r w:rsidRPr="00123936">
        <w:rPr>
          <w:b w:val="0"/>
          <w:bCs/>
          <w:noProof/>
          <w:sz w:val="32"/>
          <w:szCs w:val="32"/>
        </w:rPr>
        <w:t>Il sistema deve garantire un’interfaccia semplice ed intuitiva realizzata attraverso colori distintivi per ciascuna funzione e con iconografie correlate.</w:t>
      </w:r>
    </w:p>
    <w:p w14:paraId="5934F892" w14:textId="39B4AB23"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2]</w:t>
      </w:r>
      <w:r>
        <w:rPr>
          <w:b w:val="0"/>
          <w:bCs/>
          <w:noProof/>
          <w:sz w:val="32"/>
          <w:szCs w:val="32"/>
        </w:rPr>
        <w:t xml:space="preserve">: </w:t>
      </w:r>
      <w:r w:rsidR="0096417B">
        <w:rPr>
          <w:b w:val="0"/>
          <w:bCs/>
          <w:noProof/>
          <w:sz w:val="32"/>
          <w:szCs w:val="32"/>
        </w:rPr>
        <w:t xml:space="preserve">Il </w:t>
      </w:r>
      <w:r w:rsidR="0086149B">
        <w:rPr>
          <w:b w:val="0"/>
          <w:bCs/>
          <w:noProof/>
          <w:sz w:val="32"/>
          <w:szCs w:val="32"/>
        </w:rPr>
        <w:t>sito</w:t>
      </w:r>
      <w:r w:rsidR="0096417B">
        <w:rPr>
          <w:b w:val="0"/>
          <w:bCs/>
          <w:noProof/>
          <w:sz w:val="32"/>
          <w:szCs w:val="32"/>
        </w:rPr>
        <w:t xml:space="preserve"> d</w:t>
      </w:r>
      <w:r>
        <w:rPr>
          <w:b w:val="0"/>
          <w:bCs/>
          <w:noProof/>
          <w:sz w:val="32"/>
          <w:szCs w:val="32"/>
        </w:rPr>
        <w:t>e</w:t>
      </w:r>
      <w:r w:rsidR="0096417B">
        <w:rPr>
          <w:b w:val="0"/>
          <w:bCs/>
          <w:noProof/>
          <w:sz w:val="32"/>
          <w:szCs w:val="32"/>
        </w:rPr>
        <w:t>v</w:t>
      </w:r>
      <w:r>
        <w:rPr>
          <w:b w:val="0"/>
          <w:bCs/>
          <w:noProof/>
          <w:sz w:val="32"/>
          <w:szCs w:val="32"/>
        </w:rPr>
        <w:t>e garantire l’usabilità su ciascuna categoria di dispositivi(tablet, pc, smartphone).</w:t>
      </w:r>
    </w:p>
    <w:p w14:paraId="46905417" w14:textId="643BECD4" w:rsidR="0096417B" w:rsidRPr="0096417B" w:rsidRDefault="00123936" w:rsidP="0096417B">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.1.</w:t>
      </w:r>
      <w:r>
        <w:rPr>
          <w:noProof/>
          <w:sz w:val="32"/>
          <w:szCs w:val="32"/>
        </w:rPr>
        <w:t>3]</w:t>
      </w:r>
      <w:r>
        <w:rPr>
          <w:b w:val="0"/>
          <w:bCs/>
          <w:noProof/>
          <w:sz w:val="32"/>
          <w:szCs w:val="32"/>
        </w:rPr>
        <w:t xml:space="preserve">: </w:t>
      </w:r>
      <w:r w:rsidR="0096417B">
        <w:rPr>
          <w:b w:val="0"/>
          <w:bCs/>
          <w:noProof/>
          <w:sz w:val="32"/>
          <w:szCs w:val="32"/>
        </w:rPr>
        <w:t>Il sito d</w:t>
      </w:r>
      <w:r>
        <w:rPr>
          <w:b w:val="0"/>
          <w:bCs/>
          <w:noProof/>
          <w:sz w:val="32"/>
          <w:szCs w:val="32"/>
        </w:rPr>
        <w:t>eve</w:t>
      </w:r>
      <w:r w:rsidR="0096417B">
        <w:rPr>
          <w:b w:val="0"/>
          <w:bCs/>
          <w:noProof/>
          <w:sz w:val="32"/>
          <w:szCs w:val="32"/>
        </w:rPr>
        <w:t xml:space="preserve">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2069BADA" w:rsidR="00CB26AC" w:rsidRPr="005220C1" w:rsidRDefault="00FB16C7" w:rsidP="005220C1">
      <w:pPr>
        <w:pStyle w:val="Titolo2"/>
        <w:rPr>
          <w:b/>
          <w:bCs/>
          <w:noProof/>
          <w:sz w:val="44"/>
          <w:szCs w:val="36"/>
        </w:rPr>
      </w:pPr>
      <w:bookmarkStart w:id="34" w:name="_Toc54880652"/>
      <w:r w:rsidRPr="005220C1">
        <w:rPr>
          <w:b/>
          <w:bCs/>
          <w:noProof/>
          <w:sz w:val="44"/>
          <w:szCs w:val="36"/>
        </w:rPr>
        <w:t>3</w:t>
      </w:r>
      <w:r w:rsidR="00CB26AC" w:rsidRPr="005220C1">
        <w:rPr>
          <w:b/>
          <w:bCs/>
          <w:noProof/>
          <w:sz w:val="44"/>
          <w:szCs w:val="36"/>
        </w:rPr>
        <w:t>.2</w:t>
      </w:r>
      <w:r w:rsidR="00123936" w:rsidRPr="005220C1">
        <w:rPr>
          <w:b/>
          <w:bCs/>
          <w:noProof/>
          <w:sz w:val="44"/>
          <w:szCs w:val="36"/>
        </w:rPr>
        <w:t xml:space="preserve"> RELIABILITY</w:t>
      </w:r>
      <w:bookmarkEnd w:id="34"/>
    </w:p>
    <w:p w14:paraId="5B27636E" w14:textId="7E58033D" w:rsidR="00156140" w:rsidRPr="00EE21BE"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.1</w:t>
      </w:r>
      <w:r>
        <w:rPr>
          <w:noProof/>
          <w:sz w:val="32"/>
          <w:szCs w:val="32"/>
        </w:rPr>
        <w:t>]</w:t>
      </w:r>
      <w:r>
        <w:rPr>
          <w:b w:val="0"/>
          <w:bCs/>
          <w:noProof/>
          <w:sz w:val="32"/>
          <w:szCs w:val="32"/>
        </w:rPr>
        <w:t xml:space="preserve">: </w:t>
      </w:r>
      <w:r w:rsidR="00156140">
        <w:rPr>
          <w:b w:val="0"/>
          <w:bCs/>
          <w:noProof/>
          <w:sz w:val="32"/>
          <w:szCs w:val="32"/>
        </w:rPr>
        <w:t xml:space="preserve">Il sistema </w:t>
      </w:r>
      <w:r w:rsidR="0086149B">
        <w:rPr>
          <w:b w:val="0"/>
          <w:bCs/>
          <w:noProof/>
          <w:sz w:val="32"/>
          <w:szCs w:val="32"/>
        </w:rPr>
        <w:t>d</w:t>
      </w:r>
      <w:r>
        <w:rPr>
          <w:b w:val="0"/>
          <w:bCs/>
          <w:noProof/>
          <w:sz w:val="32"/>
          <w:szCs w:val="32"/>
        </w:rPr>
        <w:t>e</w:t>
      </w:r>
      <w:r w:rsidR="0086149B">
        <w:rPr>
          <w:b w:val="0"/>
          <w:bCs/>
          <w:noProof/>
          <w:sz w:val="32"/>
          <w:szCs w:val="32"/>
        </w:rPr>
        <w:t>v</w:t>
      </w:r>
      <w:r>
        <w:rPr>
          <w:b w:val="0"/>
          <w:bCs/>
          <w:noProof/>
          <w:sz w:val="32"/>
          <w:szCs w:val="32"/>
        </w:rPr>
        <w:t>e</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254536BE" w:rsid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2]</w:t>
      </w:r>
      <w:r>
        <w:rPr>
          <w:b w:val="0"/>
          <w:bCs/>
          <w:noProof/>
          <w:sz w:val="32"/>
          <w:szCs w:val="32"/>
        </w:rPr>
        <w:t xml:space="preserve">: </w:t>
      </w:r>
      <w:r w:rsidR="00EE21BE" w:rsidRPr="00EE21BE">
        <w:rPr>
          <w:b w:val="0"/>
          <w:bCs/>
          <w:sz w:val="32"/>
          <w:szCs w:val="32"/>
        </w:rPr>
        <w:t>Il sistema d</w:t>
      </w:r>
      <w:r>
        <w:rPr>
          <w:b w:val="0"/>
          <w:bCs/>
          <w:sz w:val="32"/>
          <w:szCs w:val="32"/>
        </w:rPr>
        <w:t>eve</w:t>
      </w:r>
      <w:r w:rsidR="00EE21BE" w:rsidRPr="00EE21BE">
        <w:rPr>
          <w:b w:val="0"/>
          <w:bCs/>
          <w:sz w:val="32"/>
          <w:szCs w:val="32"/>
        </w:rPr>
        <w:t xml:space="preserve"> fornire un metodo di autenticazione sicuro</w:t>
      </w:r>
      <w:r w:rsidR="00EE21BE">
        <w:rPr>
          <w:b w:val="0"/>
          <w:bCs/>
          <w:sz w:val="32"/>
          <w:szCs w:val="32"/>
        </w:rPr>
        <w:t>, che garantisca</w:t>
      </w:r>
      <w:r w:rsidR="00EE21BE" w:rsidRPr="00EE21BE">
        <w:rPr>
          <w:b w:val="0"/>
          <w:bCs/>
          <w:sz w:val="32"/>
          <w:szCs w:val="32"/>
        </w:rPr>
        <w:t xml:space="preserve"> </w:t>
      </w:r>
      <w:r w:rsidR="00EE21BE">
        <w:rPr>
          <w:b w:val="0"/>
          <w:bCs/>
          <w:sz w:val="32"/>
          <w:szCs w:val="32"/>
        </w:rPr>
        <w:t>la protezione dei dati sensibili inseriti dai clienti.</w:t>
      </w:r>
    </w:p>
    <w:p w14:paraId="04E5A761" w14:textId="3DB26C93" w:rsidR="00123936" w:rsidRPr="00EE21BE" w:rsidRDefault="00123936" w:rsidP="00CB26AC">
      <w:pPr>
        <w:pStyle w:val="Paragrafoelenco"/>
        <w:numPr>
          <w:ilvl w:val="0"/>
          <w:numId w:val="8"/>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2</w:t>
      </w:r>
      <w:r w:rsidRPr="00123936">
        <w:rPr>
          <w:noProof/>
          <w:sz w:val="32"/>
          <w:szCs w:val="32"/>
        </w:rPr>
        <w:t>.</w:t>
      </w:r>
      <w:r>
        <w:rPr>
          <w:noProof/>
          <w:sz w:val="32"/>
          <w:szCs w:val="32"/>
        </w:rPr>
        <w:t>3]</w:t>
      </w:r>
      <w:r>
        <w:rPr>
          <w:b w:val="0"/>
          <w:bCs/>
          <w:noProof/>
          <w:sz w:val="32"/>
          <w:szCs w:val="32"/>
        </w:rPr>
        <w:t>: Il sistema deve rispondere a qualsiasi tipo di input. In caso di input errati l’applicazione segnalerà l’errore e farà ripetere l’operazione.</w:t>
      </w:r>
    </w:p>
    <w:p w14:paraId="5F371104" w14:textId="29CC6E8C" w:rsidR="00CB26AC" w:rsidRPr="005220C1" w:rsidRDefault="00FB16C7" w:rsidP="005220C1">
      <w:pPr>
        <w:pStyle w:val="Titolo2"/>
        <w:rPr>
          <w:b/>
          <w:bCs/>
          <w:noProof/>
          <w:sz w:val="44"/>
          <w:szCs w:val="36"/>
        </w:rPr>
      </w:pPr>
      <w:bookmarkStart w:id="35" w:name="_Toc54880653"/>
      <w:r w:rsidRPr="005220C1">
        <w:rPr>
          <w:b/>
          <w:bCs/>
          <w:noProof/>
          <w:sz w:val="44"/>
          <w:szCs w:val="36"/>
        </w:rPr>
        <w:t>3</w:t>
      </w:r>
      <w:r w:rsidR="00CB26AC" w:rsidRPr="005220C1">
        <w:rPr>
          <w:b/>
          <w:bCs/>
          <w:noProof/>
          <w:sz w:val="44"/>
          <w:szCs w:val="36"/>
        </w:rPr>
        <w:t>.3 PERFORMANCE</w:t>
      </w:r>
      <w:bookmarkEnd w:id="35"/>
    </w:p>
    <w:p w14:paraId="203AE7CF" w14:textId="634561D5" w:rsidR="001A3933" w:rsidRPr="001A3933" w:rsidRDefault="00123936" w:rsidP="00CB26AC">
      <w:pPr>
        <w:pStyle w:val="Paragrafoelenco"/>
        <w:numPr>
          <w:ilvl w:val="0"/>
          <w:numId w:val="8"/>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3</w:t>
      </w:r>
      <w:r w:rsidRPr="00123936">
        <w:rPr>
          <w:noProof/>
          <w:sz w:val="32"/>
          <w:szCs w:val="32"/>
        </w:rPr>
        <w:t>.1</w:t>
      </w:r>
      <w:r>
        <w:rPr>
          <w:noProof/>
          <w:sz w:val="32"/>
          <w:szCs w:val="32"/>
        </w:rPr>
        <w:t>]</w:t>
      </w:r>
      <w:r>
        <w:rPr>
          <w:b w:val="0"/>
          <w:bCs/>
          <w:noProof/>
          <w:sz w:val="32"/>
          <w:szCs w:val="32"/>
        </w:rPr>
        <w:t xml:space="preserve">: </w:t>
      </w:r>
      <w:r w:rsidR="001A3933">
        <w:rPr>
          <w:b w:val="0"/>
          <w:bCs/>
          <w:noProof/>
          <w:sz w:val="32"/>
          <w:szCs w:val="32"/>
        </w:rPr>
        <w:t>Il sistema d</w:t>
      </w:r>
      <w:r>
        <w:rPr>
          <w:b w:val="0"/>
          <w:bCs/>
          <w:noProof/>
          <w:sz w:val="32"/>
          <w:szCs w:val="32"/>
        </w:rPr>
        <w:t>e</w:t>
      </w:r>
      <w:r w:rsidR="001A3933">
        <w:rPr>
          <w:b w:val="0"/>
          <w:bCs/>
          <w:noProof/>
          <w:sz w:val="32"/>
          <w:szCs w:val="32"/>
        </w:rPr>
        <w:t>v</w:t>
      </w:r>
      <w:r>
        <w:rPr>
          <w:b w:val="0"/>
          <w:bCs/>
          <w:noProof/>
          <w:sz w:val="32"/>
          <w:szCs w:val="32"/>
        </w:rPr>
        <w:t>e</w:t>
      </w:r>
      <w:r w:rsidR="001A3933">
        <w:rPr>
          <w:b w:val="0"/>
          <w:bCs/>
          <w:noProof/>
          <w:sz w:val="32"/>
          <w:szCs w:val="32"/>
        </w:rPr>
        <w:t xml:space="preserve"> garantire prestazioni </w:t>
      </w:r>
      <w:r w:rsidR="00EE21BE">
        <w:rPr>
          <w:b w:val="0"/>
          <w:bCs/>
          <w:noProof/>
          <w:sz w:val="32"/>
          <w:szCs w:val="32"/>
        </w:rPr>
        <w:t xml:space="preserve">ottimali </w:t>
      </w:r>
      <w:r w:rsidR="001A3933">
        <w:rPr>
          <w:b w:val="0"/>
          <w:bCs/>
          <w:noProof/>
          <w:sz w:val="32"/>
          <w:szCs w:val="32"/>
        </w:rPr>
        <w:t xml:space="preserve">anche nel caso in cui tutti i tavoli del locale siano </w:t>
      </w:r>
      <w:r w:rsidR="00EE21BE">
        <w:rPr>
          <w:b w:val="0"/>
          <w:bCs/>
          <w:noProof/>
          <w:sz w:val="32"/>
          <w:szCs w:val="32"/>
        </w:rPr>
        <w:t xml:space="preserve">occupati, per una quantità totale di circa </w:t>
      </w:r>
      <w:r w:rsidR="00E17701">
        <w:rPr>
          <w:b w:val="0"/>
          <w:bCs/>
          <w:noProof/>
          <w:sz w:val="32"/>
          <w:szCs w:val="32"/>
        </w:rPr>
        <w:t>50</w:t>
      </w:r>
      <w:r w:rsidR="00EE21BE">
        <w:rPr>
          <w:noProof/>
          <w:sz w:val="32"/>
          <w:szCs w:val="32"/>
        </w:rPr>
        <w:t xml:space="preserve"> </w:t>
      </w:r>
      <w:r w:rsidR="00EE21BE">
        <w:rPr>
          <w:b w:val="0"/>
          <w:bCs/>
          <w:noProof/>
          <w:sz w:val="32"/>
          <w:szCs w:val="32"/>
        </w:rPr>
        <w:t>utenti connessi simultaneamente.</w:t>
      </w:r>
    </w:p>
    <w:p w14:paraId="692A390B" w14:textId="61A94D26" w:rsidR="00CB26AC" w:rsidRPr="005220C1" w:rsidRDefault="00FB16C7" w:rsidP="005220C1">
      <w:pPr>
        <w:pStyle w:val="Titolo2"/>
        <w:rPr>
          <w:b/>
          <w:bCs/>
          <w:noProof/>
          <w:sz w:val="44"/>
          <w:szCs w:val="36"/>
        </w:rPr>
      </w:pPr>
      <w:bookmarkStart w:id="36" w:name="_Toc54880654"/>
      <w:r w:rsidRPr="005220C1">
        <w:rPr>
          <w:b/>
          <w:bCs/>
          <w:noProof/>
          <w:sz w:val="44"/>
          <w:szCs w:val="36"/>
        </w:rPr>
        <w:t>3</w:t>
      </w:r>
      <w:r w:rsidR="00CB26AC" w:rsidRPr="005220C1">
        <w:rPr>
          <w:b/>
          <w:bCs/>
          <w:noProof/>
          <w:sz w:val="44"/>
          <w:szCs w:val="36"/>
        </w:rPr>
        <w:t>.4 SUPPORTABILIT</w:t>
      </w:r>
      <w:r w:rsidR="00E17701" w:rsidRPr="005220C1">
        <w:rPr>
          <w:b/>
          <w:bCs/>
          <w:noProof/>
          <w:sz w:val="44"/>
          <w:szCs w:val="36"/>
        </w:rPr>
        <w:t>Y</w:t>
      </w:r>
      <w:bookmarkEnd w:id="36"/>
    </w:p>
    <w:p w14:paraId="27B71324" w14:textId="4CDB841D" w:rsidR="00A32854" w:rsidRPr="00E17701"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4</w:t>
      </w:r>
      <w:r w:rsidRPr="00123936">
        <w:rPr>
          <w:noProof/>
          <w:sz w:val="32"/>
          <w:szCs w:val="32"/>
        </w:rPr>
        <w:t>.1</w:t>
      </w:r>
      <w:r>
        <w:rPr>
          <w:noProof/>
          <w:sz w:val="32"/>
          <w:szCs w:val="32"/>
        </w:rPr>
        <w:t>]</w:t>
      </w:r>
      <w:r>
        <w:rPr>
          <w:b w:val="0"/>
          <w:bCs/>
          <w:noProof/>
          <w:sz w:val="32"/>
          <w:szCs w:val="32"/>
        </w:rPr>
        <w:t xml:space="preserve">: </w:t>
      </w:r>
      <w:r w:rsidR="00A32854" w:rsidRPr="00DC1BF9">
        <w:rPr>
          <w:b w:val="0"/>
          <w:bCs/>
          <w:noProof/>
          <w:sz w:val="32"/>
          <w:szCs w:val="32"/>
        </w:rPr>
        <w:t xml:space="preserve">Il sistema </w:t>
      </w:r>
      <w:r w:rsidR="00A32854">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55344D4A" w14:textId="54DF4AD9" w:rsidR="00E17701" w:rsidRPr="00A32854" w:rsidRDefault="00E17701" w:rsidP="00A32854">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sidR="001359A1">
        <w:rPr>
          <w:noProof/>
          <w:sz w:val="32"/>
          <w:szCs w:val="32"/>
        </w:rPr>
        <w:t>4</w:t>
      </w:r>
      <w:r w:rsidRPr="00123936">
        <w:rPr>
          <w:noProof/>
          <w:sz w:val="32"/>
          <w:szCs w:val="32"/>
        </w:rPr>
        <w:t>.</w:t>
      </w:r>
      <w:r>
        <w:rPr>
          <w:noProof/>
          <w:sz w:val="32"/>
          <w:szCs w:val="32"/>
        </w:rPr>
        <w:t>2]</w:t>
      </w:r>
      <w:r>
        <w:rPr>
          <w:b w:val="0"/>
          <w:bCs/>
          <w:noProof/>
          <w:sz w:val="32"/>
          <w:szCs w:val="32"/>
        </w:rPr>
        <w:t>: Il sistema farà uso di una documentazione JavaDOC.</w:t>
      </w:r>
    </w:p>
    <w:p w14:paraId="28F207F9" w14:textId="6A748D8D" w:rsidR="00CB26AC" w:rsidRPr="005220C1" w:rsidRDefault="00FB16C7" w:rsidP="005220C1">
      <w:pPr>
        <w:pStyle w:val="Titolo2"/>
        <w:rPr>
          <w:b/>
          <w:bCs/>
          <w:noProof/>
          <w:sz w:val="44"/>
          <w:szCs w:val="36"/>
        </w:rPr>
      </w:pPr>
      <w:bookmarkStart w:id="37" w:name="_Toc54880655"/>
      <w:r w:rsidRPr="005220C1">
        <w:rPr>
          <w:b/>
          <w:bCs/>
          <w:noProof/>
          <w:sz w:val="44"/>
          <w:szCs w:val="36"/>
        </w:rPr>
        <w:lastRenderedPageBreak/>
        <w:t>3</w:t>
      </w:r>
      <w:r w:rsidR="00CB26AC" w:rsidRPr="005220C1">
        <w:rPr>
          <w:b/>
          <w:bCs/>
          <w:noProof/>
          <w:sz w:val="44"/>
          <w:szCs w:val="36"/>
        </w:rPr>
        <w:t>.5 IMPLEMENTA</w:t>
      </w:r>
      <w:r w:rsidR="00E17701" w:rsidRPr="005220C1">
        <w:rPr>
          <w:b/>
          <w:bCs/>
          <w:noProof/>
          <w:sz w:val="44"/>
          <w:szCs w:val="36"/>
        </w:rPr>
        <w:t>TION</w:t>
      </w:r>
      <w:bookmarkEnd w:id="37"/>
    </w:p>
    <w:p w14:paraId="378BD6A6" w14:textId="574D8F96" w:rsidR="00270A6D" w:rsidRPr="00270A6D" w:rsidRDefault="00E17701" w:rsidP="00270A6D">
      <w:pPr>
        <w:pStyle w:val="Paragrafoelenco"/>
        <w:numPr>
          <w:ilvl w:val="0"/>
          <w:numId w:val="2"/>
        </w:numPr>
        <w:spacing w:after="200"/>
        <w:rPr>
          <w:noProof/>
          <w:sz w:val="44"/>
          <w:szCs w:val="36"/>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5</w:t>
      </w:r>
      <w:r w:rsidRPr="00123936">
        <w:rPr>
          <w:noProof/>
          <w:sz w:val="32"/>
          <w:szCs w:val="32"/>
        </w:rPr>
        <w:t>.1</w:t>
      </w:r>
      <w:r>
        <w:rPr>
          <w:noProof/>
          <w:sz w:val="32"/>
          <w:szCs w:val="32"/>
        </w:rPr>
        <w:t>]</w:t>
      </w:r>
      <w:r>
        <w:rPr>
          <w:b w:val="0"/>
          <w:bCs/>
          <w:noProof/>
          <w:sz w:val="32"/>
          <w:szCs w:val="32"/>
        </w:rPr>
        <w:t xml:space="preserve">: </w:t>
      </w:r>
      <w:r w:rsidR="00270A6D">
        <w:rPr>
          <w:b w:val="0"/>
          <w:bCs/>
          <w:noProof/>
          <w:sz w:val="32"/>
          <w:szCs w:val="32"/>
        </w:rPr>
        <w:t>Il sistema verrà implementato con tecnologie web, il backend sarà sviluppato in JAVA EE con utilizzo di tecnologie per gestire gli ordini in tempo reale mentre il fronted verrà costruito con HTML, CSS e Javascript e relative librerie open-source (JQuery, Scss, Ajax etc). Il backend prevede MySql come database relazionale.</w:t>
      </w:r>
    </w:p>
    <w:p w14:paraId="201FBE8F" w14:textId="357A9291" w:rsidR="00CB26AC" w:rsidRPr="005220C1" w:rsidRDefault="00FB16C7" w:rsidP="005220C1">
      <w:pPr>
        <w:pStyle w:val="Titolo2"/>
        <w:rPr>
          <w:b/>
          <w:bCs/>
          <w:noProof/>
          <w:sz w:val="44"/>
          <w:szCs w:val="36"/>
        </w:rPr>
      </w:pPr>
      <w:bookmarkStart w:id="38" w:name="_Toc54880656"/>
      <w:r w:rsidRPr="005220C1">
        <w:rPr>
          <w:b/>
          <w:bCs/>
          <w:noProof/>
          <w:sz w:val="44"/>
          <w:szCs w:val="36"/>
        </w:rPr>
        <w:t>3</w:t>
      </w:r>
      <w:r w:rsidR="00CB26AC" w:rsidRPr="005220C1">
        <w:rPr>
          <w:b/>
          <w:bCs/>
          <w:noProof/>
          <w:sz w:val="44"/>
          <w:szCs w:val="36"/>
        </w:rPr>
        <w:t>.</w:t>
      </w:r>
      <w:r w:rsidR="00E17701" w:rsidRPr="005220C1">
        <w:rPr>
          <w:b/>
          <w:bCs/>
          <w:noProof/>
          <w:sz w:val="44"/>
          <w:szCs w:val="36"/>
        </w:rPr>
        <w:t>6</w:t>
      </w:r>
      <w:r w:rsidR="00CB26AC" w:rsidRPr="005220C1">
        <w:rPr>
          <w:b/>
          <w:bCs/>
          <w:noProof/>
          <w:sz w:val="44"/>
          <w:szCs w:val="36"/>
        </w:rPr>
        <w:t xml:space="preserve"> OPERA</w:t>
      </w:r>
      <w:r w:rsidR="006B0288" w:rsidRPr="005220C1">
        <w:rPr>
          <w:b/>
          <w:bCs/>
          <w:noProof/>
          <w:sz w:val="44"/>
          <w:szCs w:val="36"/>
        </w:rPr>
        <w:t>TION</w:t>
      </w:r>
      <w:bookmarkEnd w:id="38"/>
    </w:p>
    <w:p w14:paraId="1420833D" w14:textId="711A87A5" w:rsidR="006B0288" w:rsidRPr="00DC1BF9" w:rsidRDefault="00E17701" w:rsidP="00CB26AC">
      <w:pPr>
        <w:pStyle w:val="Paragrafoelenco"/>
        <w:numPr>
          <w:ilvl w:val="0"/>
          <w:numId w:val="3"/>
        </w:numPr>
        <w:spacing w:after="200"/>
        <w:rPr>
          <w:b w:val="0"/>
          <w:bCs/>
          <w:noProof/>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6</w:t>
      </w:r>
      <w:r w:rsidRPr="00123936">
        <w:rPr>
          <w:noProof/>
          <w:sz w:val="32"/>
          <w:szCs w:val="32"/>
        </w:rPr>
        <w:t>.1</w:t>
      </w:r>
      <w:r>
        <w:rPr>
          <w:noProof/>
          <w:sz w:val="32"/>
          <w:szCs w:val="32"/>
        </w:rPr>
        <w:t>]</w:t>
      </w:r>
      <w:r>
        <w:rPr>
          <w:b w:val="0"/>
          <w:bCs/>
          <w:noProof/>
          <w:sz w:val="32"/>
          <w:szCs w:val="32"/>
        </w:rPr>
        <w:t xml:space="preserve">: </w:t>
      </w:r>
      <w:r w:rsidR="006B0288"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68B7B153" w14:textId="2A8BD8AA" w:rsidR="00CB26AC" w:rsidRPr="005220C1" w:rsidRDefault="00FB16C7" w:rsidP="005220C1">
      <w:pPr>
        <w:pStyle w:val="Titolo2"/>
        <w:rPr>
          <w:b/>
          <w:bCs/>
          <w:noProof/>
          <w:sz w:val="44"/>
          <w:szCs w:val="36"/>
        </w:rPr>
      </w:pPr>
      <w:bookmarkStart w:id="39" w:name="_Toc54880657"/>
      <w:r w:rsidRPr="005220C1">
        <w:rPr>
          <w:b/>
          <w:bCs/>
          <w:noProof/>
          <w:sz w:val="44"/>
          <w:szCs w:val="36"/>
        </w:rPr>
        <w:t>3</w:t>
      </w:r>
      <w:r w:rsidR="00CB26AC" w:rsidRPr="005220C1">
        <w:rPr>
          <w:b/>
          <w:bCs/>
          <w:noProof/>
          <w:sz w:val="44"/>
          <w:szCs w:val="36"/>
        </w:rPr>
        <w:t>.</w:t>
      </w:r>
      <w:r w:rsidR="00E17701" w:rsidRPr="005220C1">
        <w:rPr>
          <w:b/>
          <w:bCs/>
          <w:noProof/>
          <w:sz w:val="44"/>
          <w:szCs w:val="36"/>
        </w:rPr>
        <w:t>7</w:t>
      </w:r>
      <w:r w:rsidR="00CB26AC" w:rsidRPr="005220C1">
        <w:rPr>
          <w:b/>
          <w:bCs/>
          <w:noProof/>
          <w:sz w:val="44"/>
          <w:szCs w:val="36"/>
        </w:rPr>
        <w:t xml:space="preserve"> LEGAL</w:t>
      </w:r>
      <w:bookmarkEnd w:id="39"/>
    </w:p>
    <w:p w14:paraId="5F70B740" w14:textId="720ED325" w:rsidR="00DC1BF9" w:rsidRPr="00123936" w:rsidRDefault="00E17701" w:rsidP="00123936">
      <w:pPr>
        <w:pStyle w:val="Paragrafoelenco"/>
        <w:numPr>
          <w:ilvl w:val="0"/>
          <w:numId w:val="3"/>
        </w:numPr>
        <w:jc w:val="both"/>
        <w:rPr>
          <w:rFonts w:cstheme="minorHAnsi"/>
          <w:b w:val="0"/>
          <w:bCs/>
          <w:sz w:val="32"/>
          <w:szCs w:val="32"/>
        </w:rPr>
      </w:pPr>
      <w:r>
        <w:rPr>
          <w:noProof/>
          <w:sz w:val="32"/>
          <w:szCs w:val="32"/>
        </w:rPr>
        <w:t>[</w:t>
      </w:r>
      <w:r w:rsidRPr="00123936">
        <w:rPr>
          <w:noProof/>
          <w:sz w:val="32"/>
          <w:szCs w:val="32"/>
        </w:rPr>
        <w:t>RNF</w:t>
      </w:r>
      <w:r w:rsidR="00FB16C7">
        <w:rPr>
          <w:noProof/>
          <w:sz w:val="32"/>
          <w:szCs w:val="32"/>
        </w:rPr>
        <w:t>3</w:t>
      </w:r>
      <w:r w:rsidRPr="00123936">
        <w:rPr>
          <w:noProof/>
          <w:sz w:val="32"/>
          <w:szCs w:val="32"/>
        </w:rPr>
        <w:t>.</w:t>
      </w:r>
      <w:r>
        <w:rPr>
          <w:noProof/>
          <w:sz w:val="32"/>
          <w:szCs w:val="32"/>
        </w:rPr>
        <w:t>7</w:t>
      </w:r>
      <w:r w:rsidRPr="00123936">
        <w:rPr>
          <w:noProof/>
          <w:sz w:val="32"/>
          <w:szCs w:val="32"/>
        </w:rPr>
        <w:t>.1</w:t>
      </w:r>
      <w:r>
        <w:rPr>
          <w:noProof/>
          <w:sz w:val="32"/>
          <w:szCs w:val="32"/>
        </w:rPr>
        <w:t>]</w:t>
      </w:r>
      <w:r>
        <w:rPr>
          <w:b w:val="0"/>
          <w:bCs/>
          <w:noProof/>
          <w:sz w:val="32"/>
          <w:szCs w:val="32"/>
        </w:rPr>
        <w:t xml:space="preserve">: </w:t>
      </w:r>
      <w:r w:rsidR="00DC1BF9" w:rsidRPr="00123936">
        <w:rPr>
          <w:rFonts w:cstheme="minorHAnsi"/>
          <w:b w:val="0"/>
          <w:bCs/>
          <w:sz w:val="32"/>
          <w:szCs w:val="32"/>
        </w:rPr>
        <w:t>RistoManager è realizzato in seguito agli sviluppi della diffusione del Coronavirus COVID-19 in maniera tale da garantire il rispetto</w:t>
      </w:r>
      <w:r w:rsidR="00DC1BF9" w:rsidRPr="00123936">
        <w:rPr>
          <w:rStyle w:val="Enfasigrassetto"/>
          <w:rFonts w:cstheme="minorHAnsi"/>
          <w:b/>
          <w:bCs w:val="0"/>
          <w:sz w:val="32"/>
          <w:szCs w:val="32"/>
        </w:rPr>
        <w:t xml:space="preserve"> </w:t>
      </w:r>
      <w:r w:rsidR="00DC1BF9" w:rsidRPr="00123936">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2A074C40" w14:textId="77777777" w:rsidR="00E17701" w:rsidRDefault="00E17701" w:rsidP="00CB26AC">
      <w:pPr>
        <w:spacing w:after="200"/>
        <w:rPr>
          <w:noProof/>
          <w:sz w:val="44"/>
          <w:szCs w:val="36"/>
        </w:rPr>
      </w:pPr>
    </w:p>
    <w:p w14:paraId="5A0868BD" w14:textId="77777777" w:rsidR="00E17701" w:rsidRDefault="00E17701" w:rsidP="00CB26AC">
      <w:pPr>
        <w:spacing w:after="200"/>
        <w:rPr>
          <w:noProof/>
          <w:sz w:val="44"/>
          <w:szCs w:val="36"/>
        </w:rPr>
      </w:pPr>
    </w:p>
    <w:p w14:paraId="14B39084" w14:textId="77777777" w:rsidR="00E17701" w:rsidRDefault="00E17701" w:rsidP="00CB26AC">
      <w:pPr>
        <w:spacing w:after="200"/>
        <w:rPr>
          <w:noProof/>
          <w:sz w:val="44"/>
          <w:szCs w:val="36"/>
        </w:rPr>
      </w:pPr>
    </w:p>
    <w:p w14:paraId="0E43A0ED" w14:textId="77777777" w:rsidR="00E17701" w:rsidRDefault="00E17701" w:rsidP="00CB26AC">
      <w:pPr>
        <w:spacing w:after="200"/>
        <w:rPr>
          <w:noProof/>
          <w:sz w:val="44"/>
          <w:szCs w:val="36"/>
        </w:rPr>
      </w:pPr>
    </w:p>
    <w:p w14:paraId="1EC80407" w14:textId="7A4F4746" w:rsidR="00DC1BF9" w:rsidRDefault="00EC4AFC" w:rsidP="00CB26AC">
      <w:pPr>
        <w:spacing w:after="200"/>
        <w:rPr>
          <w:noProof/>
          <w:sz w:val="44"/>
          <w:szCs w:val="36"/>
        </w:rPr>
      </w:pPr>
      <w:r>
        <w:rPr>
          <w:noProof/>
          <w:sz w:val="44"/>
          <w:szCs w:val="36"/>
        </w:rPr>
        <w:br w:type="page"/>
      </w:r>
    </w:p>
    <w:p w14:paraId="7A30C640" w14:textId="1D7E9AA9" w:rsidR="00CB26AC" w:rsidRDefault="00FB16C7" w:rsidP="005220C1">
      <w:pPr>
        <w:pStyle w:val="Titolo1"/>
        <w:rPr>
          <w:noProof/>
          <w:sz w:val="44"/>
          <w:szCs w:val="36"/>
        </w:rPr>
      </w:pPr>
      <w:bookmarkStart w:id="40" w:name="_Toc54880658"/>
      <w:r>
        <w:rPr>
          <w:noProof/>
          <w:sz w:val="44"/>
          <w:szCs w:val="36"/>
        </w:rPr>
        <w:lastRenderedPageBreak/>
        <w:t>4</w:t>
      </w:r>
      <w:r w:rsidR="00CB26AC">
        <w:rPr>
          <w:noProof/>
          <w:sz w:val="44"/>
          <w:szCs w:val="36"/>
        </w:rPr>
        <w:t>. CONSEGNE E SCADENZE</w:t>
      </w:r>
      <w:bookmarkEnd w:id="40"/>
    </w:p>
    <w:p w14:paraId="79646837" w14:textId="1686A2A2" w:rsidR="00E17701" w:rsidRPr="00E17701" w:rsidRDefault="00E17701" w:rsidP="00E17701">
      <w:pPr>
        <w:pStyle w:val="Paragrafoelenco"/>
        <w:numPr>
          <w:ilvl w:val="0"/>
          <w:numId w:val="3"/>
        </w:numPr>
        <w:spacing w:after="200"/>
        <w:rPr>
          <w:noProof/>
          <w:sz w:val="32"/>
          <w:szCs w:val="32"/>
        </w:rPr>
      </w:pPr>
      <w:r>
        <w:rPr>
          <w:noProof/>
          <w:sz w:val="32"/>
          <w:szCs w:val="32"/>
        </w:rPr>
        <w:t xml:space="preserve">Problem Statement: </w:t>
      </w:r>
      <w:r>
        <w:rPr>
          <w:b w:val="0"/>
          <w:bCs/>
          <w:noProof/>
          <w:sz w:val="32"/>
          <w:szCs w:val="32"/>
        </w:rPr>
        <w:t>16 ottobre 2020</w:t>
      </w:r>
    </w:p>
    <w:p w14:paraId="4619EEB4" w14:textId="01F9078C" w:rsidR="00E17701" w:rsidRPr="00A9503A" w:rsidRDefault="00E17701" w:rsidP="00E17701">
      <w:pPr>
        <w:pStyle w:val="Paragrafoelenco"/>
        <w:numPr>
          <w:ilvl w:val="0"/>
          <w:numId w:val="3"/>
        </w:numPr>
        <w:spacing w:after="200"/>
        <w:rPr>
          <w:noProof/>
          <w:sz w:val="32"/>
          <w:szCs w:val="32"/>
        </w:rPr>
      </w:pPr>
      <w:r>
        <w:rPr>
          <w:noProof/>
          <w:sz w:val="32"/>
          <w:szCs w:val="32"/>
        </w:rPr>
        <w:t>Requisiti e casi d’uso:</w:t>
      </w:r>
      <w:r>
        <w:rPr>
          <w:sz w:val="32"/>
          <w:szCs w:val="32"/>
        </w:rPr>
        <w:t xml:space="preserve"> </w:t>
      </w:r>
      <w:r w:rsidR="00A9503A">
        <w:rPr>
          <w:b w:val="0"/>
          <w:bCs/>
          <w:sz w:val="32"/>
          <w:szCs w:val="32"/>
        </w:rPr>
        <w:t>3 novembre 2020</w:t>
      </w:r>
    </w:p>
    <w:p w14:paraId="49A32A33" w14:textId="3B53B0C9" w:rsidR="00A9503A" w:rsidRPr="00A9503A" w:rsidRDefault="00A9503A" w:rsidP="00E17701">
      <w:pPr>
        <w:pStyle w:val="Paragrafoelenco"/>
        <w:numPr>
          <w:ilvl w:val="0"/>
          <w:numId w:val="3"/>
        </w:numPr>
        <w:spacing w:after="200"/>
        <w:rPr>
          <w:noProof/>
          <w:sz w:val="32"/>
          <w:szCs w:val="32"/>
        </w:rPr>
      </w:pPr>
      <w:r>
        <w:rPr>
          <w:noProof/>
          <w:sz w:val="32"/>
          <w:szCs w:val="32"/>
        </w:rPr>
        <w:t>Requirements Analysis Document:</w:t>
      </w:r>
      <w:r>
        <w:rPr>
          <w:sz w:val="32"/>
          <w:szCs w:val="32"/>
        </w:rPr>
        <w:t xml:space="preserve"> </w:t>
      </w:r>
      <w:r>
        <w:rPr>
          <w:b w:val="0"/>
          <w:bCs/>
          <w:sz w:val="32"/>
          <w:szCs w:val="32"/>
        </w:rPr>
        <w:t>16 novembre 2020</w:t>
      </w:r>
    </w:p>
    <w:p w14:paraId="14B1E052" w14:textId="50054F91" w:rsidR="00A9503A" w:rsidRPr="00A9503A" w:rsidRDefault="00A9503A" w:rsidP="00E17701">
      <w:pPr>
        <w:pStyle w:val="Paragrafoelenco"/>
        <w:numPr>
          <w:ilvl w:val="0"/>
          <w:numId w:val="3"/>
        </w:numPr>
        <w:spacing w:after="200"/>
        <w:rPr>
          <w:noProof/>
          <w:sz w:val="32"/>
          <w:szCs w:val="32"/>
        </w:rPr>
      </w:pPr>
      <w:r>
        <w:rPr>
          <w:noProof/>
          <w:sz w:val="32"/>
          <w:szCs w:val="32"/>
        </w:rPr>
        <w:t>System Design Document:</w:t>
      </w:r>
      <w:r>
        <w:rPr>
          <w:sz w:val="32"/>
          <w:szCs w:val="32"/>
        </w:rPr>
        <w:t xml:space="preserve"> </w:t>
      </w:r>
      <w:r>
        <w:rPr>
          <w:b w:val="0"/>
          <w:bCs/>
          <w:sz w:val="32"/>
          <w:szCs w:val="32"/>
        </w:rPr>
        <w:t>30 novembre 2020</w:t>
      </w:r>
    </w:p>
    <w:p w14:paraId="76CA4BC8" w14:textId="3360CABC" w:rsidR="00A9503A" w:rsidRPr="00A9503A" w:rsidRDefault="00A9503A" w:rsidP="00E17701">
      <w:pPr>
        <w:pStyle w:val="Paragrafoelenco"/>
        <w:numPr>
          <w:ilvl w:val="0"/>
          <w:numId w:val="3"/>
        </w:numPr>
        <w:spacing w:after="200"/>
        <w:rPr>
          <w:noProof/>
          <w:sz w:val="32"/>
          <w:szCs w:val="32"/>
        </w:rPr>
      </w:pPr>
      <w:r>
        <w:rPr>
          <w:noProof/>
          <w:sz w:val="32"/>
          <w:szCs w:val="32"/>
        </w:rPr>
        <w:t>Specifica dell’interfacce dei moduli dei sottoinsiemi da implementare:</w:t>
      </w:r>
      <w:r>
        <w:rPr>
          <w:sz w:val="32"/>
          <w:szCs w:val="32"/>
        </w:rPr>
        <w:t xml:space="preserve"> </w:t>
      </w:r>
      <w:r>
        <w:rPr>
          <w:b w:val="0"/>
          <w:bCs/>
          <w:sz w:val="32"/>
          <w:szCs w:val="32"/>
        </w:rPr>
        <w:t>21 dicembre 2020</w:t>
      </w:r>
    </w:p>
    <w:p w14:paraId="234E5448" w14:textId="264EE2F1" w:rsidR="00A9503A" w:rsidRPr="000D05D2" w:rsidRDefault="00A9503A" w:rsidP="00E17701">
      <w:pPr>
        <w:pStyle w:val="Paragrafoelenco"/>
        <w:numPr>
          <w:ilvl w:val="0"/>
          <w:numId w:val="3"/>
        </w:numPr>
        <w:spacing w:after="200"/>
        <w:rPr>
          <w:noProof/>
          <w:sz w:val="32"/>
          <w:szCs w:val="32"/>
        </w:rPr>
      </w:pPr>
      <w:r>
        <w:rPr>
          <w:noProof/>
          <w:sz w:val="32"/>
          <w:szCs w:val="32"/>
        </w:rPr>
        <w:t>Piano di test di sistema e specifica dei casi di test per il sottosistema da implementare:</w:t>
      </w:r>
      <w:r>
        <w:rPr>
          <w:sz w:val="32"/>
          <w:szCs w:val="32"/>
        </w:rPr>
        <w:t xml:space="preserve"> </w:t>
      </w:r>
      <w:r>
        <w:rPr>
          <w:b w:val="0"/>
          <w:bCs/>
          <w:sz w:val="32"/>
          <w:szCs w:val="32"/>
        </w:rPr>
        <w:t>21 dicembre 2020</w:t>
      </w:r>
    </w:p>
    <w:p w14:paraId="2B012DB0" w14:textId="1BE17FEA" w:rsidR="000D05D2" w:rsidRPr="000D05D2" w:rsidRDefault="000D05D2" w:rsidP="000D05D2">
      <w:pPr>
        <w:spacing w:after="200"/>
        <w:rPr>
          <w:noProof/>
          <w:sz w:val="32"/>
          <w:szCs w:val="32"/>
        </w:rPr>
      </w:pPr>
    </w:p>
    <w:sectPr w:rsidR="000D05D2" w:rsidRPr="000D05D2" w:rsidSect="00F70FE8">
      <w:headerReference w:type="default" r:id="rId12"/>
      <w:footerReference w:type="default" r:id="rId13"/>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3535C" w14:textId="77777777" w:rsidR="00DF22CB" w:rsidRDefault="00DF22CB">
      <w:r>
        <w:separator/>
      </w:r>
    </w:p>
    <w:p w14:paraId="02F1E769" w14:textId="77777777" w:rsidR="00DF22CB" w:rsidRDefault="00DF22CB"/>
  </w:endnote>
  <w:endnote w:type="continuationSeparator" w:id="0">
    <w:p w14:paraId="6FFBB9F2" w14:textId="77777777" w:rsidR="00DF22CB" w:rsidRDefault="00DF22CB">
      <w:r>
        <w:continuationSeparator/>
      </w:r>
    </w:p>
    <w:p w14:paraId="27197CCA" w14:textId="77777777" w:rsidR="00DF22CB" w:rsidRDefault="00DF2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066822" w:rsidRDefault="00066822">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066822" w:rsidRDefault="00066822">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48A2" w14:textId="77777777" w:rsidR="00DF22CB" w:rsidRDefault="00DF22CB">
      <w:r>
        <w:separator/>
      </w:r>
    </w:p>
    <w:p w14:paraId="2BF5616B" w14:textId="77777777" w:rsidR="00DF22CB" w:rsidRDefault="00DF22CB"/>
  </w:footnote>
  <w:footnote w:type="continuationSeparator" w:id="0">
    <w:p w14:paraId="47EBACA3" w14:textId="77777777" w:rsidR="00DF22CB" w:rsidRDefault="00DF22CB">
      <w:r>
        <w:continuationSeparator/>
      </w:r>
    </w:p>
    <w:p w14:paraId="374ABBDD" w14:textId="77777777" w:rsidR="00DF22CB" w:rsidRDefault="00DF22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066822"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066822" w:rsidRDefault="00066822">
          <w:pPr>
            <w:pStyle w:val="Intestazione"/>
            <w:rPr>
              <w:noProof/>
            </w:rPr>
          </w:pPr>
        </w:p>
      </w:tc>
    </w:tr>
  </w:tbl>
  <w:p w14:paraId="2B5BEB23" w14:textId="77777777" w:rsidR="00066822" w:rsidRDefault="00066822"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76"/>
    <w:multiLevelType w:val="hybridMultilevel"/>
    <w:tmpl w:val="099A9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62AA"/>
    <w:multiLevelType w:val="hybridMultilevel"/>
    <w:tmpl w:val="9E280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95FA2"/>
    <w:multiLevelType w:val="hybridMultilevel"/>
    <w:tmpl w:val="E37A8226"/>
    <w:lvl w:ilvl="0" w:tplc="F1C00B0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4" w15:restartNumberingAfterBreak="0">
    <w:nsid w:val="0DB21FCF"/>
    <w:multiLevelType w:val="hybridMultilevel"/>
    <w:tmpl w:val="CE620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A0B37"/>
    <w:multiLevelType w:val="hybridMultilevel"/>
    <w:tmpl w:val="A04890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B2A44"/>
    <w:multiLevelType w:val="hybridMultilevel"/>
    <w:tmpl w:val="5F00D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BC19EA"/>
    <w:multiLevelType w:val="hybridMultilevel"/>
    <w:tmpl w:val="9BAA6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097F06"/>
    <w:multiLevelType w:val="hybridMultilevel"/>
    <w:tmpl w:val="DE90C700"/>
    <w:lvl w:ilvl="0" w:tplc="3140DE18">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057248"/>
    <w:multiLevelType w:val="hybridMultilevel"/>
    <w:tmpl w:val="23D4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B7C2096"/>
    <w:multiLevelType w:val="hybridMultilevel"/>
    <w:tmpl w:val="55EA50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D40B73"/>
    <w:multiLevelType w:val="hybridMultilevel"/>
    <w:tmpl w:val="BED0B3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5"/>
  </w:num>
  <w:num w:numId="2">
    <w:abstractNumId w:val="12"/>
  </w:num>
  <w:num w:numId="3">
    <w:abstractNumId w:val="16"/>
  </w:num>
  <w:num w:numId="4">
    <w:abstractNumId w:val="15"/>
  </w:num>
  <w:num w:numId="5">
    <w:abstractNumId w:val="14"/>
  </w:num>
  <w:num w:numId="6">
    <w:abstractNumId w:val="7"/>
  </w:num>
  <w:num w:numId="7">
    <w:abstractNumId w:val="3"/>
  </w:num>
  <w:num w:numId="8">
    <w:abstractNumId w:val="10"/>
  </w:num>
  <w:num w:numId="9">
    <w:abstractNumId w:val="0"/>
  </w:num>
  <w:num w:numId="10">
    <w:abstractNumId w:val="1"/>
  </w:num>
  <w:num w:numId="11">
    <w:abstractNumId w:val="9"/>
  </w:num>
  <w:num w:numId="12">
    <w:abstractNumId w:val="8"/>
  </w:num>
  <w:num w:numId="13">
    <w:abstractNumId w:val="2"/>
  </w:num>
  <w:num w:numId="14">
    <w:abstractNumId w:val="13"/>
  </w:num>
  <w:num w:numId="15">
    <w:abstractNumId w:val="11"/>
  </w:num>
  <w:num w:numId="16">
    <w:abstractNumId w:val="17"/>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35088"/>
    <w:rsid w:val="00050324"/>
    <w:rsid w:val="00057993"/>
    <w:rsid w:val="00066822"/>
    <w:rsid w:val="000A0150"/>
    <w:rsid w:val="000D05D2"/>
    <w:rsid w:val="000D4857"/>
    <w:rsid w:val="000E63C9"/>
    <w:rsid w:val="00113800"/>
    <w:rsid w:val="001140AD"/>
    <w:rsid w:val="00123936"/>
    <w:rsid w:val="001268E4"/>
    <w:rsid w:val="00130E9D"/>
    <w:rsid w:val="001359A1"/>
    <w:rsid w:val="00150A6D"/>
    <w:rsid w:val="00156140"/>
    <w:rsid w:val="00185B35"/>
    <w:rsid w:val="001A3933"/>
    <w:rsid w:val="001A5438"/>
    <w:rsid w:val="001F0D57"/>
    <w:rsid w:val="001F2BC8"/>
    <w:rsid w:val="001F5F6B"/>
    <w:rsid w:val="002429B6"/>
    <w:rsid w:val="00243EBC"/>
    <w:rsid w:val="00246A35"/>
    <w:rsid w:val="00270A6D"/>
    <w:rsid w:val="00284348"/>
    <w:rsid w:val="0029051B"/>
    <w:rsid w:val="002B029B"/>
    <w:rsid w:val="002C12E6"/>
    <w:rsid w:val="002F51F5"/>
    <w:rsid w:val="0030184D"/>
    <w:rsid w:val="00312137"/>
    <w:rsid w:val="00330359"/>
    <w:rsid w:val="0033762F"/>
    <w:rsid w:val="003444EC"/>
    <w:rsid w:val="00360494"/>
    <w:rsid w:val="00366C7E"/>
    <w:rsid w:val="00375B86"/>
    <w:rsid w:val="00384EA3"/>
    <w:rsid w:val="003A39A1"/>
    <w:rsid w:val="003C2191"/>
    <w:rsid w:val="003D3863"/>
    <w:rsid w:val="003E6361"/>
    <w:rsid w:val="004110DE"/>
    <w:rsid w:val="00420B59"/>
    <w:rsid w:val="004252D9"/>
    <w:rsid w:val="0044085A"/>
    <w:rsid w:val="004B21A5"/>
    <w:rsid w:val="004B641F"/>
    <w:rsid w:val="004E4EC1"/>
    <w:rsid w:val="005037F0"/>
    <w:rsid w:val="00505656"/>
    <w:rsid w:val="00510416"/>
    <w:rsid w:val="0051057E"/>
    <w:rsid w:val="0051315D"/>
    <w:rsid w:val="00516A86"/>
    <w:rsid w:val="005220C1"/>
    <w:rsid w:val="005275F6"/>
    <w:rsid w:val="00531195"/>
    <w:rsid w:val="00561435"/>
    <w:rsid w:val="0056732D"/>
    <w:rsid w:val="00572102"/>
    <w:rsid w:val="005A1323"/>
    <w:rsid w:val="005E7589"/>
    <w:rsid w:val="005F1BB0"/>
    <w:rsid w:val="006339F8"/>
    <w:rsid w:val="00656C4D"/>
    <w:rsid w:val="00666290"/>
    <w:rsid w:val="00672CF6"/>
    <w:rsid w:val="006933B3"/>
    <w:rsid w:val="00693FD7"/>
    <w:rsid w:val="006B0288"/>
    <w:rsid w:val="006C3038"/>
    <w:rsid w:val="006E5716"/>
    <w:rsid w:val="00720F20"/>
    <w:rsid w:val="007302B3"/>
    <w:rsid w:val="00730733"/>
    <w:rsid w:val="00730E3A"/>
    <w:rsid w:val="00736AAF"/>
    <w:rsid w:val="00765B2A"/>
    <w:rsid w:val="00781BE8"/>
    <w:rsid w:val="00783A34"/>
    <w:rsid w:val="00792A5F"/>
    <w:rsid w:val="007C4D58"/>
    <w:rsid w:val="007C6B52"/>
    <w:rsid w:val="007C70C7"/>
    <w:rsid w:val="007D16C5"/>
    <w:rsid w:val="007F618B"/>
    <w:rsid w:val="00861153"/>
    <w:rsid w:val="0086149B"/>
    <w:rsid w:val="00861D80"/>
    <w:rsid w:val="00862FE4"/>
    <w:rsid w:val="0086389A"/>
    <w:rsid w:val="0087605E"/>
    <w:rsid w:val="00884CEC"/>
    <w:rsid w:val="00885F41"/>
    <w:rsid w:val="008B1FEE"/>
    <w:rsid w:val="00903C32"/>
    <w:rsid w:val="00916B16"/>
    <w:rsid w:val="009173B9"/>
    <w:rsid w:val="009250E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503A"/>
    <w:rsid w:val="00A96A6C"/>
    <w:rsid w:val="00AA6B06"/>
    <w:rsid w:val="00AB02A7"/>
    <w:rsid w:val="00AB3571"/>
    <w:rsid w:val="00AC29F3"/>
    <w:rsid w:val="00AE53CB"/>
    <w:rsid w:val="00AF435D"/>
    <w:rsid w:val="00B14A17"/>
    <w:rsid w:val="00B231E5"/>
    <w:rsid w:val="00B769C4"/>
    <w:rsid w:val="00B77D9F"/>
    <w:rsid w:val="00B801EC"/>
    <w:rsid w:val="00BF7195"/>
    <w:rsid w:val="00C02B87"/>
    <w:rsid w:val="00C4086D"/>
    <w:rsid w:val="00CA1896"/>
    <w:rsid w:val="00CB26AC"/>
    <w:rsid w:val="00CB5B28"/>
    <w:rsid w:val="00CF5371"/>
    <w:rsid w:val="00D0323A"/>
    <w:rsid w:val="00D0559F"/>
    <w:rsid w:val="00D077E9"/>
    <w:rsid w:val="00D26B12"/>
    <w:rsid w:val="00D42CB7"/>
    <w:rsid w:val="00D5413D"/>
    <w:rsid w:val="00D570A9"/>
    <w:rsid w:val="00D70D02"/>
    <w:rsid w:val="00D770C7"/>
    <w:rsid w:val="00D86945"/>
    <w:rsid w:val="00D87307"/>
    <w:rsid w:val="00D90290"/>
    <w:rsid w:val="00DC1BF9"/>
    <w:rsid w:val="00DD152F"/>
    <w:rsid w:val="00DE213F"/>
    <w:rsid w:val="00DF027C"/>
    <w:rsid w:val="00DF22CB"/>
    <w:rsid w:val="00E00A32"/>
    <w:rsid w:val="00E17701"/>
    <w:rsid w:val="00E22ACD"/>
    <w:rsid w:val="00E272E1"/>
    <w:rsid w:val="00E45534"/>
    <w:rsid w:val="00E620B0"/>
    <w:rsid w:val="00E7220D"/>
    <w:rsid w:val="00E81B40"/>
    <w:rsid w:val="00E83D42"/>
    <w:rsid w:val="00EC0041"/>
    <w:rsid w:val="00EC4AFC"/>
    <w:rsid w:val="00EE21BE"/>
    <w:rsid w:val="00EF260D"/>
    <w:rsid w:val="00EF555B"/>
    <w:rsid w:val="00F027BB"/>
    <w:rsid w:val="00F11DCF"/>
    <w:rsid w:val="00F162EA"/>
    <w:rsid w:val="00F43042"/>
    <w:rsid w:val="00F43247"/>
    <w:rsid w:val="00F52D27"/>
    <w:rsid w:val="00F70FE8"/>
    <w:rsid w:val="00F83527"/>
    <w:rsid w:val="00FB16C7"/>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220E52"/>
    <w:rsid w:val="003229D4"/>
    <w:rsid w:val="003C5BD4"/>
    <w:rsid w:val="00563F59"/>
    <w:rsid w:val="00587F78"/>
    <w:rsid w:val="00696903"/>
    <w:rsid w:val="007C3499"/>
    <w:rsid w:val="00AF7FDA"/>
    <w:rsid w:val="00B808CF"/>
    <w:rsid w:val="00B96CF8"/>
    <w:rsid w:val="00BE6853"/>
    <w:rsid w:val="00C267A8"/>
    <w:rsid w:val="00D74E0C"/>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404</TotalTime>
  <Pages>17</Pages>
  <Words>2302</Words>
  <Characters>13126</Characters>
  <Application>Microsoft Office Word</Application>
  <DocSecurity>0</DocSecurity>
  <Lines>109</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10</cp:revision>
  <cp:lastPrinted>2006-08-01T17:47:00Z</cp:lastPrinted>
  <dcterms:created xsi:type="dcterms:W3CDTF">2020-10-25T16:15:00Z</dcterms:created>
  <dcterms:modified xsi:type="dcterms:W3CDTF">2020-10-29T15:19:00Z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